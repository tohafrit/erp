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2FF35" w14:textId="77777777" w:rsidR="007953FE" w:rsidRDefault="007953FE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14:paraId="08C56CF9" w14:textId="77777777"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14:paraId="18F24255" w14:textId="77777777"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14:paraId="20E7815C" w14:textId="77777777" w:rsidR="00350556" w:rsidRPr="006527F4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ЮКСУ.466227.007ПС-ЛУ</w:t>
      </w:r>
    </w:p>
    <w:p w14:paraId="6C5A6F06" w14:textId="77777777" w:rsidR="00350556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ЮКСУ.466227.007</w:t>
      </w:r>
      <w:r>
        <w:rPr>
          <w:snapToGrid w:val="0"/>
        </w:rPr>
        <w:t>ПС</w:t>
      </w:r>
      <w:r w:rsidRPr="006527F4">
        <w:rPr>
          <w:snapToGrid w:val="0"/>
        </w:rPr>
        <w:t>-УД</w:t>
      </w:r>
    </w:p>
    <w:p w14:paraId="646239C1" w14:textId="77777777" w:rsidR="00350556" w:rsidRDefault="00350556" w:rsidP="00350556">
      <w:pPr>
        <w:ind w:right="37"/>
        <w:rPr>
          <w:snapToGrid w:val="0"/>
        </w:rPr>
      </w:pPr>
    </w:p>
    <w:p w14:paraId="274E95A1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0CCF0647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7D307B86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47FFCA8D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3B0A5B44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175C0397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40028110" w14:textId="77777777" w:rsidR="00350556" w:rsidRDefault="00350556" w:rsidP="00350556">
      <w:pPr>
        <w:ind w:right="37"/>
        <w:jc w:val="center"/>
        <w:rPr>
          <w:snapToGrid w:val="0"/>
        </w:rPr>
      </w:pPr>
    </w:p>
    <w:p w14:paraId="3B1E080C" w14:textId="77777777" w:rsidR="00350556" w:rsidRPr="001443ED" w:rsidRDefault="00350556" w:rsidP="00350556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 w:rsidRPr="001443ED">
        <w:rPr>
          <w:szCs w:val="26"/>
        </w:rPr>
        <w:t>1-ЦОИ</w:t>
      </w:r>
      <w:r w:rsidRPr="001443ED">
        <w:rPr>
          <w:snapToGrid w:val="0"/>
          <w:szCs w:val="26"/>
        </w:rPr>
        <w:t xml:space="preserve"> </w:t>
      </w:r>
    </w:p>
    <w:p w14:paraId="0A2787E8" w14:textId="77777777" w:rsidR="00350556" w:rsidRDefault="00350556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14:paraId="29959710" w14:textId="77777777" w:rsidR="007953FE" w:rsidRPr="001443ED" w:rsidRDefault="00350556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ЮКСУ.466227.007</w:t>
      </w:r>
      <w:r w:rsidR="007953FE" w:rsidRPr="001443ED">
        <w:rPr>
          <w:snapToGrid w:val="0"/>
          <w:szCs w:val="26"/>
        </w:rPr>
        <w:t>ПС</w:t>
      </w:r>
    </w:p>
    <w:p w14:paraId="6AD11B19" w14:textId="77777777" w:rsidR="007953FE" w:rsidRDefault="007953FE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14:paraId="73098990" w14:textId="77777777" w:rsidR="007953FE" w:rsidRDefault="007953FE">
      <w:pPr>
        <w:ind w:right="37"/>
        <w:rPr>
          <w:snapToGrid w:val="0"/>
        </w:rPr>
      </w:pPr>
    </w:p>
    <w:p w14:paraId="4FEF4057" w14:textId="77777777" w:rsidR="007953FE" w:rsidRDefault="007953FE">
      <w:pPr>
        <w:ind w:right="37"/>
        <w:rPr>
          <w:snapToGrid w:val="0"/>
        </w:rPr>
      </w:pPr>
    </w:p>
    <w:p w14:paraId="28841A28" w14:textId="77777777" w:rsidR="007953FE" w:rsidRDefault="007953FE">
      <w:pPr>
        <w:ind w:right="37"/>
        <w:rPr>
          <w:snapToGrid w:val="0"/>
        </w:rPr>
      </w:pPr>
    </w:p>
    <w:p w14:paraId="6EEC2E1F" w14:textId="77777777" w:rsidR="007953FE" w:rsidRDefault="007953FE">
      <w:pPr>
        <w:ind w:right="37"/>
        <w:rPr>
          <w:snapToGrid w:val="0"/>
        </w:rPr>
      </w:pPr>
    </w:p>
    <w:p w14:paraId="75B240F0" w14:textId="77777777" w:rsidR="007953FE" w:rsidRDefault="007953FE">
      <w:pPr>
        <w:ind w:right="37"/>
        <w:rPr>
          <w:snapToGrid w:val="0"/>
        </w:rPr>
      </w:pPr>
    </w:p>
    <w:p w14:paraId="527223C2" w14:textId="77777777" w:rsidR="007953FE" w:rsidRDefault="007953FE"/>
    <w:p w14:paraId="7FD2AAF4" w14:textId="77777777" w:rsidR="007953FE" w:rsidRDefault="007953FE"/>
    <w:p w14:paraId="4FF55EE8" w14:textId="77777777" w:rsidR="007953FE" w:rsidRDefault="007953FE"/>
    <w:p w14:paraId="1346C552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1D0CA8DE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09B70A78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4E194B73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3B705AE9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605C7835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567C61BE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7CBEA3B7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389BA0B0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Sect="00937E5A">
          <w:headerReference w:type="even" r:id="rId9"/>
          <w:headerReference w:type="default" r:id="rId10"/>
          <w:footerReference w:type="even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14:paraId="4570477E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7F739884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10AF07CD" w14:textId="77777777" w:rsidR="007953FE" w:rsidRDefault="007953FE">
      <w:pPr>
        <w:ind w:right="37"/>
      </w:pPr>
      <w:r>
        <w:t xml:space="preserve">   </w:t>
      </w:r>
    </w:p>
    <w:p w14:paraId="25CB0317" w14:textId="77777777" w:rsidR="00A83130" w:rsidRDefault="00A83130">
      <w:pPr>
        <w:ind w:right="37"/>
      </w:pPr>
    </w:p>
    <w:p w14:paraId="784244FF" w14:textId="77777777" w:rsidR="00A83130" w:rsidRDefault="00A83130">
      <w:pPr>
        <w:ind w:right="37"/>
      </w:pPr>
    </w:p>
    <w:p w14:paraId="215DDAF5" w14:textId="77777777" w:rsidR="00350556" w:rsidRDefault="00A83130" w:rsidP="00350556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 w:rsidR="00350556">
        <w:rPr>
          <w:snapToGrid w:val="0"/>
        </w:rPr>
        <w:t>ЮКСУ.466227.007</w:t>
      </w:r>
      <w:r w:rsidR="00350556" w:rsidRPr="005459D3">
        <w:rPr>
          <w:snapToGrid w:val="0"/>
        </w:rPr>
        <w:t xml:space="preserve">ПС </w:t>
      </w:r>
      <w:r w:rsidR="00350556">
        <w:t xml:space="preserve">распространяется на Прибор 1-ЦОИ </w:t>
      </w:r>
      <w:r w:rsidR="00350556">
        <w:rPr>
          <w:snapToGrid w:val="0"/>
        </w:rPr>
        <w:t>ЮКСУ.466227.007</w:t>
      </w:r>
      <w:r w:rsidR="00350556">
        <w:t>.</w:t>
      </w:r>
    </w:p>
    <w:p w14:paraId="28A5A745" w14:textId="77777777" w:rsidR="00350556" w:rsidRDefault="00350556" w:rsidP="00350556">
      <w:pPr>
        <w:ind w:right="-147"/>
        <w:jc w:val="both"/>
      </w:pPr>
    </w:p>
    <w:p w14:paraId="760ED9BB" w14:textId="77777777" w:rsidR="00A83130" w:rsidRDefault="00A52333" w:rsidP="00350556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ЮКСУ.466227.007ПС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изделия и конструкторской документации по литере «О</w:t>
      </w:r>
      <w:proofErr w:type="gramStart"/>
      <w:r>
        <w:rPr>
          <w:snapToGrid w:val="0"/>
          <w:sz w:val="18"/>
          <w:szCs w:val="18"/>
        </w:rPr>
        <w:t>1</w:t>
      </w:r>
      <w:proofErr w:type="gramEnd"/>
      <w:r>
        <w:rPr>
          <w:snapToGrid w:val="0"/>
        </w:rPr>
        <w:t>»</w:t>
      </w:r>
      <w:r w:rsidR="00A83130">
        <w:rPr>
          <w:snapToGrid w:val="0"/>
        </w:rPr>
        <w:t>.</w:t>
      </w:r>
    </w:p>
    <w:p w14:paraId="32C3C8B4" w14:textId="77777777" w:rsidR="00A83130" w:rsidRDefault="00A83130">
      <w:pPr>
        <w:ind w:right="37"/>
      </w:pPr>
    </w:p>
    <w:p w14:paraId="1BF77F47" w14:textId="77777777" w:rsidR="00A83130" w:rsidRDefault="00A83130">
      <w:pPr>
        <w:ind w:right="37"/>
      </w:pPr>
    </w:p>
    <w:p w14:paraId="00DA9120" w14:textId="77777777" w:rsidR="007953FE" w:rsidRDefault="007953FE">
      <w:pPr>
        <w:ind w:right="37"/>
      </w:pPr>
    </w:p>
    <w:p w14:paraId="5BFE334B" w14:textId="77777777" w:rsidR="007953FE" w:rsidRPr="005459D3" w:rsidRDefault="007953FE">
      <w:pPr>
        <w:spacing w:line="240" w:lineRule="auto"/>
        <w:ind w:right="40"/>
        <w:rPr>
          <w:snapToGrid w:val="0"/>
        </w:rPr>
      </w:pPr>
    </w:p>
    <w:p w14:paraId="4202A6B4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7AC22041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045C47CA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633AD2B1" w14:textId="77777777"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RPr="00350556">
          <w:headerReference w:type="first" r:id="rId12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14:paraId="62B1C6FC" w14:textId="77777777" w:rsidR="00350556" w:rsidRPr="00FA1235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350556">
        <w:rPr>
          <w:szCs w:val="24"/>
        </w:rPr>
        <w:lastRenderedPageBreak/>
        <w:t>2</w:t>
      </w:r>
    </w:p>
    <w:p w14:paraId="592BA6F5" w14:textId="77777777" w:rsidR="007953FE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="00931B57"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="00931B57" w:rsidRPr="00161E2C">
        <w:rPr>
          <w:szCs w:val="24"/>
        </w:rPr>
        <w:t>ПС</w:t>
      </w:r>
    </w:p>
    <w:p w14:paraId="7AB0F70B" w14:textId="77777777"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14:paraId="72024C5E" w14:textId="77777777"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14:paraId="5D38973A" w14:textId="77777777"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14:paraId="5F0E6742" w14:textId="77777777"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14:paraId="469C2AFD" w14:textId="77777777" w:rsidR="009D56F5" w:rsidRDefault="005C4364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 xml:space="preserve">1 </w:t>
      </w:r>
      <w:r w:rsidR="009D56F5">
        <w:rPr>
          <w:sz w:val="26"/>
        </w:rPr>
        <w:t>Основные сведения о приборе и технические данные…………………………..3</w:t>
      </w:r>
    </w:p>
    <w:p w14:paraId="702A07D8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2 Комплектность……………………………………………………………………..4</w:t>
      </w:r>
    </w:p>
    <w:p w14:paraId="177BE4CE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3 Ресурсы, сроки службы и хранения, гарантии изготовителя (поставщика)…...7</w:t>
      </w:r>
    </w:p>
    <w:p w14:paraId="070565B7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4 Консервация………………………………………………………………………..8</w:t>
      </w:r>
    </w:p>
    <w:p w14:paraId="751BDDC4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5 Свидетельство об упаковывании………………………………………………….9</w:t>
      </w:r>
    </w:p>
    <w:p w14:paraId="4917A290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6 Свидетельство о приёмке……………………………………….…………………10</w:t>
      </w:r>
    </w:p>
    <w:p w14:paraId="2AC4399E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7 Ремонт и учёт работы по бюллетеням и указаниям…………….……………….11</w:t>
      </w:r>
    </w:p>
    <w:p w14:paraId="44E32AEE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8 Заметки по эксплуатации и хранению..………………….…………………….....15 Сведения об утилизации……………………………….…………………………....16</w:t>
      </w:r>
    </w:p>
    <w:p w14:paraId="59F2BFB4" w14:textId="77777777"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10 Особые отметки……………………………………….………………………….17</w:t>
      </w:r>
    </w:p>
    <w:p w14:paraId="50B15506" w14:textId="77777777" w:rsidR="007953FE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Лист регистрации изменений……………………………………………………….18</w:t>
      </w:r>
    </w:p>
    <w:p w14:paraId="3E17B1F4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2E12B143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1E272618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5EED1685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4885E82C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5428C37D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3AE074A4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4FE79670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02831EE2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7B446F8F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0B78A848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2EDC88C8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5D782417" w14:textId="77777777"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650D727A" w14:textId="77777777" w:rsidR="007B5331" w:rsidRPr="00350556" w:rsidRDefault="007B5331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4FED9048" w14:textId="77777777"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67C4EB74" w14:textId="77777777" w:rsidR="00AA4A26" w:rsidRPr="00350556" w:rsidRDefault="00AA4A26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08899E0E" w14:textId="77777777" w:rsidR="00387472" w:rsidRPr="00350556" w:rsidRDefault="00387472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22813B8E" w14:textId="77777777" w:rsidR="007B5331" w:rsidRPr="00350556" w:rsidRDefault="00926F13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14:paraId="52D68077" w14:textId="77777777" w:rsidR="00350556" w:rsidRPr="00350556" w:rsidRDefault="00931B57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lastRenderedPageBreak/>
        <w:br w:type="page"/>
      </w:r>
      <w:r w:rsidR="00350556" w:rsidRPr="00350556">
        <w:rPr>
          <w:szCs w:val="24"/>
        </w:rPr>
        <w:lastRenderedPageBreak/>
        <w:t>3</w:t>
      </w:r>
    </w:p>
    <w:p w14:paraId="0A0B32D2" w14:textId="77777777" w:rsidR="00350556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6AA950BE" w14:textId="77777777"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14:paraId="7C8B7A89" w14:textId="77777777" w:rsidR="007953FE" w:rsidRDefault="007953FE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 w:rsidR="005C4364">
        <w:rPr>
          <w:caps/>
          <w:snapToGrid w:val="0"/>
        </w:rPr>
        <w:t>Основные СВЕДЕНИЯ о</w:t>
      </w:r>
      <w:r>
        <w:rPr>
          <w:caps/>
          <w:snapToGrid w:val="0"/>
        </w:rPr>
        <w:t xml:space="preserve"> </w:t>
      </w:r>
      <w:r w:rsidR="005C4364">
        <w:rPr>
          <w:caps/>
          <w:snapToGrid w:val="0"/>
        </w:rPr>
        <w:t>приборе</w:t>
      </w:r>
      <w:r>
        <w:rPr>
          <w:caps/>
          <w:snapToGrid w:val="0"/>
        </w:rPr>
        <w:t xml:space="preserve"> и технические данные</w:t>
      </w:r>
      <w:r w:rsidR="00D763CE">
        <w:rPr>
          <w:caps/>
          <w:snapToGrid w:val="0"/>
        </w:rPr>
        <w:t xml:space="preserve"> </w:t>
      </w:r>
    </w:p>
    <w:p w14:paraId="0DE8E118" w14:textId="77777777" w:rsidR="007953FE" w:rsidRDefault="007953FE">
      <w:pPr>
        <w:rPr>
          <w:snapToGrid w:val="0"/>
        </w:rPr>
      </w:pPr>
    </w:p>
    <w:p w14:paraId="3A100AFE" w14:textId="01FD872C" w:rsidR="00350556" w:rsidRPr="00DC075F" w:rsidRDefault="007953FE" w:rsidP="0035055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kern w:val="0"/>
          <w:sz w:val="26"/>
          <w:szCs w:val="26"/>
        </w:rPr>
      </w:pPr>
      <w:r w:rsidRPr="00DC075F">
        <w:rPr>
          <w:b w:val="0"/>
          <w:snapToGrid w:val="0"/>
          <w:sz w:val="26"/>
          <w:szCs w:val="26"/>
        </w:rPr>
        <w:t xml:space="preserve">1.1 </w:t>
      </w:r>
      <w:r w:rsidR="00DE7214" w:rsidRPr="00DC075F">
        <w:rPr>
          <w:b w:val="0"/>
          <w:sz w:val="26"/>
          <w:szCs w:val="26"/>
        </w:rPr>
        <w:t>Прибор  цифровой обработки информации</w:t>
      </w:r>
      <w:r w:rsidRPr="00DC075F">
        <w:rPr>
          <w:b w:val="0"/>
          <w:sz w:val="26"/>
          <w:szCs w:val="26"/>
        </w:rPr>
        <w:t xml:space="preserve">, сокращенное наименование – </w:t>
      </w:r>
      <w:r w:rsidR="001443ED" w:rsidRPr="00DC075F">
        <w:rPr>
          <w:b w:val="0"/>
          <w:snapToGrid w:val="0"/>
          <w:sz w:val="26"/>
          <w:szCs w:val="26"/>
        </w:rPr>
        <w:t>Прибор 1</w:t>
      </w:r>
      <w:r w:rsidRPr="00DC075F">
        <w:rPr>
          <w:b w:val="0"/>
          <w:snapToGrid w:val="0"/>
          <w:sz w:val="26"/>
          <w:szCs w:val="26"/>
        </w:rPr>
        <w:t>-</w:t>
      </w:r>
      <w:r w:rsidR="00C4226B">
        <w:rPr>
          <w:b w:val="0"/>
          <w:snapToGrid w:val="0"/>
          <w:sz w:val="26"/>
          <w:szCs w:val="26"/>
        </w:rPr>
        <w:t>ЦО</w:t>
      </w:r>
      <w:r w:rsidR="00350556">
        <w:rPr>
          <w:b w:val="0"/>
          <w:snapToGrid w:val="0"/>
          <w:sz w:val="26"/>
          <w:szCs w:val="26"/>
        </w:rPr>
        <w:t>И</w:t>
      </w:r>
      <w:r w:rsidRPr="00DC075F">
        <w:rPr>
          <w:b w:val="0"/>
          <w:snapToGrid w:val="0"/>
          <w:sz w:val="26"/>
          <w:szCs w:val="26"/>
        </w:rPr>
        <w:t xml:space="preserve">  </w:t>
      </w:r>
      <w:r w:rsidR="00C4226B">
        <w:rPr>
          <w:b w:val="0"/>
          <w:snapToGrid w:val="0"/>
          <w:sz w:val="26"/>
          <w:szCs w:val="26"/>
        </w:rPr>
        <w:t>ЮКСУ.466227.0</w:t>
      </w:r>
      <w:r w:rsidR="00350556">
        <w:rPr>
          <w:b w:val="0"/>
          <w:snapToGrid w:val="0"/>
          <w:sz w:val="26"/>
          <w:szCs w:val="26"/>
        </w:rPr>
        <w:t>07</w:t>
      </w:r>
      <w:r w:rsidRPr="00DC075F">
        <w:rPr>
          <w:b w:val="0"/>
          <w:snapToGrid w:val="0"/>
          <w:sz w:val="26"/>
          <w:szCs w:val="26"/>
        </w:rPr>
        <w:t>, зав.№</w:t>
      </w:r>
      <w:r w:rsidR="00535135" w:rsidRPr="00535135">
        <w:rPr>
          <w:u w:val="single"/>
        </w:rPr>
        <w:t xml:space="preserve">   </w:t>
      </w:r>
      <w:r w:rsidR="007667F6">
        <w:rPr>
          <w:b w:val="0"/>
          <w:snapToGrid w:val="0"/>
          <w:sz w:val="26"/>
          <w:szCs w:val="26"/>
          <w:u w:val="single"/>
        </w:rPr>
        <w:t>${&lt;NIZD000001&gt;}</w:t>
      </w:r>
      <w:r w:rsidR="00535135" w:rsidRPr="00535135">
        <w:rPr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b w:val="0"/>
          <w:snapToGrid w:val="0"/>
          <w:sz w:val="26"/>
          <w:szCs w:val="26"/>
        </w:rPr>
        <w:t xml:space="preserve">, далее по тексту – прибор, изготовлен </w:t>
      </w:r>
      <w:r w:rsidR="007B6685">
        <w:rPr>
          <w:b w:val="0"/>
          <w:snapToGrid w:val="0"/>
          <w:sz w:val="26"/>
          <w:szCs w:val="26"/>
          <w:u w:val="single"/>
        </w:rPr>
        <w:t xml:space="preserve">       </w:t>
      </w:r>
      <w:r w:rsidR="00535135" w:rsidRPr="00535135">
        <w:rPr>
          <w:u w:val="single"/>
        </w:rPr>
        <w:t xml:space="preserve"> </w:t>
      </w:r>
      <w:r w:rsidR="00535135" w:rsidRPr="00535135">
        <w:rPr>
          <w:b w:val="0"/>
          <w:snapToGrid w:val="0"/>
          <w:sz w:val="26"/>
          <w:szCs w:val="26"/>
          <w:u w:val="single"/>
        </w:rPr>
        <w:t>КБ  "КОРУНД-М</w:t>
      </w:r>
      <w:r w:rsidR="00535135" w:rsidRPr="007B6685">
        <w:rPr>
          <w:b w:val="0"/>
          <w:snapToGrid w:val="0"/>
          <w:sz w:val="26"/>
          <w:szCs w:val="26"/>
          <w:u w:val="single"/>
        </w:rPr>
        <w:t>"</w:t>
      </w:r>
      <w:proofErr w:type="gramStart"/>
      <w:r w:rsidR="007B6685" w:rsidRPr="007B6685">
        <w:rPr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b w:val="0"/>
          <w:snapToGrid w:val="0"/>
          <w:sz w:val="26"/>
          <w:szCs w:val="26"/>
        </w:rPr>
        <w:t>,</w:t>
      </w:r>
      <w:proofErr w:type="gramEnd"/>
      <w:r w:rsidRPr="00DC075F">
        <w:rPr>
          <w:b w:val="0"/>
          <w:snapToGrid w:val="0"/>
          <w:sz w:val="26"/>
          <w:szCs w:val="26"/>
        </w:rPr>
        <w:t xml:space="preserve"> дата изготовления __________, </w:t>
      </w:r>
      <w:r w:rsidR="00350556" w:rsidRPr="00DC075F">
        <w:rPr>
          <w:b w:val="0"/>
          <w:snapToGrid w:val="0"/>
          <w:sz w:val="26"/>
          <w:szCs w:val="26"/>
        </w:rPr>
        <w:t xml:space="preserve">предназначен </w:t>
      </w:r>
      <w:r w:rsidR="00350556" w:rsidRPr="00DC075F">
        <w:rPr>
          <w:b w:val="0"/>
          <w:kern w:val="0"/>
          <w:sz w:val="26"/>
          <w:szCs w:val="26"/>
        </w:rPr>
        <w:t>для выполнения за</w:t>
      </w:r>
      <w:r w:rsidR="00350556">
        <w:rPr>
          <w:b w:val="0"/>
          <w:kern w:val="0"/>
          <w:sz w:val="26"/>
          <w:szCs w:val="26"/>
        </w:rPr>
        <w:t xml:space="preserve">дач первичной и вторичной </w:t>
      </w:r>
      <w:r w:rsidR="00350556" w:rsidRPr="00DC075F">
        <w:rPr>
          <w:b w:val="0"/>
          <w:kern w:val="0"/>
          <w:sz w:val="26"/>
          <w:szCs w:val="26"/>
        </w:rPr>
        <w:t xml:space="preserve">обработки </w:t>
      </w:r>
      <w:r w:rsidR="00350556">
        <w:rPr>
          <w:b w:val="0"/>
          <w:kern w:val="0"/>
          <w:sz w:val="26"/>
          <w:szCs w:val="26"/>
        </w:rPr>
        <w:t xml:space="preserve">цифровой </w:t>
      </w:r>
      <w:r w:rsidR="00350556" w:rsidRPr="00DC075F">
        <w:rPr>
          <w:b w:val="0"/>
          <w:kern w:val="0"/>
          <w:sz w:val="26"/>
          <w:szCs w:val="26"/>
        </w:rPr>
        <w:t>информации в составе ЦВК изделия «Иртыш-Амфора-Б-055А».</w:t>
      </w:r>
    </w:p>
    <w:p w14:paraId="148291BC" w14:textId="77777777" w:rsidR="00350556" w:rsidRDefault="00350556" w:rsidP="0035055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14:paraId="701D9C81" w14:textId="77777777"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ЮКСУ.466227.007</w:t>
      </w:r>
      <w:r w:rsidRPr="00534813">
        <w:rPr>
          <w:snapToGrid w:val="0"/>
        </w:rPr>
        <w:t>РЭ.</w:t>
      </w:r>
    </w:p>
    <w:p w14:paraId="3B09FE72" w14:textId="77777777" w:rsidR="00350556" w:rsidRDefault="00350556" w:rsidP="00350556">
      <w:pPr>
        <w:ind w:firstLine="727"/>
        <w:jc w:val="both"/>
        <w:rPr>
          <w:snapToGrid w:val="0"/>
        </w:rPr>
      </w:pPr>
    </w:p>
    <w:p w14:paraId="09731F61" w14:textId="77777777"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14:paraId="2087760D" w14:textId="77777777" w:rsidR="00350556" w:rsidRDefault="00350556" w:rsidP="00350556">
      <w:pPr>
        <w:ind w:firstLine="727"/>
        <w:jc w:val="both"/>
        <w:rPr>
          <w:snapToGrid w:val="0"/>
        </w:rPr>
      </w:pPr>
    </w:p>
    <w:p w14:paraId="07C891D7" w14:textId="77777777"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14:paraId="348F92AA" w14:textId="77777777" w:rsidR="00350556" w:rsidRPr="00797397" w:rsidRDefault="00350556" w:rsidP="00350556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97397">
        <w:rPr>
          <w:snapToGrid w:val="0"/>
        </w:rPr>
        <w:t>золото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797397">
          <w:rPr>
            <w:snapToGrid w:val="0"/>
          </w:rPr>
          <w:t>0,476 г</w:t>
        </w:r>
      </w:smartTag>
      <w:r w:rsidRPr="00797397">
        <w:rPr>
          <w:snapToGrid w:val="0"/>
        </w:rPr>
        <w:t>,</w:t>
      </w:r>
    </w:p>
    <w:p w14:paraId="02FA4806" w14:textId="77777777" w:rsidR="00350556" w:rsidRPr="00797397" w:rsidRDefault="00350556" w:rsidP="00350556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серебро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17,81 г"/>
        </w:smartTagPr>
        <w:r>
          <w:rPr>
            <w:snapToGrid w:val="0"/>
          </w:rPr>
          <w:t>17,81</w:t>
        </w:r>
        <w:r w:rsidRPr="00797397">
          <w:rPr>
            <w:snapToGrid w:val="0"/>
          </w:rPr>
          <w:t xml:space="preserve"> г</w:t>
        </w:r>
      </w:smartTag>
      <w:r w:rsidRPr="00797397">
        <w:rPr>
          <w:snapToGrid w:val="0"/>
        </w:rPr>
        <w:t>,</w:t>
      </w:r>
    </w:p>
    <w:p w14:paraId="56A9AD80" w14:textId="77777777" w:rsidR="00350556" w:rsidRPr="00797397" w:rsidRDefault="00350556" w:rsidP="00350556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платина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797397">
          <w:rPr>
            <w:snapToGrid w:val="0"/>
          </w:rPr>
          <w:t>0,349 г</w:t>
        </w:r>
      </w:smartTag>
      <w:r w:rsidRPr="00797397">
        <w:rPr>
          <w:snapToGrid w:val="0"/>
        </w:rPr>
        <w:t>.</w:t>
      </w:r>
    </w:p>
    <w:p w14:paraId="4671DE7E" w14:textId="77777777" w:rsidR="00350556" w:rsidRDefault="00350556" w:rsidP="00350556">
      <w:pPr>
        <w:ind w:firstLine="709"/>
        <w:jc w:val="both"/>
        <w:rPr>
          <w:snapToGrid w:val="0"/>
        </w:rPr>
      </w:pPr>
      <w:r w:rsidRPr="00797397">
        <w:rPr>
          <w:snapToGrid w:val="0"/>
        </w:rPr>
        <w:t xml:space="preserve">Драгоценные материалы содержатся  в соединителях: </w:t>
      </w:r>
      <w:r>
        <w:rPr>
          <w:snapToGrid w:val="0"/>
        </w:rPr>
        <w:t>РС,</w:t>
      </w:r>
      <w:r w:rsidRPr="00617236">
        <w:rPr>
          <w:snapToGrid w:val="0"/>
        </w:rPr>
        <w:t xml:space="preserve"> </w:t>
      </w:r>
      <w:r>
        <w:rPr>
          <w:snapToGrid w:val="0"/>
        </w:rPr>
        <w:t>РРС, 2РМ</w:t>
      </w:r>
      <w:r w:rsidRPr="00617236">
        <w:rPr>
          <w:snapToGrid w:val="0"/>
        </w:rPr>
        <w:t>Т,</w:t>
      </w:r>
      <w:r>
        <w:rPr>
          <w:snapToGrid w:val="0"/>
        </w:rPr>
        <w:t xml:space="preserve"> </w:t>
      </w:r>
      <w:r w:rsidRPr="00617236">
        <w:rPr>
          <w:snapToGrid w:val="0"/>
        </w:rPr>
        <w:t xml:space="preserve"> </w:t>
      </w:r>
      <w:r>
        <w:rPr>
          <w:snapToGrid w:val="0"/>
        </w:rPr>
        <w:t>М</w:t>
      </w:r>
      <w:proofErr w:type="spellStart"/>
      <w:r w:rsidRPr="00617236">
        <w:rPr>
          <w:snapToGrid w:val="0"/>
          <w:lang w:val="en-US"/>
        </w:rPr>
        <w:t>icroD</w:t>
      </w:r>
      <w:proofErr w:type="spellEnd"/>
      <w:r w:rsidRPr="00617236">
        <w:rPr>
          <w:snapToGrid w:val="0"/>
        </w:rPr>
        <w:t>, проводах МС 16-13, кабеле КВСФМ-75.</w:t>
      </w:r>
    </w:p>
    <w:p w14:paraId="19717433" w14:textId="77777777" w:rsidR="00350556" w:rsidRDefault="00350556" w:rsidP="00350556">
      <w:pPr>
        <w:ind w:firstLine="709"/>
        <w:jc w:val="both"/>
      </w:pPr>
      <w:r>
        <w:t>1.3.2 Сведения о содержании цветных металлов:</w:t>
      </w:r>
    </w:p>
    <w:p w14:paraId="308375A3" w14:textId="77777777" w:rsidR="00350556" w:rsidRPr="00797397" w:rsidRDefault="00350556" w:rsidP="00350556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14:paraId="3E44AF07" w14:textId="77777777" w:rsidR="00350556" w:rsidRDefault="00350556" w:rsidP="00350556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35 г"/>
        </w:smartTagPr>
        <w:r w:rsidRPr="00797397">
          <w:t>135 г</w:t>
        </w:r>
      </w:smartTag>
      <w:r w:rsidRPr="00797397">
        <w:t>.</w:t>
      </w:r>
      <w:r>
        <w:t xml:space="preserve"> </w:t>
      </w:r>
    </w:p>
    <w:p w14:paraId="6BFB7DF3" w14:textId="77777777" w:rsidR="00350556" w:rsidRPr="00083DD7" w:rsidRDefault="00350556" w:rsidP="00350556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r w:rsidRPr="006527F4">
        <w:t>м</w:t>
      </w:r>
      <w:r w:rsidR="00891144">
        <w:t>о</w:t>
      </w:r>
      <w:proofErr w:type="spellEnd"/>
      <w:r w:rsidR="00891144">
        <w:t>-</w:t>
      </w:r>
      <w:r w:rsidRPr="006527F4">
        <w:t>дуле, деталях и монтажных проводах.</w:t>
      </w:r>
      <w:r w:rsidRPr="00083DD7">
        <w:rPr>
          <w:snapToGrid w:val="0"/>
        </w:rPr>
        <w:t xml:space="preserve"> </w:t>
      </w:r>
    </w:p>
    <w:p w14:paraId="2A1BCE63" w14:textId="77777777" w:rsidR="007953FE" w:rsidRPr="00350556" w:rsidRDefault="00350556" w:rsidP="0035055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snapToGrid w:val="0"/>
          <w:kern w:val="0"/>
          <w:sz w:val="26"/>
        </w:rPr>
      </w:pPr>
      <w:r w:rsidRPr="00350556">
        <w:rPr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r w:rsidRPr="00350556">
        <w:rPr>
          <w:b w:val="0"/>
          <w:snapToGrid w:val="0"/>
          <w:kern w:val="0"/>
          <w:sz w:val="26"/>
        </w:rPr>
        <w:t>ме</w:t>
      </w:r>
      <w:r w:rsidR="00891144">
        <w:rPr>
          <w:b w:val="0"/>
          <w:snapToGrid w:val="0"/>
          <w:kern w:val="0"/>
          <w:sz w:val="26"/>
        </w:rPr>
        <w:t>-</w:t>
      </w:r>
      <w:r w:rsidRPr="00350556">
        <w:rPr>
          <w:b w:val="0"/>
          <w:snapToGrid w:val="0"/>
          <w:kern w:val="0"/>
          <w:sz w:val="26"/>
        </w:rPr>
        <w:t>таллы</w:t>
      </w:r>
      <w:proofErr w:type="spellEnd"/>
      <w:r w:rsidRPr="00350556">
        <w:rPr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</w:t>
      </w:r>
      <w:r w:rsidR="007953FE" w:rsidRPr="00350556">
        <w:rPr>
          <w:b w:val="0"/>
          <w:snapToGrid w:val="0"/>
          <w:kern w:val="0"/>
          <w:sz w:val="26"/>
        </w:rPr>
        <w:t xml:space="preserve"> отсутствуют.</w:t>
      </w:r>
    </w:p>
    <w:p w14:paraId="07C9703A" w14:textId="77777777" w:rsidR="007953FE" w:rsidRDefault="007953FE">
      <w:pPr>
        <w:spacing w:line="480" w:lineRule="auto"/>
        <w:ind w:firstLine="720"/>
        <w:jc w:val="both"/>
        <w:rPr>
          <w:snapToGrid w:val="0"/>
        </w:rPr>
      </w:pPr>
    </w:p>
    <w:p w14:paraId="55E326C1" w14:textId="77777777" w:rsidR="007953FE" w:rsidRDefault="007953FE">
      <w:pPr>
        <w:pStyle w:val="a7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</w:p>
    <w:p w14:paraId="0652911C" w14:textId="77777777" w:rsidR="00AA4A26" w:rsidRPr="00350556" w:rsidRDefault="00926F13">
      <w:pPr>
        <w:spacing w:line="480" w:lineRule="auto"/>
        <w:ind w:left="720"/>
      </w:pPr>
      <w:r>
        <w:br w:type="page"/>
      </w:r>
    </w:p>
    <w:p w14:paraId="28958E3B" w14:textId="77777777" w:rsidR="007B5331" w:rsidRPr="00350556" w:rsidRDefault="007B5331">
      <w:pPr>
        <w:spacing w:line="480" w:lineRule="auto"/>
        <w:ind w:left="720"/>
        <w:rPr>
          <w:sz w:val="8"/>
          <w:szCs w:val="8"/>
        </w:rPr>
      </w:pPr>
    </w:p>
    <w:p w14:paraId="0C7E239C" w14:textId="77777777" w:rsidR="00926F13" w:rsidRPr="00350556" w:rsidRDefault="00931B57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FA1235">
        <w:br w:type="page"/>
      </w:r>
      <w:r w:rsidR="00926F13">
        <w:rPr>
          <w:szCs w:val="24"/>
        </w:rPr>
        <w:lastRenderedPageBreak/>
        <w:t>4</w:t>
      </w:r>
    </w:p>
    <w:p w14:paraId="5E28D7A9" w14:textId="77777777" w:rsidR="00926F13" w:rsidRPr="00350556" w:rsidRDefault="00926F13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5FE64CE1" w14:textId="77777777" w:rsidR="00931B57" w:rsidRPr="00FA1235" w:rsidRDefault="00931B57" w:rsidP="00931B57">
      <w:pPr>
        <w:spacing w:line="480" w:lineRule="auto"/>
        <w:ind w:left="720"/>
        <w:jc w:val="right"/>
        <w:rPr>
          <w:sz w:val="24"/>
          <w:szCs w:val="24"/>
        </w:rPr>
      </w:pPr>
    </w:p>
    <w:p w14:paraId="21202F74" w14:textId="77777777" w:rsidR="007953FE" w:rsidRDefault="007953FE" w:rsidP="00E67942">
      <w:pPr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14:paraId="6AC93534" w14:textId="77777777" w:rsidR="007953FE" w:rsidRDefault="007953FE" w:rsidP="00E67942">
      <w:pPr>
        <w:ind w:firstLine="720"/>
        <w:rPr>
          <w:snapToGrid w:val="0"/>
        </w:rPr>
      </w:pPr>
      <w:r>
        <w:rPr>
          <w:snapToGrid w:val="0"/>
        </w:rPr>
        <w:t xml:space="preserve">Сведения о комплектности </w:t>
      </w:r>
      <w:r w:rsidR="00D763CE">
        <w:rPr>
          <w:snapToGrid w:val="0"/>
        </w:rPr>
        <w:t>прибора</w:t>
      </w:r>
      <w:r w:rsidR="00943C34">
        <w:rPr>
          <w:snapToGrid w:val="0"/>
        </w:rPr>
        <w:t xml:space="preserve"> приведены в таблицах 2.1, </w:t>
      </w:r>
      <w:r>
        <w:rPr>
          <w:snapToGrid w:val="0"/>
        </w:rPr>
        <w:t>2.</w:t>
      </w:r>
      <w:r w:rsidR="00943C34">
        <w:rPr>
          <w:snapToGrid w:val="0"/>
        </w:rPr>
        <w:t>2</w:t>
      </w:r>
      <w:r>
        <w:rPr>
          <w:snapToGrid w:val="0"/>
        </w:rPr>
        <w:t>.</w:t>
      </w:r>
    </w:p>
    <w:p w14:paraId="440AF158" w14:textId="77777777" w:rsidR="00926F13" w:rsidRDefault="007953FE" w:rsidP="007C581F">
      <w:pPr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 w:rsidR="00926F13"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552"/>
        <w:gridCol w:w="850"/>
        <w:gridCol w:w="2268"/>
        <w:gridCol w:w="1560"/>
      </w:tblGrid>
      <w:tr w:rsidR="00926F13" w14:paraId="12229CE0" w14:textId="77777777" w:rsidTr="00A74112">
        <w:trPr>
          <w:trHeight w:val="6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D994B5" w14:textId="77777777" w:rsidR="00926F13" w:rsidRDefault="00926F13" w:rsidP="00BD5A60">
            <w:pPr>
              <w:spacing w:line="240" w:lineRule="exact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AD87F" w14:textId="77777777" w:rsidR="00926F13" w:rsidRDefault="00926F13" w:rsidP="00BD5A60">
            <w:pPr>
              <w:spacing w:line="240" w:lineRule="exact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C0339D" w14:textId="77777777" w:rsidR="00926F13" w:rsidRDefault="00926F13" w:rsidP="00BD5A60">
            <w:pPr>
              <w:spacing w:line="240" w:lineRule="exact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8DFB5" w14:textId="77777777" w:rsidR="00926F13" w:rsidRDefault="00926F13" w:rsidP="00BD5A60">
            <w:pPr>
              <w:spacing w:line="240" w:lineRule="exact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AFC25" w14:textId="77777777" w:rsidR="00926F13" w:rsidRDefault="00926F13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</w:p>
          <w:p w14:paraId="26A7E5AB" w14:textId="77777777" w:rsidR="00926F13" w:rsidRDefault="00926F13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926F13" w14:paraId="12AE7D62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095A" w14:textId="77777777" w:rsidR="00926F13" w:rsidRPr="00970730" w:rsidRDefault="00926F13" w:rsidP="00891144">
            <w:pPr>
              <w:ind w:left="85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ЮКСУ.466227.007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A295" w14:textId="77777777" w:rsidR="00926F13" w:rsidRPr="00970730" w:rsidRDefault="00926F13" w:rsidP="00BD5A60">
            <w:pPr>
              <w:spacing w:line="240" w:lineRule="auto"/>
              <w:ind w:left="108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Прибор 1-ЦОИ в с</w:t>
            </w:r>
            <w:r>
              <w:rPr>
                <w:snapToGrid w:val="0"/>
                <w:szCs w:val="26"/>
              </w:rPr>
              <w:t>о</w:t>
            </w:r>
            <w:r>
              <w:rPr>
                <w:snapToGrid w:val="0"/>
                <w:szCs w:val="26"/>
              </w:rPr>
              <w:t>ставе: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DC49" w14:textId="77777777" w:rsidR="00926F13" w:rsidRPr="00970730" w:rsidRDefault="00926F13" w:rsidP="00BD5A60">
            <w:pPr>
              <w:jc w:val="center"/>
              <w:rPr>
                <w:snapToGrid w:val="0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B229" w14:textId="40CC6345" w:rsidR="00926F13" w:rsidRPr="00E67942" w:rsidRDefault="007667F6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${&lt;NIZD000001&gt;}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C057" w14:textId="77777777"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14:paraId="4E989ED2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FC8" w14:textId="77777777" w:rsidR="00926F13" w:rsidRPr="00970730" w:rsidRDefault="00926F13" w:rsidP="00891144">
            <w:pPr>
              <w:spacing w:line="240" w:lineRule="auto"/>
              <w:ind w:left="85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ЮКСУ.468369.002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EAED" w14:textId="77777777" w:rsidR="00926F13" w:rsidRPr="00970730" w:rsidRDefault="00926F13" w:rsidP="00BD5A60">
            <w:pPr>
              <w:spacing w:line="240" w:lineRule="auto"/>
              <w:ind w:left="106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Шкаф с модулем монтажным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55D3" w14:textId="77777777" w:rsidR="00926F13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  <w:p w14:paraId="54BF3D51" w14:textId="77777777" w:rsidR="00926F13" w:rsidRPr="00970730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912" w14:textId="77777777" w:rsidR="00926F13" w:rsidRPr="00E67942" w:rsidRDefault="00E67942" w:rsidP="00E67942">
            <w:pPr>
              <w:ind w:left="140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4FE9" w14:textId="77777777"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14:paraId="6276DF35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BDD2" w14:textId="77777777" w:rsidR="00926F13" w:rsidRPr="00970730" w:rsidRDefault="00926F13" w:rsidP="00891144">
            <w:pPr>
              <w:spacing w:line="240" w:lineRule="auto"/>
              <w:ind w:left="85"/>
              <w:rPr>
                <w:szCs w:val="26"/>
              </w:rPr>
            </w:pPr>
            <w:r w:rsidRPr="00970730">
              <w:rPr>
                <w:szCs w:val="26"/>
              </w:rPr>
              <w:t>ЮКСУ.468363.055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11D5" w14:textId="77777777" w:rsidR="00926F13" w:rsidRDefault="00926F13" w:rsidP="00BD5A60">
            <w:pPr>
              <w:spacing w:line="240" w:lineRule="auto"/>
              <w:ind w:left="106" w:right="33"/>
              <w:rPr>
                <w:noProof/>
                <w:szCs w:val="26"/>
              </w:rPr>
            </w:pPr>
            <w:r w:rsidRPr="00970730">
              <w:rPr>
                <w:noProof/>
                <w:szCs w:val="26"/>
              </w:rPr>
              <w:t xml:space="preserve">Плата </w:t>
            </w:r>
            <w:r w:rsidRPr="00970730">
              <w:rPr>
                <w:szCs w:val="26"/>
              </w:rPr>
              <w:t>ОП-РИО-А</w:t>
            </w:r>
            <w:r w:rsidRPr="00970730">
              <w:rPr>
                <w:noProof/>
                <w:szCs w:val="26"/>
              </w:rPr>
              <w:t xml:space="preserve"> </w:t>
            </w:r>
          </w:p>
          <w:p w14:paraId="0B34EB7A" w14:textId="77777777" w:rsidR="00926F13" w:rsidRPr="00970730" w:rsidRDefault="00926F13" w:rsidP="00BD5A60">
            <w:pPr>
              <w:spacing w:line="240" w:lineRule="auto"/>
              <w:ind w:left="106" w:right="33"/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6BA9" w14:textId="77777777" w:rsidR="00926F13" w:rsidRPr="00970730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D8AF" w14:textId="77777777" w:rsidR="00926F13" w:rsidRPr="00E67942" w:rsidRDefault="00E67942" w:rsidP="00E67942">
            <w:pPr>
              <w:ind w:left="140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8473" w14:textId="77777777"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14:paraId="74D0BDF5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D46" w14:textId="77777777"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ЮКСУ.436647.031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A1CF" w14:textId="77777777" w:rsidR="00E67942" w:rsidRPr="00595337" w:rsidRDefault="00E67942" w:rsidP="00BD5A60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 xml:space="preserve">Модуль БТЦОИ-010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8EB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14:paraId="13858FFE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B6FA" w14:textId="54F3B3B1" w:rsidR="00E67942" w:rsidRPr="00E67942" w:rsidRDefault="005B3DE5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${&lt;NIZD000002&gt;}</w:t>
            </w:r>
          </w:p>
          <w:p w14:paraId="25055509" w14:textId="55BAC918" w:rsidR="00E67942" w:rsidRPr="00E67942" w:rsidRDefault="004F5610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${&lt;NIZD000003&gt;}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074B" w14:textId="77777777"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14:paraId="4ED0B15C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478F" w14:textId="77777777"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ЮКСУ.465610.037-01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EDA0" w14:textId="77777777"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БТЦОИ-401А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E134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14:paraId="4BE545B5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04F9" w14:textId="57900479" w:rsidR="00E67942" w:rsidRPr="00A74112" w:rsidRDefault="00F64BA0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&lt;NIZD000004&gt;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  <w:p w14:paraId="3CBBA497" w14:textId="6C1ADA16" w:rsidR="00E67942" w:rsidRPr="00A74112" w:rsidRDefault="00CF3B6D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&lt;NIZD000005&gt;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106C" w14:textId="77777777"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14:paraId="18143F44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041E" w14:textId="77777777"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ЮКСУ.467144.001-02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9BD" w14:textId="77777777"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МР-РИО-В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4582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14:paraId="3B0E4ACB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1AEC" w14:textId="31D6DDF3" w:rsidR="00E67942" w:rsidRPr="00A74112" w:rsidRDefault="009901EB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&lt;NIZD000006&gt;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  <w:p w14:paraId="050DAD06" w14:textId="6F4DC7B3" w:rsidR="00E67942" w:rsidRPr="00A74112" w:rsidRDefault="00E2347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&lt;NIZD000007&gt;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781F" w14:textId="77777777"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14:paraId="01C60C57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CCDF" w14:textId="77777777"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ЮКСУ.467444.028-03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778E" w14:textId="77777777" w:rsidR="00E67942" w:rsidRPr="00595337" w:rsidRDefault="00E67942" w:rsidP="00BD5A60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Модуль ЦП-РИО-64Г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55AF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14:paraId="2255DEE9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5D4C" w14:textId="2AF56DF1" w:rsidR="00E67942" w:rsidRPr="00A74112" w:rsidRDefault="00FB3A3D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&lt;NIZD000008&gt;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  <w:p w14:paraId="0CE8FF7C" w14:textId="7FDABC93" w:rsidR="00E67942" w:rsidRPr="00A74112" w:rsidRDefault="00923EC3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A74112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&lt;NIZD000009&gt;</w:t>
            </w:r>
            <w:r w:rsidR="00A74112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E77A" w14:textId="77777777"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14:paraId="1FD23402" w14:textId="77777777" w:rsidTr="00A74112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10FE" w14:textId="77777777" w:rsidR="00926F13" w:rsidRPr="00595337" w:rsidRDefault="00926F13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ЮКСУ.467444.029-02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9A45" w14:textId="77777777" w:rsidR="00926F13" w:rsidRPr="00970730" w:rsidRDefault="00926F13" w:rsidP="00BD5A60">
            <w:pPr>
              <w:spacing w:line="440" w:lineRule="exact"/>
              <w:ind w:left="106"/>
              <w:rPr>
                <w:snapToGrid w:val="0"/>
                <w:szCs w:val="26"/>
              </w:rPr>
            </w:pPr>
            <w:r w:rsidRPr="00970730">
              <w:rPr>
                <w:noProof/>
                <w:spacing w:val="-12"/>
                <w:szCs w:val="26"/>
              </w:rPr>
              <w:t xml:space="preserve">Модуль </w:t>
            </w:r>
            <w:r w:rsidRPr="00970730">
              <w:rPr>
                <w:spacing w:val="-12"/>
                <w:szCs w:val="26"/>
              </w:rPr>
              <w:t>ЦП-РИО-128В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2A2D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14:paraId="0E79C369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704A5C6C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6FC88DCC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7BF4C0F8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779BDFA7" w14:textId="77777777"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09B9" w14:textId="79492E3B" w:rsidR="00E67942" w:rsidRPr="00E67942" w:rsidRDefault="009E1A3F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${&lt;NIZD000010&gt;}</w:t>
            </w:r>
          </w:p>
          <w:p w14:paraId="7AE1C204" w14:textId="253C4A30" w:rsidR="00E67942" w:rsidRPr="00E67942" w:rsidRDefault="006F018C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${&lt;NIZD000011&gt;}</w:t>
            </w:r>
          </w:p>
          <w:p w14:paraId="41DCFC0E" w14:textId="45CAE2A8" w:rsidR="00E67942" w:rsidRPr="00E67942" w:rsidRDefault="00D71832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${&lt;NIZD000012&gt;}</w:t>
            </w:r>
          </w:p>
          <w:p w14:paraId="55BE6E71" w14:textId="3FE063C9" w:rsidR="00E67942" w:rsidRPr="00E67942" w:rsidRDefault="009C49E3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${&lt;NIZD000013&gt;}</w:t>
            </w:r>
          </w:p>
          <w:p w14:paraId="059FB83A" w14:textId="5EB6A940" w:rsidR="00E67942" w:rsidRPr="00E67942" w:rsidRDefault="00821F6A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${&lt;NIZD000014&gt;}</w:t>
            </w:r>
          </w:p>
          <w:p w14:paraId="5B6B2E02" w14:textId="0C149D1E" w:rsidR="00926F13" w:rsidRPr="00E67942" w:rsidRDefault="008A56A0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${&lt;NIZD000015&gt;}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F19F" w14:textId="77777777"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14:paraId="58FC4318" w14:textId="77777777" w:rsidTr="00A74112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02FF" w14:textId="77777777" w:rsidR="00E67942" w:rsidRPr="00970730" w:rsidRDefault="00E67942" w:rsidP="00891144">
            <w:pPr>
              <w:spacing w:line="440" w:lineRule="exact"/>
              <w:ind w:left="85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ЮКСУ.467459.004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DB69" w14:textId="77777777" w:rsidR="00E67942" w:rsidRPr="00970730" w:rsidRDefault="00E67942" w:rsidP="00BD5A60">
            <w:pPr>
              <w:spacing w:line="440" w:lineRule="exact"/>
              <w:ind w:left="106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Модуль М-К128-А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1EC4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14:paraId="798013F3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418A4DCF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71D7D3D7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7FE6D08B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14:paraId="54DB64FF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7841" w14:textId="6142F18D" w:rsidR="00E67942" w:rsidRPr="00810123" w:rsidRDefault="009C536B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</w:t>
            </w:r>
            <w:r w:rsidR="007E6BC8">
              <w:rPr>
                <w:snapToGrid w:val="0"/>
                <w:szCs w:val="26"/>
              </w:rPr>
              <w:t>&lt;NIZD000016&gt;}</w:t>
            </w:r>
          </w:p>
          <w:p w14:paraId="49184BDA" w14:textId="70A0C958" w:rsidR="00E67942" w:rsidRPr="00E67942" w:rsidRDefault="004E606C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${&lt;NIZD000017&gt;}</w:t>
            </w:r>
          </w:p>
          <w:p w14:paraId="4422B5F3" w14:textId="1867B8B7" w:rsidR="00E67942" w:rsidRPr="00E67942" w:rsidRDefault="00A03C37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${&lt;NIZD000018&gt;}</w:t>
            </w:r>
          </w:p>
          <w:p w14:paraId="02AAF742" w14:textId="262DAE76" w:rsidR="00E67942" w:rsidRPr="00E67942" w:rsidRDefault="00185373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${&lt;NIZD000019&gt;}</w:t>
            </w:r>
          </w:p>
          <w:p w14:paraId="73DC597E" w14:textId="16F92475" w:rsidR="00E67942" w:rsidRPr="00E67942" w:rsidRDefault="008D6CEA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${&lt;NIZD000020&gt;}</w:t>
            </w:r>
          </w:p>
          <w:p w14:paraId="676231A8" w14:textId="591A052F" w:rsidR="00E67942" w:rsidRPr="00E67942" w:rsidRDefault="006F0CB3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${&lt;NIZD000021&gt;}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6C1" w14:textId="77777777" w:rsidR="00E67942" w:rsidRPr="00E67942" w:rsidRDefault="00E67942" w:rsidP="00BD5A60">
            <w:pPr>
              <w:spacing w:before="80"/>
              <w:rPr>
                <w:szCs w:val="26"/>
                <w:lang w:val="en-US"/>
              </w:rPr>
            </w:pPr>
          </w:p>
        </w:tc>
      </w:tr>
      <w:tr w:rsidR="00E67942" w14:paraId="0B571AF8" w14:textId="77777777" w:rsidTr="00A74112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C669" w14:textId="77777777" w:rsidR="00E67942" w:rsidRPr="00595337" w:rsidRDefault="00E67942" w:rsidP="00891144">
            <w:pPr>
              <w:spacing w:line="240" w:lineRule="auto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8A0D" w14:textId="77777777" w:rsidR="00E67942" w:rsidRPr="00595337" w:rsidRDefault="00E67942" w:rsidP="00BD5A60">
            <w:pPr>
              <w:spacing w:line="240" w:lineRule="auto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Модуль МП-ВПО-Б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01BE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14:paraId="513EBAF3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EFE4" w14:textId="4FC8FEBC" w:rsidR="00E67942" w:rsidRPr="00A74112" w:rsidRDefault="00A74112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</w:t>
            </w:r>
            <w:r w:rsidR="00E67942" w:rsidRPr="00E67942">
              <w:rPr>
                <w:snapToGrid w:val="0"/>
                <w:szCs w:val="26"/>
              </w:rPr>
              <w:t>&lt;NIZD000022&gt;</w:t>
            </w:r>
            <w:r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215" w14:textId="77777777" w:rsidR="00E67942" w:rsidRPr="00E67942" w:rsidRDefault="00E67942" w:rsidP="00BD5A6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E67942" w14:paraId="3ECCEBC4" w14:textId="77777777" w:rsidTr="00A74112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5FAE" w14:textId="77777777" w:rsidR="00E67942" w:rsidRPr="00595337" w:rsidRDefault="00E67942" w:rsidP="00891144">
            <w:pPr>
              <w:spacing w:line="240" w:lineRule="auto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ЮКСУ.468351.002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69E9" w14:textId="77777777" w:rsidR="00E67942" w:rsidRPr="00595337" w:rsidRDefault="00E67942" w:rsidP="00BD5A60">
            <w:pPr>
              <w:spacing w:line="240" w:lineRule="auto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БТМ23-408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BEFF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14:paraId="1D40350D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EED7" w14:textId="18D11C4C" w:rsidR="00E67942" w:rsidRPr="00A74112" w:rsidRDefault="00A74112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</w:t>
            </w:r>
            <w:r w:rsidR="00E67942" w:rsidRPr="00E67942">
              <w:rPr>
                <w:snapToGrid w:val="0"/>
                <w:szCs w:val="26"/>
              </w:rPr>
              <w:t>&lt;NIZD000023&gt;</w:t>
            </w:r>
            <w:r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9403" w14:textId="77777777" w:rsidR="00E67942" w:rsidRPr="00E67942" w:rsidRDefault="00E67942" w:rsidP="00BD5A6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</w:tr>
    </w:tbl>
    <w:p w14:paraId="567D8C47" w14:textId="77777777" w:rsidR="00926F13" w:rsidRDefault="00926F13" w:rsidP="00290800">
      <w:pPr>
        <w:ind w:left="720"/>
        <w:jc w:val="right"/>
        <w:rPr>
          <w:sz w:val="24"/>
          <w:szCs w:val="24"/>
          <w:lang w:val="en-US"/>
        </w:rPr>
      </w:pPr>
    </w:p>
    <w:p w14:paraId="09B6ED55" w14:textId="77777777" w:rsidR="00810123" w:rsidRDefault="00810123" w:rsidP="00290800">
      <w:pPr>
        <w:ind w:left="720"/>
        <w:jc w:val="right"/>
        <w:rPr>
          <w:sz w:val="24"/>
          <w:szCs w:val="24"/>
          <w:lang w:val="en-US"/>
        </w:rPr>
      </w:pPr>
    </w:p>
    <w:p w14:paraId="448E0A75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</w:t>
      </w:r>
    </w:p>
    <w:p w14:paraId="20C7FC6D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332B96A6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2A3F28DC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540F4F7F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6A69913A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6EF552F5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547C68A1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43C6CA6B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3C505439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70BBD104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704E7D23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0E239D21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074FC6BF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1A883301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761967E1" w14:textId="77777777" w:rsidR="00E93CB9" w:rsidRDefault="00E93CB9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  <w:lang w:val="en-US"/>
        </w:rPr>
      </w:pPr>
    </w:p>
    <w:p w14:paraId="297B63F9" w14:textId="183412F5" w:rsidR="00E67942" w:rsidRPr="00350556" w:rsidRDefault="00161E2C" w:rsidP="00A74112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</w:rPr>
      </w:pPr>
      <w:bookmarkStart w:id="0" w:name="_GoBack"/>
      <w:bookmarkEnd w:id="0"/>
      <w:r>
        <w:rPr>
          <w:szCs w:val="24"/>
          <w:lang w:val="en-US"/>
        </w:rPr>
        <w:br w:type="page"/>
      </w:r>
      <w:r w:rsidR="00E67942">
        <w:rPr>
          <w:szCs w:val="24"/>
        </w:rPr>
        <w:lastRenderedPageBreak/>
        <w:t>5</w:t>
      </w:r>
    </w:p>
    <w:p w14:paraId="7DB71BAC" w14:textId="77777777" w:rsidR="00290800" w:rsidRDefault="00E67942" w:rsidP="00E67942">
      <w:pPr>
        <w:ind w:left="720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74AD9BFA" w14:textId="77777777" w:rsidR="005C153D" w:rsidRPr="005C153D" w:rsidRDefault="005C153D" w:rsidP="00290800">
      <w:pPr>
        <w:ind w:left="720"/>
        <w:jc w:val="right"/>
        <w:rPr>
          <w:sz w:val="8"/>
          <w:szCs w:val="8"/>
        </w:rPr>
      </w:pPr>
    </w:p>
    <w:p w14:paraId="4345C7D2" w14:textId="77777777" w:rsidR="00E67942" w:rsidRDefault="008D185A" w:rsidP="007C581F">
      <w:r>
        <w:t>Окончание т</w:t>
      </w:r>
      <w:r w:rsidR="00C821D9">
        <w:rPr>
          <w:snapToGrid w:val="0"/>
        </w:rPr>
        <w:t>аблиц</w:t>
      </w:r>
      <w:r>
        <w:rPr>
          <w:snapToGrid w:val="0"/>
        </w:rPr>
        <w:t>ы</w:t>
      </w:r>
      <w:r w:rsidR="00C821D9">
        <w:rPr>
          <w:snapToGrid w:val="0"/>
        </w:rPr>
        <w:t xml:space="preserve"> </w:t>
      </w:r>
      <w:r w:rsidR="00E67942">
        <w:rPr>
          <w:snapToGrid w:val="0"/>
        </w:rPr>
        <w:t>2.1</w:t>
      </w:r>
    </w:p>
    <w:tbl>
      <w:tblPr>
        <w:tblW w:w="965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4"/>
        <w:gridCol w:w="2556"/>
        <w:gridCol w:w="850"/>
        <w:gridCol w:w="2127"/>
        <w:gridCol w:w="141"/>
        <w:gridCol w:w="1717"/>
      </w:tblGrid>
      <w:tr w:rsidR="00E67942" w14:paraId="64523C34" w14:textId="77777777" w:rsidTr="00BD5A60">
        <w:trPr>
          <w:trHeight w:val="669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FA2D2" w14:textId="77777777" w:rsidR="00E67942" w:rsidRDefault="00E67942" w:rsidP="00BD5A60">
            <w:pPr>
              <w:spacing w:line="240" w:lineRule="exact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E642D4" w14:textId="77777777" w:rsidR="00E67942" w:rsidRDefault="00E67942" w:rsidP="00BD5A60">
            <w:pPr>
              <w:spacing w:line="240" w:lineRule="exact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EB879" w14:textId="77777777" w:rsidR="00E67942" w:rsidRDefault="00E67942" w:rsidP="00BD5A60">
            <w:pPr>
              <w:spacing w:line="240" w:lineRule="exact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17E4A8" w14:textId="77777777" w:rsidR="00E67942" w:rsidRDefault="00E67942" w:rsidP="00BD5A60">
            <w:pPr>
              <w:spacing w:line="240" w:lineRule="exact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BCDAF" w14:textId="77777777" w:rsidR="00E67942" w:rsidRDefault="00E67942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</w:p>
          <w:p w14:paraId="69FE8571" w14:textId="77777777" w:rsidR="00E67942" w:rsidRDefault="00E67942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E67942" w14:paraId="2AB507E4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9645" w14:textId="77777777" w:rsidR="00E67942" w:rsidRPr="00595337" w:rsidRDefault="00E67942" w:rsidP="00220015">
            <w:pPr>
              <w:spacing w:line="240" w:lineRule="auto"/>
              <w:ind w:left="85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ЮКСУ.467130.027-01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A6D0" w14:textId="77777777" w:rsidR="00E67942" w:rsidRPr="00595337" w:rsidRDefault="00E67942" w:rsidP="00BD5A60">
            <w:pPr>
              <w:spacing w:line="240" w:lineRule="auto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Модуль БТМ23-421А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59EB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14:paraId="7A077CD6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103C" w14:textId="72477628" w:rsidR="00E67942" w:rsidRPr="00E67942" w:rsidRDefault="001477CC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${&lt;NIZD000024&gt;}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642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67942" w14:paraId="508BB344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8C38" w14:textId="77777777" w:rsidR="00E67942" w:rsidRPr="00595337" w:rsidRDefault="00E67942" w:rsidP="00220015">
            <w:pPr>
              <w:spacing w:line="440" w:lineRule="exact"/>
              <w:ind w:left="85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ЛРДА.467532.001-01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2ABE" w14:textId="77777777"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color w:val="000000"/>
                <w:spacing w:val="-20"/>
                <w:szCs w:val="26"/>
              </w:rPr>
              <w:t>П</w:t>
            </w:r>
            <w:r w:rsidRPr="00595337">
              <w:rPr>
                <w:noProof/>
                <w:spacing w:val="-20"/>
                <w:szCs w:val="26"/>
              </w:rPr>
              <w:t>лата БТМРС4-301А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922A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14:paraId="7294389C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B37B" w14:textId="3C4039B9" w:rsidR="00E67942" w:rsidRPr="00E67942" w:rsidRDefault="00431ADD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${&lt;NIZD000025&gt;}</w:t>
            </w:r>
          </w:p>
          <w:p w14:paraId="088E4470" w14:textId="7E6B1775" w:rsidR="00E67942" w:rsidRPr="00E67942" w:rsidRDefault="00542664" w:rsidP="00E67942">
            <w:pPr>
              <w:ind w:left="140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${&lt;NIZD000026&gt;}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2C7E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E67942" w14:paraId="050282C0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1B36" w14:textId="77777777" w:rsidR="00E67942" w:rsidRPr="00DC0CCC" w:rsidRDefault="00E67942" w:rsidP="00BD5A60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14:paraId="4D45A27C" w14:textId="77777777"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4DE9" w14:textId="77777777" w:rsidR="00E67942" w:rsidRPr="001C2BC6" w:rsidRDefault="00E67942" w:rsidP="00BD5A60">
            <w:pPr>
              <w:spacing w:line="340" w:lineRule="exact"/>
              <w:ind w:left="88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t>Встроенная система кон</w:t>
            </w:r>
            <w:r w:rsidR="00220015">
              <w:rPr>
                <w:spacing w:val="-20"/>
              </w:rPr>
              <w:t>-</w:t>
            </w:r>
            <w:proofErr w:type="spellStart"/>
            <w:r w:rsidRPr="00DC0CCC">
              <w:rPr>
                <w:spacing w:val="-20"/>
              </w:rPr>
              <w:t>троля</w:t>
            </w:r>
            <w:proofErr w:type="spellEnd"/>
            <w:r w:rsidRPr="00E67942">
              <w:rPr>
                <w:spacing w:val="-20"/>
              </w:rPr>
              <w:t xml:space="preserve"> </w:t>
            </w:r>
            <w:r>
              <w:rPr>
                <w:spacing w:val="-20"/>
              </w:rPr>
              <w:t>изделия</w:t>
            </w:r>
            <w:r w:rsidRPr="00DC0CCC">
              <w:rPr>
                <w:spacing w:val="-20"/>
              </w:rPr>
              <w:t>.  Текст про</w:t>
            </w:r>
            <w:r w:rsidR="00220015">
              <w:rPr>
                <w:spacing w:val="-20"/>
              </w:rPr>
              <w:t>-</w:t>
            </w:r>
            <w:r w:rsidRPr="00DC0CCC">
              <w:rPr>
                <w:spacing w:val="-20"/>
              </w:rPr>
              <w:t xml:space="preserve">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(в загрузочном виде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957A" w14:textId="77777777"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14C7" w14:textId="77777777"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D9F" w14:textId="77777777" w:rsidR="00E67942" w:rsidRPr="00820AE1" w:rsidRDefault="00E67942" w:rsidP="00BD5A60">
            <w:pPr>
              <w:spacing w:line="192" w:lineRule="auto"/>
              <w:rPr>
                <w:snapToGrid w:val="0"/>
                <w:spacing w:val="-2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14:paraId="5368ED5C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A5E3" w14:textId="77777777"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>
              <w:rPr>
                <w:spacing w:val="-20"/>
              </w:rPr>
              <w:t>ЮКСУ.90922-01 12</w:t>
            </w:r>
            <w:r w:rsidRPr="00DC0CCC">
              <w:rPr>
                <w:spacing w:val="-20"/>
              </w:rPr>
              <w:t xml:space="preserve"> 01</w:t>
            </w:r>
          </w:p>
          <w:p w14:paraId="660EE0C3" w14:textId="77777777"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6DF" w14:textId="77777777" w:rsidR="00E67942" w:rsidRPr="00E25CF9" w:rsidRDefault="00E67942" w:rsidP="00BD5A60">
            <w:pPr>
              <w:spacing w:line="340" w:lineRule="exact"/>
              <w:rPr>
                <w:spacing w:val="-20"/>
                <w:szCs w:val="26"/>
              </w:rPr>
            </w:pPr>
            <w:r w:rsidRPr="00B54A2C">
              <w:rPr>
                <w:spacing w:val="-20"/>
              </w:rPr>
              <w:t>Программа  «Системный загрузчик модуля ЦП-РИО-64»Текст программы  (в загрузочном виде</w:t>
            </w:r>
            <w:r w:rsidRPr="00B54A2C">
              <w:rPr>
                <w:spacing w:val="-1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47A3" w14:textId="77777777"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375E" w14:textId="77777777"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F46D" w14:textId="77777777" w:rsidR="00E67942" w:rsidRPr="008C306D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14:paraId="2C99AFE6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D49C" w14:textId="77777777"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 w:rsidRPr="00DC0CCC">
              <w:rPr>
                <w:spacing w:val="-20"/>
              </w:rPr>
              <w:t>ЮКСУ.9092</w:t>
            </w:r>
            <w:r>
              <w:rPr>
                <w:spacing w:val="-20"/>
              </w:rPr>
              <w:t>3-01 12</w:t>
            </w:r>
            <w:r w:rsidRPr="00DC0CCC">
              <w:rPr>
                <w:spacing w:val="-20"/>
              </w:rPr>
              <w:t xml:space="preserve"> 01</w:t>
            </w:r>
          </w:p>
          <w:p w14:paraId="32F75DFB" w14:textId="77777777"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4305" w14:textId="77777777" w:rsidR="00E67942" w:rsidRPr="00E25CF9" w:rsidRDefault="00E67942" w:rsidP="00BD5A60">
            <w:pPr>
              <w:spacing w:line="340" w:lineRule="exact"/>
              <w:rPr>
                <w:spacing w:val="-20"/>
                <w:szCs w:val="26"/>
              </w:rPr>
            </w:pPr>
            <w:r>
              <w:rPr>
                <w:spacing w:val="-20"/>
              </w:rPr>
              <w:t xml:space="preserve">Программа </w:t>
            </w:r>
            <w:r w:rsidRPr="00E25CF9">
              <w:rPr>
                <w:spacing w:val="-20"/>
              </w:rPr>
              <w:t>«Системный загрузчик модуля ЦП-РИО-128»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Текст </w:t>
            </w:r>
            <w:r w:rsidR="00220015">
              <w:rPr>
                <w:spacing w:val="-20"/>
              </w:rPr>
              <w:t xml:space="preserve"> </w:t>
            </w:r>
            <w:proofErr w:type="spellStart"/>
            <w:r w:rsidRPr="00DC0CCC">
              <w:rPr>
                <w:spacing w:val="-20"/>
              </w:rPr>
              <w:t>програм</w:t>
            </w:r>
            <w:proofErr w:type="spellEnd"/>
            <w:r w:rsidR="00220015">
              <w:rPr>
                <w:spacing w:val="-20"/>
              </w:rPr>
              <w:t>-</w:t>
            </w:r>
            <w:r w:rsidRPr="00DC0CCC">
              <w:rPr>
                <w:spacing w:val="-20"/>
              </w:rPr>
              <w:t xml:space="preserve">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(в загрузочном виде</w:t>
            </w:r>
            <w:r>
              <w:rPr>
                <w:spacing w:val="-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F2AF" w14:textId="77777777"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CB35" w14:textId="77777777"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B3D4" w14:textId="77777777" w:rsidR="00E67942" w:rsidRPr="008C306D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14:paraId="082DC20C" w14:textId="77777777" w:rsidTr="00BD5A60">
        <w:trPr>
          <w:trHeight w:val="229"/>
        </w:trPr>
        <w:tc>
          <w:tcPr>
            <w:tcW w:w="9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C2FA" w14:textId="77777777"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</w:p>
        </w:tc>
      </w:tr>
      <w:tr w:rsidR="00E67942" w14:paraId="54B1461C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F5F0" w14:textId="77777777"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>
              <w:t>ЮКСУ.466931.001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DF25" w14:textId="77777777" w:rsidR="00E67942" w:rsidRDefault="00E67942" w:rsidP="00BD5A60">
            <w:pPr>
              <w:spacing w:line="340" w:lineRule="exact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монтажных </w:t>
            </w:r>
          </w:p>
          <w:p w14:paraId="3F693195" w14:textId="77777777" w:rsidR="00E67942" w:rsidRPr="00E25CF9" w:rsidRDefault="00E67942" w:rsidP="00BD5A60">
            <w:pPr>
              <w:spacing w:line="340" w:lineRule="exact"/>
              <w:ind w:right="-91"/>
              <w:rPr>
                <w:spacing w:val="-20"/>
              </w:rPr>
            </w:pPr>
            <w:r>
              <w:rPr>
                <w:spacing w:val="-20"/>
              </w:rPr>
              <w:t>частей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023C" w14:textId="77777777"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A139" w14:textId="77777777"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D0FC" w14:textId="77777777" w:rsidR="00E67942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pacing w:val="-20"/>
              </w:rPr>
              <w:t>Поставляется по запросу потребите</w:t>
            </w:r>
            <w:r w:rsidR="00220015">
              <w:rPr>
                <w:spacing w:val="-20"/>
              </w:rPr>
              <w:t>-</w:t>
            </w:r>
            <w:r w:rsidRPr="00820AE1">
              <w:rPr>
                <w:spacing w:val="-20"/>
              </w:rPr>
              <w:t xml:space="preserve">ля в соответствии с договором на </w:t>
            </w:r>
            <w:proofErr w:type="spellStart"/>
            <w:r w:rsidRPr="00820AE1">
              <w:rPr>
                <w:spacing w:val="-20"/>
              </w:rPr>
              <w:t>по</w:t>
            </w:r>
            <w:r w:rsidR="00220015">
              <w:rPr>
                <w:spacing w:val="-20"/>
              </w:rPr>
              <w:t>-</w:t>
            </w:r>
            <w:r w:rsidRPr="00820AE1">
              <w:rPr>
                <w:spacing w:val="-20"/>
              </w:rPr>
              <w:t>ставку</w:t>
            </w:r>
            <w:proofErr w:type="spellEnd"/>
          </w:p>
        </w:tc>
      </w:tr>
      <w:tr w:rsidR="00E67942" w14:paraId="482F5C27" w14:textId="77777777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95F6" w14:textId="77777777" w:rsidR="00E67942" w:rsidRPr="0070787E" w:rsidRDefault="00E67942" w:rsidP="00BD5A6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ЮКСУ.91036-01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C687" w14:textId="77777777" w:rsidR="00E67942" w:rsidRPr="00DC0CCC" w:rsidRDefault="00E67942" w:rsidP="00BD5A60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</w:t>
            </w:r>
            <w:proofErr w:type="spellStart"/>
            <w:r>
              <w:rPr>
                <w:spacing w:val="-20"/>
              </w:rPr>
              <w:t>эксплуатацион</w:t>
            </w:r>
            <w:r w:rsidR="00220015">
              <w:rPr>
                <w:spacing w:val="-20"/>
              </w:rPr>
              <w:t>-</w:t>
            </w:r>
            <w:r>
              <w:rPr>
                <w:spacing w:val="-20"/>
              </w:rPr>
              <w:t>ного</w:t>
            </w:r>
            <w:proofErr w:type="spellEnd"/>
            <w:r>
              <w:rPr>
                <w:spacing w:val="-20"/>
              </w:rPr>
              <w:t xml:space="preserve"> программного </w:t>
            </w:r>
            <w:proofErr w:type="spellStart"/>
            <w:r>
              <w:rPr>
                <w:spacing w:val="-20"/>
              </w:rPr>
              <w:t>обеспе</w:t>
            </w:r>
            <w:r w:rsidR="00220015">
              <w:rPr>
                <w:spacing w:val="-20"/>
              </w:rPr>
              <w:t>-</w:t>
            </w:r>
            <w:r>
              <w:rPr>
                <w:spacing w:val="-20"/>
              </w:rPr>
              <w:t>чения</w:t>
            </w:r>
            <w:proofErr w:type="spellEnd"/>
            <w:r>
              <w:rPr>
                <w:spacing w:val="-20"/>
              </w:rPr>
              <w:t xml:space="preserve"> приборов ЦОИ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D973" w14:textId="77777777"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D14A" w14:textId="77777777" w:rsidR="00E67942" w:rsidRDefault="00E67942" w:rsidP="00BD5A60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ECC9" w14:textId="77777777" w:rsidR="00E67942" w:rsidRDefault="00E67942" w:rsidP="00BD5A60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14:paraId="072F99E3" w14:textId="77777777" w:rsidR="00E67942" w:rsidRPr="0091676A" w:rsidRDefault="00E67942" w:rsidP="00BD5A60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E67942" w14:paraId="33E52507" w14:textId="77777777" w:rsidTr="00BD5A60">
        <w:trPr>
          <w:cantSplit/>
          <w:trHeight w:val="1400"/>
        </w:trPr>
        <w:tc>
          <w:tcPr>
            <w:tcW w:w="9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10F8" w14:textId="77777777" w:rsidR="00E67942" w:rsidRPr="00FA1235" w:rsidRDefault="007C581F" w:rsidP="00BD5A60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14:paraId="7D6ADAE6" w14:textId="77777777" w:rsidR="00E67942" w:rsidRPr="00EB4475" w:rsidRDefault="00E67942" w:rsidP="00BD5A60">
            <w:pPr>
              <w:spacing w:before="60" w:after="60" w:line="260" w:lineRule="exact"/>
              <w:ind w:left="1701"/>
            </w:pPr>
            <w:r>
              <w:t>1  В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14:paraId="075C9D79" w14:textId="77777777" w:rsidR="00E67942" w:rsidRDefault="00E67942" w:rsidP="00BD5A60">
            <w:pPr>
              <w:spacing w:before="60" w:after="60" w:line="240" w:lineRule="auto"/>
              <w:ind w:left="1701"/>
            </w:pPr>
            <w:r>
              <w:t xml:space="preserve">2 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</w:t>
            </w:r>
            <w:r w:rsidR="001B4B6D" w:rsidRPr="001B4B6D">
              <w:rPr>
                <w:snapToGrid w:val="0"/>
              </w:rPr>
              <w:t>-</w:t>
            </w:r>
            <w:r>
              <w:rPr>
                <w:snapToGrid w:val="0"/>
              </w:rPr>
              <w:t>ния</w:t>
            </w:r>
            <w:proofErr w:type="spellEnd"/>
            <w:r>
              <w:rPr>
                <w:snapToGrid w:val="0"/>
              </w:rPr>
              <w:t xml:space="preserve"> приборов ЦОИ» </w:t>
            </w:r>
            <w:r>
              <w:t>упаковывается вместе с эксплуатационной доку</w:t>
            </w:r>
            <w:r w:rsidR="00782FF4">
              <w:t>-</w:t>
            </w:r>
            <w:proofErr w:type="spellStart"/>
            <w:r>
              <w:t>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14:paraId="0711DE70" w14:textId="77777777" w:rsidR="00E67942" w:rsidRPr="00104D43" w:rsidRDefault="00E67942" w:rsidP="00BD5A60">
            <w:pPr>
              <w:spacing w:before="60" w:after="60" w:line="240" w:lineRule="auto"/>
              <w:ind w:left="1701"/>
            </w:pPr>
            <w:r>
              <w:t>3  Заводские номера модулей указаны для лиц, осуществляющих ре</w:t>
            </w:r>
            <w:r w:rsidR="00782FF4">
              <w:t>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14:paraId="538F19FF" w14:textId="77777777" w:rsidR="00E67942" w:rsidRDefault="00E67942" w:rsidP="00BD5A60">
            <w:pPr>
              <w:spacing w:before="60" w:after="60" w:line="320" w:lineRule="exact"/>
              <w:ind w:left="1701"/>
              <w:rPr>
                <w:snapToGrid w:val="0"/>
              </w:rPr>
            </w:pPr>
          </w:p>
        </w:tc>
      </w:tr>
    </w:tbl>
    <w:p w14:paraId="78CA4BC4" w14:textId="77777777" w:rsidR="00E67942" w:rsidRPr="00782FF4" w:rsidRDefault="00E67942" w:rsidP="00290800">
      <w:pPr>
        <w:ind w:left="720"/>
        <w:jc w:val="right"/>
        <w:rPr>
          <w:snapToGrid w:val="0"/>
          <w:sz w:val="24"/>
          <w:szCs w:val="24"/>
        </w:rPr>
      </w:pPr>
    </w:p>
    <w:p w14:paraId="03C99053" w14:textId="77777777" w:rsidR="00E67942" w:rsidRPr="00350556" w:rsidRDefault="00E67942" w:rsidP="00E67942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782FF4">
        <w:rPr>
          <w:snapToGrid w:val="0"/>
          <w:szCs w:val="24"/>
        </w:rPr>
        <w:br w:type="page"/>
      </w:r>
      <w:r w:rsidR="003E56FB" w:rsidRPr="00782FF4">
        <w:rPr>
          <w:snapToGrid w:val="0"/>
          <w:szCs w:val="24"/>
        </w:rPr>
        <w:lastRenderedPageBreak/>
        <w:br w:type="page"/>
      </w:r>
      <w:r>
        <w:rPr>
          <w:szCs w:val="24"/>
        </w:rPr>
        <w:lastRenderedPageBreak/>
        <w:t>6</w:t>
      </w:r>
    </w:p>
    <w:p w14:paraId="66B265D7" w14:textId="77777777" w:rsidR="00427D2C" w:rsidRPr="00161E2C" w:rsidRDefault="00E67942" w:rsidP="00E67942">
      <w:pPr>
        <w:ind w:left="720"/>
        <w:jc w:val="right"/>
        <w:rPr>
          <w:snapToGrid w:val="0"/>
          <w:sz w:val="24"/>
          <w:szCs w:val="24"/>
          <w:lang w:val="en-US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64F9D0F4" w14:textId="77777777" w:rsidR="00290800" w:rsidRPr="00AA4A26" w:rsidRDefault="00290800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14:paraId="5ED21767" w14:textId="77777777" w:rsidR="00290800" w:rsidRPr="00290800" w:rsidRDefault="00290800" w:rsidP="00290800">
      <w:pPr>
        <w:ind w:left="720"/>
        <w:jc w:val="right"/>
        <w:rPr>
          <w:snapToGrid w:val="0"/>
          <w:lang w:val="en-US"/>
        </w:rPr>
      </w:pPr>
    </w:p>
    <w:p w14:paraId="3CD8A070" w14:textId="77777777" w:rsidR="007953FE" w:rsidRDefault="00943C34" w:rsidP="007C581F">
      <w:pPr>
        <w:rPr>
          <w:snapToGrid w:val="0"/>
        </w:rPr>
      </w:pPr>
      <w:r>
        <w:rPr>
          <w:snapToGrid w:val="0"/>
        </w:rPr>
        <w:t>Таблица 2.</w:t>
      </w:r>
      <w:r w:rsidR="008D185A">
        <w:rPr>
          <w:snapToGrid w:val="0"/>
        </w:rPr>
        <w:t>2</w:t>
      </w:r>
      <w:r w:rsidR="007953FE">
        <w:rPr>
          <w:snapToGrid w:val="0"/>
        </w:rPr>
        <w:t xml:space="preserve"> </w:t>
      </w:r>
      <w:r w:rsidR="007953FE" w:rsidRPr="00943C34">
        <w:rPr>
          <w:snapToGrid w:val="0"/>
        </w:rPr>
        <w:t xml:space="preserve">- </w:t>
      </w:r>
      <w:r w:rsidR="007953FE">
        <w:rPr>
          <w:snapToGrid w:val="0"/>
        </w:rPr>
        <w:t>Эксплуатационная документация</w:t>
      </w:r>
    </w:p>
    <w:tbl>
      <w:tblPr>
        <w:tblW w:w="935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2269"/>
        <w:gridCol w:w="1558"/>
        <w:gridCol w:w="2128"/>
        <w:gridCol w:w="1136"/>
      </w:tblGrid>
      <w:tr w:rsidR="009B64F3" w14:paraId="79DED4B3" w14:textId="77777777" w:rsidTr="009B64F3">
        <w:trPr>
          <w:trHeight w:val="910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FB03E" w14:textId="77777777" w:rsidR="009B64F3" w:rsidRDefault="009B64F3" w:rsidP="00BD5A60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692645" w14:textId="77777777" w:rsidR="009B64F3" w:rsidRDefault="009B64F3" w:rsidP="00BD5A60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</w:t>
            </w:r>
            <w:r>
              <w:rPr>
                <w:snapToGrid w:val="0"/>
                <w:sz w:val="24"/>
              </w:rPr>
              <w:t>е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EE068D" w14:textId="77777777" w:rsidR="009B64F3" w:rsidRDefault="009B64F3" w:rsidP="00BD5A60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E0ED5" w14:textId="77777777" w:rsidR="009B64F3" w:rsidRDefault="009B64F3" w:rsidP="00BD5A60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0C09C0" w14:textId="77777777" w:rsidR="009B64F3" w:rsidRDefault="009B64F3" w:rsidP="00BD5A60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</w:t>
            </w:r>
            <w:r>
              <w:rPr>
                <w:snapToGrid w:val="0"/>
                <w:sz w:val="24"/>
              </w:rPr>
              <w:t>а</w:t>
            </w:r>
            <w:r>
              <w:rPr>
                <w:snapToGrid w:val="0"/>
                <w:sz w:val="24"/>
              </w:rPr>
              <w:t>ние</w:t>
            </w:r>
          </w:p>
        </w:tc>
      </w:tr>
      <w:tr w:rsidR="009B64F3" w14:paraId="758D10CB" w14:textId="77777777" w:rsidTr="001A3D7C">
        <w:trPr>
          <w:trHeight w:val="9868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E1F1" w14:textId="77777777" w:rsidR="009B64F3" w:rsidRDefault="009B64F3" w:rsidP="00BD5A60">
            <w:pPr>
              <w:ind w:left="235"/>
              <w:rPr>
                <w:snapToGrid w:val="0"/>
              </w:rPr>
            </w:pPr>
          </w:p>
          <w:p w14:paraId="41F2D1C3" w14:textId="77777777" w:rsidR="009B64F3" w:rsidRPr="00595337" w:rsidRDefault="009B64F3" w:rsidP="00BD5A60">
            <w:pPr>
              <w:ind w:left="42"/>
              <w:rPr>
                <w:snapToGrid w:val="0"/>
                <w:spacing w:val="-20"/>
              </w:rPr>
            </w:pPr>
            <w:r w:rsidRPr="00595337">
              <w:rPr>
                <w:snapToGrid w:val="0"/>
                <w:spacing w:val="-20"/>
              </w:rPr>
              <w:t>ЮКСУ.466227.007ВЭ</w:t>
            </w:r>
          </w:p>
          <w:p w14:paraId="1B65FF62" w14:textId="77777777" w:rsidR="009B64F3" w:rsidRDefault="009B64F3" w:rsidP="00BD5A60">
            <w:pPr>
              <w:ind w:left="235"/>
              <w:rPr>
                <w:snapToGrid w:val="0"/>
              </w:rPr>
            </w:pPr>
          </w:p>
          <w:p w14:paraId="33030867" w14:textId="77777777" w:rsidR="009B64F3" w:rsidRDefault="009B64F3" w:rsidP="00BD5A60">
            <w:pPr>
              <w:ind w:left="235"/>
              <w:rPr>
                <w:snapToGrid w:val="0"/>
              </w:rPr>
            </w:pPr>
          </w:p>
          <w:p w14:paraId="16661AEE" w14:textId="77777777" w:rsidR="009B64F3" w:rsidRDefault="009B64F3" w:rsidP="00BD5A60">
            <w:pPr>
              <w:ind w:left="235"/>
              <w:rPr>
                <w:snapToGrid w:val="0"/>
              </w:rPr>
            </w:pPr>
          </w:p>
          <w:p w14:paraId="6623E92F" w14:textId="77777777" w:rsidR="009B64F3" w:rsidRDefault="009B64F3" w:rsidP="00BD5A60">
            <w:pPr>
              <w:ind w:left="235"/>
              <w:rPr>
                <w:snapToGrid w:val="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B048" w14:textId="77777777" w:rsidR="009B64F3" w:rsidRDefault="009B64F3" w:rsidP="00BD5A60">
            <w:pPr>
              <w:ind w:left="88"/>
              <w:rPr>
                <w:snapToGrid w:val="0"/>
              </w:rPr>
            </w:pPr>
          </w:p>
          <w:p w14:paraId="77386576" w14:textId="77777777" w:rsidR="009B64F3" w:rsidRDefault="009B64F3" w:rsidP="00BD5A60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r>
              <w:rPr>
                <w:snapToGrid w:val="0"/>
              </w:rPr>
              <w:t>эксплу</w:t>
            </w:r>
            <w:r w:rsidR="00782FF4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r>
              <w:rPr>
                <w:snapToGrid w:val="0"/>
              </w:rPr>
              <w:t xml:space="preserve"> доку</w:t>
            </w:r>
            <w:r w:rsidR="00782FF4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14:paraId="49995F9F" w14:textId="77777777" w:rsidR="009B64F3" w:rsidRDefault="009B64F3" w:rsidP="00BD5A60">
            <w:pPr>
              <w:ind w:left="88"/>
              <w:rPr>
                <w:snapToGrid w:val="0"/>
              </w:rPr>
            </w:pPr>
          </w:p>
          <w:p w14:paraId="1BF62510" w14:textId="77777777" w:rsidR="009B64F3" w:rsidRDefault="009B64F3" w:rsidP="00BD5A60">
            <w:pPr>
              <w:ind w:left="88"/>
              <w:rPr>
                <w:snapToGrid w:val="0"/>
              </w:rPr>
            </w:pPr>
          </w:p>
          <w:p w14:paraId="4CF8A988" w14:textId="77777777" w:rsidR="009B64F3" w:rsidRPr="00595337" w:rsidRDefault="009B64F3" w:rsidP="00BD5A60">
            <w:pPr>
              <w:ind w:left="88"/>
              <w:rPr>
                <w:snapToGrid w:val="0"/>
                <w:spacing w:val="-20"/>
              </w:rPr>
            </w:pPr>
            <w:r w:rsidRPr="00595337">
              <w:rPr>
                <w:snapToGrid w:val="0"/>
                <w:spacing w:val="-20"/>
              </w:rPr>
              <w:t xml:space="preserve">Комплект </w:t>
            </w:r>
            <w:proofErr w:type="spellStart"/>
            <w:r w:rsidRPr="00595337">
              <w:rPr>
                <w:snapToGrid w:val="0"/>
                <w:spacing w:val="-20"/>
              </w:rPr>
              <w:t>эксплуата</w:t>
            </w:r>
            <w:r w:rsidR="00782FF4">
              <w:rPr>
                <w:snapToGrid w:val="0"/>
                <w:spacing w:val="-20"/>
              </w:rPr>
              <w:t>-</w:t>
            </w:r>
            <w:r w:rsidRPr="00595337">
              <w:rPr>
                <w:snapToGrid w:val="0"/>
                <w:spacing w:val="-20"/>
              </w:rPr>
              <w:t>ционных</w:t>
            </w:r>
            <w:proofErr w:type="spellEnd"/>
            <w:r w:rsidRPr="00595337">
              <w:rPr>
                <w:snapToGrid w:val="0"/>
                <w:spacing w:val="-20"/>
              </w:rPr>
              <w:t xml:space="preserve"> документов согласно</w:t>
            </w:r>
          </w:p>
          <w:p w14:paraId="7A8CB49F" w14:textId="77777777" w:rsidR="009B64F3" w:rsidRDefault="009B64F3" w:rsidP="00BD5A60">
            <w:pPr>
              <w:ind w:left="88"/>
              <w:rPr>
                <w:snapToGrid w:val="0"/>
              </w:rPr>
            </w:pPr>
            <w:r w:rsidRPr="00595337">
              <w:rPr>
                <w:snapToGrid w:val="0"/>
                <w:spacing w:val="-20"/>
              </w:rPr>
              <w:t>ЮКСУ.466227.007ВЭ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F63" w14:textId="77777777" w:rsidR="009B64F3" w:rsidRDefault="009B64F3" w:rsidP="00BD5A60">
            <w:pPr>
              <w:ind w:left="9"/>
              <w:jc w:val="center"/>
              <w:rPr>
                <w:snapToGrid w:val="0"/>
              </w:rPr>
            </w:pPr>
          </w:p>
          <w:p w14:paraId="555E63BF" w14:textId="77777777" w:rsidR="009B64F3" w:rsidRDefault="009B64F3" w:rsidP="00BD5A60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14:paraId="21258BBB" w14:textId="77777777" w:rsidR="009B64F3" w:rsidRDefault="009B64F3" w:rsidP="00BD5A60">
            <w:pPr>
              <w:jc w:val="center"/>
              <w:rPr>
                <w:snapToGrid w:val="0"/>
              </w:rPr>
            </w:pPr>
          </w:p>
          <w:p w14:paraId="386E3A49" w14:textId="77777777" w:rsidR="009B64F3" w:rsidRDefault="009B64F3" w:rsidP="00BD5A60">
            <w:pPr>
              <w:jc w:val="center"/>
              <w:rPr>
                <w:snapToGrid w:val="0"/>
              </w:rPr>
            </w:pPr>
          </w:p>
          <w:p w14:paraId="77BEC295" w14:textId="77777777" w:rsidR="009B64F3" w:rsidRDefault="009B64F3" w:rsidP="00BD5A60">
            <w:pPr>
              <w:jc w:val="center"/>
              <w:rPr>
                <w:snapToGrid w:val="0"/>
              </w:rPr>
            </w:pPr>
          </w:p>
          <w:p w14:paraId="6C3BB394" w14:textId="77777777" w:rsidR="009B64F3" w:rsidRDefault="009B64F3" w:rsidP="00BD5A60">
            <w:pPr>
              <w:jc w:val="center"/>
              <w:rPr>
                <w:snapToGrid w:val="0"/>
              </w:rPr>
            </w:pPr>
          </w:p>
          <w:p w14:paraId="496532DF" w14:textId="77777777" w:rsidR="009B64F3" w:rsidRDefault="009B64F3" w:rsidP="00BD5A6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6376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14:paraId="7BBD8685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14:paraId="30DEA8A9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14:paraId="68F9171C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14:paraId="36F88475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14:paraId="76FE5CEF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14:paraId="17403443" w14:textId="77777777" w:rsidR="009B64F3" w:rsidRDefault="009B64F3" w:rsidP="00BD5A6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680" w14:textId="77777777" w:rsidR="009B64F3" w:rsidRDefault="009B64F3" w:rsidP="00BD5A60">
            <w:pPr>
              <w:ind w:left="9"/>
              <w:jc w:val="center"/>
              <w:rPr>
                <w:snapToGrid w:val="0"/>
              </w:rPr>
            </w:pPr>
          </w:p>
          <w:p w14:paraId="4962FCE7" w14:textId="77777777" w:rsidR="009B64F3" w:rsidRDefault="009B64F3" w:rsidP="00BD5A60">
            <w:pPr>
              <w:pStyle w:val="ae"/>
              <w:spacing w:line="360" w:lineRule="auto"/>
              <w:ind w:left="75"/>
              <w:rPr>
                <w:snapToGrid w:val="0"/>
              </w:rPr>
            </w:pPr>
          </w:p>
        </w:tc>
      </w:tr>
    </w:tbl>
    <w:p w14:paraId="3FCA24A5" w14:textId="77777777" w:rsidR="007953FE" w:rsidRDefault="007953FE">
      <w:pPr>
        <w:spacing w:line="240" w:lineRule="auto"/>
      </w:pPr>
    </w:p>
    <w:p w14:paraId="48ECB32B" w14:textId="77777777" w:rsidR="007953FE" w:rsidRDefault="007953FE">
      <w:pPr>
        <w:spacing w:line="240" w:lineRule="auto"/>
      </w:pPr>
    </w:p>
    <w:p w14:paraId="3BA261AC" w14:textId="77777777" w:rsidR="007953FE" w:rsidRDefault="007953FE">
      <w:pPr>
        <w:spacing w:line="240" w:lineRule="auto"/>
      </w:pPr>
    </w:p>
    <w:p w14:paraId="5F89D049" w14:textId="77777777" w:rsidR="007953FE" w:rsidRDefault="007953FE">
      <w:pPr>
        <w:spacing w:line="240" w:lineRule="auto"/>
      </w:pPr>
    </w:p>
    <w:p w14:paraId="45086154" w14:textId="77777777" w:rsidR="007953FE" w:rsidRPr="00FA1235" w:rsidRDefault="007953FE">
      <w:r>
        <w:t xml:space="preserve">Примечание – Раздел заполняет изготовитель </w:t>
      </w:r>
      <w:r w:rsidR="00D763CE">
        <w:t>прибора</w:t>
      </w:r>
      <w:r>
        <w:t>.</w:t>
      </w:r>
    </w:p>
    <w:p w14:paraId="6D8AA110" w14:textId="77777777" w:rsidR="00290800" w:rsidRPr="00FA1235" w:rsidRDefault="00290800"/>
    <w:p w14:paraId="7A51E2F0" w14:textId="77777777" w:rsidR="00290800" w:rsidRPr="00FA1235" w:rsidRDefault="00290800"/>
    <w:p w14:paraId="327C0268" w14:textId="77777777" w:rsidR="007B5331" w:rsidRPr="00FA1235" w:rsidRDefault="007B5331">
      <w:pPr>
        <w:rPr>
          <w:sz w:val="20"/>
        </w:rPr>
      </w:pPr>
    </w:p>
    <w:p w14:paraId="5A7514F0" w14:textId="77777777" w:rsidR="00290800" w:rsidRPr="00FA1235" w:rsidRDefault="009B64F3" w:rsidP="00290800">
      <w:pPr>
        <w:jc w:val="right"/>
      </w:pPr>
      <w:r w:rsidRPr="00FA1235">
        <w:br w:type="page"/>
      </w:r>
    </w:p>
    <w:p w14:paraId="58B12E20" w14:textId="77777777" w:rsidR="000505F9" w:rsidRPr="00350556" w:rsidRDefault="00290800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lastRenderedPageBreak/>
        <w:br w:type="page"/>
      </w:r>
      <w:r w:rsidR="000505F9">
        <w:rPr>
          <w:szCs w:val="24"/>
        </w:rPr>
        <w:lastRenderedPageBreak/>
        <w:t>7</w:t>
      </w:r>
    </w:p>
    <w:p w14:paraId="204373E5" w14:textId="77777777" w:rsidR="00290800" w:rsidRPr="000505F9" w:rsidRDefault="000505F9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56C1CBBE" w14:textId="77777777" w:rsidR="00290800" w:rsidRPr="000505F9" w:rsidRDefault="00290800" w:rsidP="00290800">
      <w:pPr>
        <w:spacing w:line="240" w:lineRule="auto"/>
        <w:ind w:left="720"/>
        <w:jc w:val="right"/>
      </w:pPr>
    </w:p>
    <w:p w14:paraId="63B210A9" w14:textId="77777777" w:rsidR="000505F9" w:rsidRDefault="007953FE" w:rsidP="000505F9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 xml:space="preserve">3  Ресурсы, </w:t>
      </w:r>
      <w:r w:rsidR="000505F9">
        <w:rPr>
          <w:caps/>
          <w:snapToGrid w:val="0"/>
        </w:rPr>
        <w:t>сроки службы и хранения, гарантии</w:t>
      </w:r>
      <w:r w:rsidR="000505F9">
        <w:rPr>
          <w:caps/>
          <w:snapToGrid w:val="0"/>
        </w:rPr>
        <w:br/>
        <w:t xml:space="preserve">    изготовителя (поставщика)</w:t>
      </w:r>
    </w:p>
    <w:p w14:paraId="41361F07" w14:textId="77777777" w:rsidR="000505F9" w:rsidRDefault="000505F9" w:rsidP="000505F9">
      <w:pPr>
        <w:spacing w:line="240" w:lineRule="auto"/>
        <w:ind w:left="851" w:hanging="142"/>
        <w:rPr>
          <w:snapToGrid w:val="0"/>
        </w:rPr>
      </w:pPr>
    </w:p>
    <w:p w14:paraId="54511E24" w14:textId="77777777" w:rsidR="000505F9" w:rsidRDefault="000505F9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14:paraId="46FE39AC" w14:textId="77777777" w:rsidR="000505F9" w:rsidRPr="00DC075F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ч.</w:t>
      </w:r>
    </w:p>
    <w:p w14:paraId="21F75939" w14:textId="77777777"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14:paraId="29269C1A" w14:textId="77777777"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14:paraId="493F545B" w14:textId="77777777" w:rsidR="000505F9" w:rsidRDefault="000505F9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r>
        <w:rPr>
          <w:snapToGrid w:val="0"/>
        </w:rPr>
        <w:t>потре</w:t>
      </w:r>
      <w:r w:rsidR="00782FF4">
        <w:rPr>
          <w:snapToGrid w:val="0"/>
        </w:rPr>
        <w:t>-</w:t>
      </w:r>
      <w:r>
        <w:rPr>
          <w:snapToGrid w:val="0"/>
        </w:rPr>
        <w:t>бителем</w:t>
      </w:r>
      <w:proofErr w:type="spellEnd"/>
      <w:r>
        <w:rPr>
          <w:snapToGrid w:val="0"/>
        </w:rPr>
        <w:t xml:space="preserve"> требований действующей эксплуатационной документации.</w:t>
      </w:r>
    </w:p>
    <w:p w14:paraId="1D9408C4" w14:textId="77777777" w:rsidR="000505F9" w:rsidRDefault="000505F9" w:rsidP="000505F9">
      <w:pPr>
        <w:jc w:val="both"/>
        <w:rPr>
          <w:snapToGrid w:val="0"/>
        </w:rPr>
      </w:pPr>
    </w:p>
    <w:p w14:paraId="53211BA5" w14:textId="77777777" w:rsidR="000505F9" w:rsidRPr="000505F9" w:rsidRDefault="000505F9" w:rsidP="000505F9">
      <w:pPr>
        <w:jc w:val="both"/>
        <w:rPr>
          <w:snapToGrid w:val="0"/>
        </w:rPr>
      </w:pPr>
    </w:p>
    <w:p w14:paraId="382E7DFB" w14:textId="77777777" w:rsidR="000505F9" w:rsidRPr="000505F9" w:rsidRDefault="000505F9" w:rsidP="000505F9">
      <w:pPr>
        <w:jc w:val="both"/>
        <w:rPr>
          <w:snapToGrid w:val="0"/>
        </w:rPr>
      </w:pPr>
    </w:p>
    <w:p w14:paraId="6AA3D561" w14:textId="77777777" w:rsidR="000505F9" w:rsidRPr="000505F9" w:rsidRDefault="000505F9" w:rsidP="000505F9">
      <w:pPr>
        <w:jc w:val="both"/>
        <w:rPr>
          <w:snapToGrid w:val="0"/>
        </w:rPr>
      </w:pPr>
    </w:p>
    <w:p w14:paraId="2A3DEA38" w14:textId="77777777" w:rsidR="000505F9" w:rsidRDefault="000505F9" w:rsidP="000505F9">
      <w:pPr>
        <w:jc w:val="both"/>
        <w:rPr>
          <w:snapToGrid w:val="0"/>
        </w:rPr>
      </w:pPr>
    </w:p>
    <w:p w14:paraId="244F231D" w14:textId="77777777" w:rsidR="000505F9" w:rsidRDefault="000505F9" w:rsidP="000505F9">
      <w:pPr>
        <w:spacing w:line="240" w:lineRule="auto"/>
        <w:jc w:val="both"/>
        <w:rPr>
          <w:snapToGrid w:val="0"/>
        </w:rPr>
      </w:pPr>
    </w:p>
    <w:p w14:paraId="0B02CEEE" w14:textId="77777777" w:rsidR="000505F9" w:rsidRDefault="000505F9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14:paraId="05C92734" w14:textId="77777777" w:rsidR="000505F9" w:rsidRPr="007C581F" w:rsidRDefault="000505F9" w:rsidP="000505F9">
      <w:pPr>
        <w:jc w:val="both"/>
        <w:rPr>
          <w:snapToGrid w:val="0"/>
          <w:sz w:val="18"/>
          <w:szCs w:val="18"/>
        </w:rPr>
      </w:pPr>
      <w:r>
        <w:rPr>
          <w:snapToGrid w:val="0"/>
          <w:sz w:val="20"/>
        </w:rPr>
        <w:t xml:space="preserve">                                                         </w:t>
      </w:r>
      <w:r w:rsidRPr="007C581F">
        <w:rPr>
          <w:snapToGrid w:val="0"/>
          <w:sz w:val="18"/>
          <w:szCs w:val="18"/>
        </w:rPr>
        <w:t>Линия отреза при поставке на экспорт</w:t>
      </w:r>
    </w:p>
    <w:p w14:paraId="10F1A5D9" w14:textId="77777777" w:rsidR="000505F9" w:rsidRDefault="000505F9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14:paraId="217432E7" w14:textId="77777777" w:rsidR="000505F9" w:rsidRDefault="000505F9" w:rsidP="000505F9">
      <w:pPr>
        <w:spacing w:line="240" w:lineRule="auto"/>
        <w:jc w:val="both"/>
        <w:rPr>
          <w:snapToGrid w:val="0"/>
          <w:sz w:val="20"/>
        </w:rPr>
      </w:pPr>
    </w:p>
    <w:p w14:paraId="01D17CD2" w14:textId="77777777" w:rsidR="000505F9" w:rsidRDefault="000505F9" w:rsidP="000505F9">
      <w:pPr>
        <w:spacing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14:paraId="5CAE40E8" w14:textId="77777777" w:rsidR="000505F9" w:rsidRDefault="000505F9" w:rsidP="000505F9">
      <w:pPr>
        <w:pStyle w:val="33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ЮКСУ.466227.007ТУ при соблюдении потребителем условий и правил </w:t>
      </w:r>
      <w:proofErr w:type="spellStart"/>
      <w:r>
        <w:t>эксплуата</w:t>
      </w:r>
      <w:r w:rsidR="00782FF4">
        <w:t>-</w:t>
      </w:r>
      <w:r>
        <w:t>ции</w:t>
      </w:r>
      <w:proofErr w:type="spellEnd"/>
      <w:r>
        <w:t>, хранения и транспортировки, установленных эксплуатационной (технической) документацией.</w:t>
      </w:r>
    </w:p>
    <w:p w14:paraId="23FCDC1A" w14:textId="77777777"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r>
        <w:rPr>
          <w:snapToGrid w:val="0"/>
        </w:rPr>
        <w:t>предста</w:t>
      </w:r>
      <w:r w:rsidR="00782FF4">
        <w:rPr>
          <w:snapToGrid w:val="0"/>
        </w:rPr>
        <w:t>-</w:t>
      </w:r>
      <w:r>
        <w:rPr>
          <w:snapToGrid w:val="0"/>
        </w:rPr>
        <w:t>вителем</w:t>
      </w:r>
      <w:proofErr w:type="spellEnd"/>
      <w:r>
        <w:rPr>
          <w:snapToGrid w:val="0"/>
        </w:rPr>
        <w:t xml:space="preserve"> заказчика. </w:t>
      </w:r>
    </w:p>
    <w:p w14:paraId="3694976E" w14:textId="77777777"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r>
        <w:rPr>
          <w:snapToGrid w:val="0"/>
        </w:rPr>
        <w:t>хра</w:t>
      </w:r>
      <w:proofErr w:type="spellEnd"/>
      <w:r w:rsidR="00782FF4">
        <w:rPr>
          <w:snapToGrid w:val="0"/>
        </w:rPr>
        <w:t>-</w:t>
      </w:r>
      <w:r>
        <w:rPr>
          <w:snapToGrid w:val="0"/>
        </w:rPr>
        <w:t>нения с даты ввода прибора в эксплуатацию.</w:t>
      </w:r>
    </w:p>
    <w:p w14:paraId="7D822376" w14:textId="77777777" w:rsidR="000505F9" w:rsidRDefault="000505F9" w:rsidP="000505F9">
      <w:pPr>
        <w:spacing w:before="120" w:line="240" w:lineRule="auto"/>
        <w:ind w:firstLine="709"/>
        <w:rPr>
          <w:snapToGrid w:val="0"/>
        </w:rPr>
      </w:pPr>
    </w:p>
    <w:p w14:paraId="0497512B" w14:textId="77777777" w:rsidR="000505F9" w:rsidRDefault="000505F9" w:rsidP="000505F9">
      <w:pPr>
        <w:pStyle w:val="a7"/>
        <w:spacing w:before="120"/>
        <w:rPr>
          <w:snapToGrid w:val="0"/>
        </w:rPr>
      </w:pPr>
      <w:r>
        <w:rPr>
          <w:snapToGrid w:val="0"/>
        </w:rPr>
        <w:t xml:space="preserve">ВНИМАНИЕ! ГАРАНТИЙНОЕ ОБСЛУЖИВАНИЕ ПРЕДПРИЯТИЕМ-ИЗГОТОВИТЕЛЕМ НЕ </w:t>
      </w:r>
      <w:r>
        <w:rPr>
          <w:snapToGrid w:val="0"/>
        </w:rPr>
        <w:tab/>
        <w:t>ПРОИЗВОДИТСЯ В СЛЕДУЮЩИХ СЛУЧАЯХ:</w:t>
      </w:r>
    </w:p>
    <w:p w14:paraId="3C11964B" w14:textId="77777777"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14:paraId="09BF9384" w14:textId="77777777"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14:paraId="158AE162" w14:textId="77777777" w:rsidR="008430A1" w:rsidRDefault="000505F9" w:rsidP="008430A1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  <w:r w:rsidR="008430A1" w:rsidRPr="008430A1">
        <w:rPr>
          <w:snapToGrid w:val="0"/>
        </w:rPr>
        <w:t xml:space="preserve"> </w:t>
      </w:r>
    </w:p>
    <w:p w14:paraId="0BF52972" w14:textId="77777777" w:rsidR="000D5370" w:rsidRPr="00AA4A26" w:rsidRDefault="008430A1" w:rsidP="008430A1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 xml:space="preserve">ЗАПОЛНЕНИЕ ПАСПОРТА ПРОИЗВОДИТСЯ НЕ НАДЛЕЖАЩИМ </w:t>
      </w:r>
      <w:r w:rsidR="000505F9">
        <w:rPr>
          <w:snapToGrid w:val="0"/>
        </w:rPr>
        <w:t>ОБ-РАЗОМ.</w:t>
      </w:r>
    </w:p>
    <w:p w14:paraId="5743C0C5" w14:textId="77777777" w:rsidR="00AA4A26" w:rsidRPr="008430A1" w:rsidRDefault="000505F9" w:rsidP="00AA4A26">
      <w:pPr>
        <w:ind w:left="1066"/>
        <w:jc w:val="right"/>
        <w:rPr>
          <w:snapToGrid w:val="0"/>
          <w:sz w:val="24"/>
          <w:szCs w:val="24"/>
        </w:rPr>
      </w:pPr>
      <w:r w:rsidRPr="008430A1">
        <w:rPr>
          <w:snapToGrid w:val="0"/>
          <w:sz w:val="24"/>
          <w:szCs w:val="24"/>
        </w:rPr>
        <w:br w:type="page"/>
      </w:r>
    </w:p>
    <w:p w14:paraId="5D4734E9" w14:textId="77777777" w:rsidR="000505F9" w:rsidRPr="00350556" w:rsidRDefault="00AA4A26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8430A1">
        <w:rPr>
          <w:snapToGrid w:val="0"/>
        </w:rPr>
        <w:lastRenderedPageBreak/>
        <w:br w:type="page"/>
      </w:r>
      <w:r w:rsidR="000505F9">
        <w:rPr>
          <w:szCs w:val="24"/>
        </w:rPr>
        <w:lastRenderedPageBreak/>
        <w:t>8</w:t>
      </w:r>
    </w:p>
    <w:p w14:paraId="0FC5A557" w14:textId="77777777" w:rsidR="00AA4A26" w:rsidRPr="00FA1235" w:rsidRDefault="000505F9" w:rsidP="000505F9">
      <w:pPr>
        <w:ind w:left="1066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2C64B427" w14:textId="77777777" w:rsidR="00AA4A26" w:rsidRPr="00AA4A26" w:rsidRDefault="00AA4A26" w:rsidP="00AA4A26">
      <w:pPr>
        <w:ind w:left="1066"/>
        <w:jc w:val="right"/>
        <w:rPr>
          <w:snapToGrid w:val="0"/>
          <w:sz w:val="4"/>
          <w:szCs w:val="4"/>
        </w:rPr>
      </w:pPr>
    </w:p>
    <w:p w14:paraId="2E6002D4" w14:textId="77777777" w:rsidR="007953FE" w:rsidRDefault="007953FE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14:paraId="34593D82" w14:textId="77777777" w:rsidR="007953FE" w:rsidRDefault="007953FE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r>
        <w:rPr>
          <w:snapToGrid w:val="0"/>
        </w:rPr>
        <w:t>приве</w:t>
      </w:r>
      <w:r w:rsidR="000152FC">
        <w:rPr>
          <w:snapToGrid w:val="0"/>
        </w:rPr>
        <w:t>-</w:t>
      </w:r>
      <w:r>
        <w:rPr>
          <w:snapToGrid w:val="0"/>
        </w:rPr>
        <w:t>дены</w:t>
      </w:r>
      <w:proofErr w:type="spellEnd"/>
      <w:r>
        <w:rPr>
          <w:snapToGrid w:val="0"/>
        </w:rPr>
        <w:t xml:space="preserve"> в таблице 4.1</w:t>
      </w:r>
    </w:p>
    <w:p w14:paraId="5E996A6F" w14:textId="77777777" w:rsidR="007953FE" w:rsidRDefault="007953FE">
      <w:pPr>
        <w:spacing w:line="240" w:lineRule="auto"/>
        <w:ind w:left="851" w:hanging="142"/>
        <w:rPr>
          <w:snapToGrid w:val="0"/>
        </w:rPr>
      </w:pPr>
    </w:p>
    <w:p w14:paraId="3E9505BB" w14:textId="77777777" w:rsidR="007953FE" w:rsidRDefault="007953FE" w:rsidP="007C581F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14:paraId="7609B5DD" w14:textId="77777777" w:rsidR="007953FE" w:rsidRDefault="007953FE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7953FE" w14:paraId="5EC2D43E" w14:textId="7777777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E4CE" w14:textId="77777777"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0D" w14:textId="77777777"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6D13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3318" w14:textId="77777777"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7953FE" w:rsidRPr="00E93CB9" w14:paraId="07E0DA50" w14:textId="77777777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3506" w14:textId="77777777" w:rsidR="007953FE" w:rsidRDefault="007953FE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139A" w14:textId="77777777" w:rsidR="007953FE" w:rsidRDefault="00FF0A83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CE7D" w14:textId="77777777" w:rsidR="007953FE" w:rsidRPr="00FF0A83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8D" w14:textId="77777777" w:rsidR="007953FE" w:rsidRPr="00FA1235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r w:rsidRPr="00FA1235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контролер</w:t>
            </w:r>
            <w:r w:rsidRPr="00FA1235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14:paraId="4CAC4506" w14:textId="1A6B893D" w:rsidR="00FF0A83" w:rsidRPr="00FA1235" w:rsidRDefault="00307C48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FA1235">
              <w:rPr>
                <w:snapToGrid w:val="0"/>
                <w:lang w:val="en-US"/>
              </w:rPr>
              <w:t>${_</w:t>
            </w:r>
            <w:proofErr w:type="spellStart"/>
            <w:r w:rsidRPr="00FA1235">
              <w:rPr>
                <w:snapToGrid w:val="0"/>
                <w:lang w:val="en-US"/>
              </w:rPr>
              <w:t>St_kontroler_OTK</w:t>
            </w:r>
            <w:proofErr w:type="spellEnd"/>
            <w:r w:rsidRPr="00FA1235">
              <w:rPr>
                <w:snapToGrid w:val="0"/>
                <w:lang w:val="en-US"/>
              </w:rPr>
              <w:t>_}</w:t>
            </w:r>
          </w:p>
        </w:tc>
      </w:tr>
    </w:tbl>
    <w:p w14:paraId="5823EE73" w14:textId="77777777" w:rsidR="007953FE" w:rsidRPr="00FA1235" w:rsidRDefault="007953FE">
      <w:pPr>
        <w:rPr>
          <w:lang w:val="en-US"/>
        </w:rPr>
      </w:pPr>
    </w:p>
    <w:p w14:paraId="757FA53D" w14:textId="77777777" w:rsidR="007B5331" w:rsidRPr="00447A9E" w:rsidRDefault="007B5331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14:paraId="3CF311D7" w14:textId="77777777" w:rsidR="000505F9" w:rsidRPr="00350556" w:rsidRDefault="000505F9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E93CB9">
        <w:br w:type="page"/>
      </w:r>
      <w:r w:rsidR="007953FE" w:rsidRPr="00E93CB9">
        <w:lastRenderedPageBreak/>
        <w:br w:type="page"/>
      </w:r>
      <w:r>
        <w:rPr>
          <w:szCs w:val="24"/>
        </w:rPr>
        <w:lastRenderedPageBreak/>
        <w:t>9</w:t>
      </w:r>
    </w:p>
    <w:p w14:paraId="54004889" w14:textId="77777777" w:rsidR="00AA4A26" w:rsidRPr="00BE1F66" w:rsidRDefault="000505F9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29EB8B09" w14:textId="77777777" w:rsidR="00AA4A26" w:rsidRPr="00BE1F66" w:rsidRDefault="00AA4A26" w:rsidP="00AA4A26">
      <w:pPr>
        <w:spacing w:line="240" w:lineRule="auto"/>
        <w:ind w:left="851" w:hanging="142"/>
        <w:jc w:val="right"/>
      </w:pPr>
    </w:p>
    <w:p w14:paraId="4C4194E3" w14:textId="77777777" w:rsidR="007953FE" w:rsidRDefault="007953FE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14:paraId="0AF9A049" w14:textId="77777777" w:rsidR="007953FE" w:rsidRDefault="007953FE">
      <w:pPr>
        <w:ind w:left="851" w:hanging="142"/>
        <w:rPr>
          <w:caps/>
          <w:snapToGrid w:val="0"/>
        </w:rPr>
      </w:pPr>
    </w:p>
    <w:p w14:paraId="2586BF80" w14:textId="06DC7A7E" w:rsidR="007953FE" w:rsidRPr="00FA1235" w:rsidRDefault="00943C34" w:rsidP="001443ED">
      <w:pPr>
        <w:pStyle w:val="a7"/>
        <w:ind w:firstLine="0"/>
        <w:rPr>
          <w:lang w:val="ru-RU"/>
        </w:rPr>
      </w:pPr>
      <w:r>
        <w:t>Прибор 1-</w:t>
      </w:r>
      <w:r w:rsidR="00C4226B">
        <w:t>ЦО</w:t>
      </w:r>
      <w:r w:rsidR="000505F9">
        <w:rPr>
          <w:lang w:val="ru-RU"/>
        </w:rPr>
        <w:t>И</w:t>
      </w:r>
      <w:r w:rsidR="007953FE">
        <w:t xml:space="preserve"> </w:t>
      </w:r>
      <w:r w:rsidR="00C4226B">
        <w:t>ЮКСУ.466227.0</w:t>
      </w:r>
      <w:r w:rsidR="000505F9">
        <w:rPr>
          <w:lang w:val="ru-RU"/>
        </w:rPr>
        <w:t>07</w:t>
      </w:r>
      <w:r w:rsidR="007953FE">
        <w:t xml:space="preserve"> № </w:t>
      </w:r>
      <w:r w:rsidR="00AC25A5">
        <w:rPr>
          <w:lang w:val="ru-RU"/>
        </w:rPr>
        <w:t xml:space="preserve"> </w:t>
      </w:r>
      <w:r w:rsidR="00AC25A5">
        <w:rPr>
          <w:u w:val="single"/>
          <w:lang w:val="ru-RU"/>
        </w:rPr>
        <w:t xml:space="preserve"> </w:t>
      </w:r>
      <w:r w:rsidR="007667F6">
        <w:rPr>
          <w:u w:val="single"/>
        </w:rPr>
        <w:t>${&lt;NIZD000001&gt;}</w:t>
      </w:r>
      <w:r w:rsidR="00AC25A5" w:rsidRPr="00AC25A5">
        <w:rPr>
          <w:u w:val="single"/>
        </w:rPr>
        <w:t xml:space="preserve"> </w:t>
      </w:r>
      <w:r w:rsidR="00AC25A5" w:rsidRPr="001C5D13">
        <w:rPr>
          <w:color w:val="FFFFFF"/>
          <w:lang w:val="ru-RU"/>
        </w:rPr>
        <w:t>.</w:t>
      </w:r>
      <w:r w:rsidR="007953FE">
        <w:br/>
        <w:t xml:space="preserve">упакован </w:t>
      </w:r>
      <w:r w:rsidR="00025396">
        <w:rPr>
          <w:lang w:val="ru-RU"/>
        </w:rPr>
        <w:t xml:space="preserve"> </w:t>
      </w:r>
      <w:r w:rsidR="00025396" w:rsidRPr="00025396">
        <w:rPr>
          <w:u w:val="single"/>
          <w:lang w:val="ru-RU"/>
        </w:rPr>
        <w:t xml:space="preserve">  </w:t>
      </w:r>
      <w:r w:rsidR="00025396">
        <w:rPr>
          <w:u w:val="single"/>
          <w:lang w:val="ru-RU"/>
        </w:rPr>
        <w:t xml:space="preserve">           </w:t>
      </w:r>
      <w:r w:rsidR="00FF0A83" w:rsidRPr="00FF0A83">
        <w:rPr>
          <w:u w:val="single"/>
        </w:rPr>
        <w:t>КБ  "КОРУНД-М</w:t>
      </w:r>
      <w:r w:rsidR="008730AA" w:rsidRPr="008730AA">
        <w:rPr>
          <w:u w:val="single"/>
          <w:lang w:val="ru-RU"/>
        </w:rPr>
        <w:t>"</w:t>
      </w:r>
      <w:r w:rsidR="00025396">
        <w:rPr>
          <w:u w:val="single"/>
          <w:lang w:val="ru-RU"/>
        </w:rPr>
        <w:t xml:space="preserve">            </w:t>
      </w:r>
      <w:r w:rsidR="007953FE">
        <w:t xml:space="preserve"> согласно требованиям, </w:t>
      </w:r>
      <w:proofErr w:type="spellStart"/>
      <w:r w:rsidR="007953FE">
        <w:t>преду</w:t>
      </w:r>
      <w:proofErr w:type="spellEnd"/>
      <w:r w:rsidR="000152FC">
        <w:rPr>
          <w:lang w:val="ru-RU"/>
        </w:rPr>
        <w:t>-</w:t>
      </w:r>
      <w:r w:rsidR="007953FE">
        <w:t>смотренным в действующей технической документации.</w:t>
      </w:r>
    </w:p>
    <w:p w14:paraId="3D6D6712" w14:textId="77777777" w:rsidR="00107EAE" w:rsidRPr="00FA1235" w:rsidRDefault="00107EAE" w:rsidP="001443ED">
      <w:pPr>
        <w:pStyle w:val="a7"/>
        <w:ind w:firstLine="0"/>
        <w:rPr>
          <w:lang w:val="ru-RU"/>
        </w:rPr>
      </w:pPr>
    </w:p>
    <w:p w14:paraId="2917E1A7" w14:textId="77777777" w:rsidR="00107EAE" w:rsidRPr="00FA1235" w:rsidRDefault="00107EAE" w:rsidP="001443ED">
      <w:pPr>
        <w:pStyle w:val="a7"/>
        <w:ind w:firstLine="0"/>
        <w:rPr>
          <w:sz w:val="16"/>
          <w:szCs w:val="1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107EAE" w:rsidRPr="00530DD1" w14:paraId="03D952E2" w14:textId="77777777" w:rsidTr="00530DD1">
        <w:tc>
          <w:tcPr>
            <w:tcW w:w="3234" w:type="dxa"/>
            <w:shd w:val="clear" w:color="auto" w:fill="auto"/>
          </w:tcPr>
          <w:p w14:paraId="14387B6B" w14:textId="77777777" w:rsidR="00107EAE" w:rsidRPr="00107EAE" w:rsidRDefault="00107EAE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rFonts w:eastAsia="Calibri"/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ОТК</w:t>
            </w:r>
            <w:r w:rsidR="000E7D6F">
              <w:rPr>
                <w:rFonts w:eastAsia="Calibri"/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rFonts w:eastAsia="Calibri"/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  <w:shd w:val="clear" w:color="auto" w:fill="auto"/>
          </w:tcPr>
          <w:p w14:paraId="55E370BE" w14:textId="77777777" w:rsidR="00107EAE" w:rsidRPr="000E7D6F" w:rsidRDefault="00107EAE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  <w:shd w:val="clear" w:color="auto" w:fill="auto"/>
          </w:tcPr>
          <w:p w14:paraId="1168FDB2" w14:textId="13BE032B" w:rsidR="00107EAE" w:rsidRPr="00107EAE" w:rsidRDefault="00014D20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rFonts w:eastAsia="Calibri"/>
                <w:szCs w:val="22"/>
                <w:u w:val="single"/>
                <w:lang w:val="en-US"/>
              </w:rPr>
              <w:t>${_</w:t>
            </w:r>
            <w:proofErr w:type="spellStart"/>
            <w:r>
              <w:rPr>
                <w:rFonts w:eastAsia="Calibri"/>
                <w:szCs w:val="22"/>
                <w:u w:val="single"/>
                <w:lang w:val="en-US"/>
              </w:rPr>
              <w:t>Predstavitel</w:t>
            </w:r>
            <w:proofErr w:type="spellEnd"/>
            <w:r>
              <w:rPr>
                <w:rFonts w:eastAsia="Calibri"/>
                <w:szCs w:val="22"/>
                <w:u w:val="single"/>
                <w:lang w:val="en-US"/>
              </w:rPr>
              <w:t>__OTK_}</w:t>
            </w:r>
          </w:p>
        </w:tc>
      </w:tr>
      <w:tr w:rsidR="00107EAE" w:rsidRPr="00530DD1" w14:paraId="2553DF0F" w14:textId="77777777" w:rsidTr="00530DD1">
        <w:trPr>
          <w:trHeight w:val="258"/>
        </w:trPr>
        <w:tc>
          <w:tcPr>
            <w:tcW w:w="3234" w:type="dxa"/>
            <w:shd w:val="clear" w:color="auto" w:fill="auto"/>
          </w:tcPr>
          <w:p w14:paraId="434D6AF0" w14:textId="77777777"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  <w:shd w:val="clear" w:color="auto" w:fill="auto"/>
          </w:tcPr>
          <w:p w14:paraId="0C0C53EE" w14:textId="77777777"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личная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FFC83AA" w14:textId="77777777" w:rsidR="00107EAE" w:rsidRPr="007C581F" w:rsidRDefault="00107EAE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107EAE" w:rsidRPr="00530DD1" w14:paraId="5818D5C8" w14:textId="77777777" w:rsidTr="00530DD1">
        <w:tc>
          <w:tcPr>
            <w:tcW w:w="3234" w:type="dxa"/>
            <w:shd w:val="clear" w:color="auto" w:fill="auto"/>
          </w:tcPr>
          <w:p w14:paraId="1DA1152C" w14:textId="77777777" w:rsidR="00107EAE" w:rsidRPr="00936F10" w:rsidRDefault="00107EAE" w:rsidP="00530DD1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  <w:shd w:val="clear" w:color="auto" w:fill="auto"/>
          </w:tcPr>
          <w:p w14:paraId="47B600D7" w14:textId="77777777"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2C4B195D" w14:textId="77777777"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107EAE" w:rsidRPr="00530DD1" w14:paraId="241129C9" w14:textId="77777777" w:rsidTr="00530DD1">
        <w:tc>
          <w:tcPr>
            <w:tcW w:w="3234" w:type="dxa"/>
            <w:shd w:val="clear" w:color="auto" w:fill="auto"/>
          </w:tcPr>
          <w:p w14:paraId="4BCE410F" w14:textId="77777777"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</w:t>
            </w: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год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месяц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3575" w:type="dxa"/>
            <w:shd w:val="clear" w:color="auto" w:fill="auto"/>
          </w:tcPr>
          <w:p w14:paraId="42A2A967" w14:textId="77777777"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75499CCC" w14:textId="77777777"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14:paraId="417CB83F" w14:textId="77777777" w:rsidR="007953FE" w:rsidRDefault="007953FE">
      <w:pPr>
        <w:pStyle w:val="a7"/>
        <w:spacing w:line="240" w:lineRule="auto"/>
      </w:pPr>
    </w:p>
    <w:p w14:paraId="68B51383" w14:textId="77777777" w:rsidR="007953FE" w:rsidRPr="00366E0E" w:rsidRDefault="007953FE">
      <w:pPr>
        <w:pStyle w:val="a7"/>
        <w:spacing w:line="240" w:lineRule="auto"/>
        <w:rPr>
          <w:sz w:val="20"/>
          <w:lang w:val="en-US"/>
        </w:rPr>
      </w:pPr>
    </w:p>
    <w:p w14:paraId="05BA8580" w14:textId="77777777" w:rsidR="007E25D3" w:rsidRPr="00D763CE" w:rsidRDefault="007953FE" w:rsidP="007E25D3">
      <w:r>
        <w:t>Примечание – Раздел</w:t>
      </w:r>
      <w:r w:rsidR="007E25D3">
        <w:t xml:space="preserve"> заполняет изготовитель </w:t>
      </w:r>
      <w:r w:rsidR="00D763CE">
        <w:t>прибора.</w:t>
      </w:r>
    </w:p>
    <w:p w14:paraId="5FA02B1B" w14:textId="77777777" w:rsidR="007E25D3" w:rsidRPr="00D763CE" w:rsidRDefault="007E25D3" w:rsidP="007E25D3"/>
    <w:p w14:paraId="1EA2A013" w14:textId="77777777" w:rsidR="007E25D3" w:rsidRPr="00D763CE" w:rsidRDefault="007E25D3" w:rsidP="007E25D3"/>
    <w:p w14:paraId="5FE3B6A4" w14:textId="77777777" w:rsidR="007E25D3" w:rsidRPr="00D763CE" w:rsidRDefault="007E25D3" w:rsidP="007E25D3"/>
    <w:p w14:paraId="3DE2A531" w14:textId="77777777" w:rsidR="00AA4A26" w:rsidRPr="00107EAE" w:rsidRDefault="00AA4A26" w:rsidP="00970730">
      <w:pPr>
        <w:ind w:firstLine="709"/>
      </w:pPr>
    </w:p>
    <w:p w14:paraId="3AE82D0E" w14:textId="77777777" w:rsidR="00AA4A26" w:rsidRPr="00107EAE" w:rsidRDefault="00AA4A26" w:rsidP="00970730">
      <w:pPr>
        <w:ind w:firstLine="709"/>
      </w:pPr>
    </w:p>
    <w:p w14:paraId="78154D45" w14:textId="77777777" w:rsidR="00AA4A26" w:rsidRPr="00107EAE" w:rsidRDefault="00AA4A26" w:rsidP="00970730">
      <w:pPr>
        <w:ind w:firstLine="709"/>
      </w:pPr>
    </w:p>
    <w:p w14:paraId="64425271" w14:textId="77777777" w:rsidR="00AA4A26" w:rsidRPr="00107EAE" w:rsidRDefault="00AA4A26" w:rsidP="00970730">
      <w:pPr>
        <w:ind w:firstLine="709"/>
      </w:pPr>
    </w:p>
    <w:p w14:paraId="5F6194FC" w14:textId="77777777" w:rsidR="00AA4A26" w:rsidRPr="00107EAE" w:rsidRDefault="00AA4A26" w:rsidP="00970730">
      <w:pPr>
        <w:ind w:firstLine="709"/>
      </w:pPr>
    </w:p>
    <w:p w14:paraId="3D9D82E1" w14:textId="77777777" w:rsidR="00AA4A26" w:rsidRPr="00107EAE" w:rsidRDefault="00AA4A26" w:rsidP="00970730">
      <w:pPr>
        <w:ind w:firstLine="709"/>
      </w:pPr>
    </w:p>
    <w:p w14:paraId="5EB2CAD4" w14:textId="77777777" w:rsidR="00AA4A26" w:rsidRPr="00107EAE" w:rsidRDefault="00AA4A26" w:rsidP="00970730">
      <w:pPr>
        <w:ind w:firstLine="709"/>
      </w:pPr>
    </w:p>
    <w:p w14:paraId="0C1BFFBC" w14:textId="77777777" w:rsidR="00AA4A26" w:rsidRPr="00107EAE" w:rsidRDefault="00AA4A26" w:rsidP="00970730">
      <w:pPr>
        <w:ind w:firstLine="709"/>
      </w:pPr>
    </w:p>
    <w:p w14:paraId="292E852C" w14:textId="77777777" w:rsidR="00AA4A26" w:rsidRPr="00107EAE" w:rsidRDefault="00AA4A26" w:rsidP="00970730">
      <w:pPr>
        <w:ind w:firstLine="709"/>
      </w:pPr>
    </w:p>
    <w:p w14:paraId="78B7B376" w14:textId="77777777" w:rsidR="00AA4A26" w:rsidRPr="00107EAE" w:rsidRDefault="00AA4A26" w:rsidP="00970730">
      <w:pPr>
        <w:ind w:firstLine="709"/>
      </w:pPr>
    </w:p>
    <w:p w14:paraId="3A6CA4D6" w14:textId="77777777" w:rsidR="00AA4A26" w:rsidRPr="00107EAE" w:rsidRDefault="00AA4A26" w:rsidP="00970730">
      <w:pPr>
        <w:ind w:firstLine="709"/>
      </w:pPr>
    </w:p>
    <w:p w14:paraId="74FC8007" w14:textId="77777777" w:rsidR="00AA4A26" w:rsidRPr="00107EAE" w:rsidRDefault="00AA4A26" w:rsidP="00970730">
      <w:pPr>
        <w:ind w:firstLine="709"/>
      </w:pPr>
    </w:p>
    <w:p w14:paraId="15C88807" w14:textId="77777777" w:rsidR="00AA4A26" w:rsidRPr="00107EAE" w:rsidRDefault="00AA4A26" w:rsidP="00970730">
      <w:pPr>
        <w:ind w:firstLine="709"/>
      </w:pPr>
    </w:p>
    <w:p w14:paraId="49173535" w14:textId="77777777" w:rsidR="00AA4A26" w:rsidRPr="00107EAE" w:rsidRDefault="00AA4A26" w:rsidP="00970730">
      <w:pPr>
        <w:ind w:firstLine="709"/>
      </w:pPr>
    </w:p>
    <w:p w14:paraId="1A6102BB" w14:textId="77777777" w:rsidR="00AA4A26" w:rsidRPr="00107EAE" w:rsidRDefault="00AA4A26" w:rsidP="00970730">
      <w:pPr>
        <w:ind w:firstLine="709"/>
      </w:pPr>
    </w:p>
    <w:p w14:paraId="16B2768F" w14:textId="77777777" w:rsidR="00AA4A26" w:rsidRPr="00107EAE" w:rsidRDefault="00AA4A26" w:rsidP="00970730">
      <w:pPr>
        <w:ind w:firstLine="709"/>
      </w:pPr>
    </w:p>
    <w:p w14:paraId="577B0F62" w14:textId="77777777" w:rsidR="00AA4A26" w:rsidRPr="00107EAE" w:rsidRDefault="00AA4A26" w:rsidP="00970730">
      <w:pPr>
        <w:ind w:firstLine="709"/>
      </w:pPr>
    </w:p>
    <w:p w14:paraId="270A0EBA" w14:textId="77777777" w:rsidR="00AA4A26" w:rsidRPr="00107EAE" w:rsidRDefault="00AA4A26" w:rsidP="00970730">
      <w:pPr>
        <w:ind w:firstLine="709"/>
      </w:pPr>
    </w:p>
    <w:p w14:paraId="47E3AD2B" w14:textId="77777777" w:rsidR="00E57986" w:rsidRPr="00107EAE" w:rsidRDefault="00E57986" w:rsidP="00970730">
      <w:pPr>
        <w:ind w:firstLine="709"/>
        <w:rPr>
          <w:sz w:val="10"/>
          <w:szCs w:val="10"/>
        </w:rPr>
      </w:pPr>
    </w:p>
    <w:p w14:paraId="04771BEC" w14:textId="77777777" w:rsidR="009616B7" w:rsidRPr="00350556" w:rsidRDefault="000505F9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AA4A26" w:rsidRPr="009B5A6B">
        <w:lastRenderedPageBreak/>
        <w:br w:type="page"/>
      </w:r>
      <w:r w:rsidR="009616B7">
        <w:rPr>
          <w:szCs w:val="24"/>
        </w:rPr>
        <w:lastRenderedPageBreak/>
        <w:t>10</w:t>
      </w:r>
    </w:p>
    <w:p w14:paraId="6876E348" w14:textId="77777777" w:rsidR="00AA4A26" w:rsidRPr="009B5A6B" w:rsidRDefault="009616B7" w:rsidP="009616B7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33FA23FD" w14:textId="77777777" w:rsidR="00AA4A26" w:rsidRPr="009B5A6B" w:rsidRDefault="00AA4A26" w:rsidP="00AA4A26">
      <w:pPr>
        <w:ind w:firstLine="709"/>
        <w:jc w:val="right"/>
        <w:rPr>
          <w:sz w:val="16"/>
          <w:szCs w:val="16"/>
        </w:rPr>
      </w:pPr>
    </w:p>
    <w:p w14:paraId="1E436ACB" w14:textId="77777777" w:rsidR="007953FE" w:rsidRPr="007E25D3" w:rsidRDefault="007953FE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14:paraId="1B64A4F9" w14:textId="77777777" w:rsidR="007953FE" w:rsidRDefault="007953FE" w:rsidP="00970730">
      <w:pPr>
        <w:spacing w:line="240" w:lineRule="auto"/>
        <w:ind w:firstLine="709"/>
        <w:rPr>
          <w:snapToGrid w:val="0"/>
          <w:sz w:val="22"/>
        </w:rPr>
      </w:pPr>
    </w:p>
    <w:p w14:paraId="7F1992E9" w14:textId="52A7ED45" w:rsidR="007953FE" w:rsidRDefault="00493B7E" w:rsidP="00970730">
      <w:pPr>
        <w:ind w:firstLine="709"/>
        <w:jc w:val="both"/>
      </w:pPr>
      <w:r>
        <w:rPr>
          <w:snapToGrid w:val="0"/>
        </w:rPr>
        <w:t>Прибор 1</w:t>
      </w:r>
      <w:r w:rsidR="007953FE">
        <w:rPr>
          <w:snapToGrid w:val="0"/>
        </w:rPr>
        <w:t>-</w:t>
      </w:r>
      <w:r w:rsidR="00C4226B">
        <w:rPr>
          <w:snapToGrid w:val="0"/>
        </w:rPr>
        <w:t>ЦО</w:t>
      </w:r>
      <w:r w:rsidR="009616B7">
        <w:rPr>
          <w:snapToGrid w:val="0"/>
        </w:rPr>
        <w:t>И</w:t>
      </w:r>
      <w:r w:rsidR="007953FE">
        <w:rPr>
          <w:snapToGrid w:val="0"/>
        </w:rPr>
        <w:t xml:space="preserve"> </w:t>
      </w:r>
      <w:r w:rsidR="00C4226B">
        <w:rPr>
          <w:snapToGrid w:val="0"/>
        </w:rPr>
        <w:t>ЮКСУ.466227.0</w:t>
      </w:r>
      <w:r w:rsidR="009616B7">
        <w:rPr>
          <w:snapToGrid w:val="0"/>
        </w:rPr>
        <w:t>07</w:t>
      </w:r>
      <w:r w:rsidR="007953FE">
        <w:rPr>
          <w:snapToGrid w:val="0"/>
        </w:rPr>
        <w:t xml:space="preserve"> № </w:t>
      </w:r>
      <w:r w:rsidR="00AC25A5">
        <w:rPr>
          <w:snapToGrid w:val="0"/>
        </w:rPr>
        <w:t xml:space="preserve"> </w:t>
      </w:r>
      <w:r w:rsidR="00AC25A5" w:rsidRPr="00AC25A5">
        <w:rPr>
          <w:snapToGrid w:val="0"/>
          <w:u w:val="single"/>
        </w:rPr>
        <w:t xml:space="preserve"> </w:t>
      </w:r>
      <w:r w:rsidR="00AC25A5">
        <w:rPr>
          <w:snapToGrid w:val="0"/>
          <w:u w:val="single"/>
        </w:rPr>
        <w:t xml:space="preserve"> </w:t>
      </w:r>
      <w:r w:rsidR="007667F6">
        <w:rPr>
          <w:snapToGrid w:val="0"/>
          <w:u w:val="single"/>
        </w:rPr>
        <w:t>${&lt;NIZD000001&gt;}</w:t>
      </w:r>
      <w:r w:rsidR="00AC25A5">
        <w:rPr>
          <w:snapToGrid w:val="0"/>
          <w:u w:val="single"/>
        </w:rPr>
        <w:t xml:space="preserve">  </w:t>
      </w:r>
      <w:r w:rsidR="00AC25A5" w:rsidRPr="001C5D13">
        <w:rPr>
          <w:snapToGrid w:val="0"/>
          <w:color w:val="FFFFFF"/>
          <w:u w:val="single"/>
        </w:rPr>
        <w:t>.</w:t>
      </w:r>
      <w:r w:rsidR="007953FE">
        <w:rPr>
          <w:snapToGrid w:val="0"/>
        </w:rPr>
        <w:t xml:space="preserve"> </w:t>
      </w:r>
      <w:r w:rsidR="007953FE">
        <w:rPr>
          <w:snapToGrid w:val="0"/>
        </w:rPr>
        <w:br/>
      </w:r>
      <w:r w:rsidR="007953FE">
        <w:t xml:space="preserve">изготовлен и принят в соответствии с обязательными требованиями </w:t>
      </w:r>
      <w:proofErr w:type="spellStart"/>
      <w:r w:rsidR="007953FE">
        <w:t>государствен</w:t>
      </w:r>
      <w:r w:rsidR="000152FC">
        <w:t>-</w:t>
      </w:r>
      <w:r w:rsidR="007953FE">
        <w:t>ных</w:t>
      </w:r>
      <w:proofErr w:type="spellEnd"/>
      <w:r w:rsidR="007953FE">
        <w:t xml:space="preserve"> стандартов, действующей технической документацией и признан годным для эксплуатации.</w:t>
      </w:r>
    </w:p>
    <w:p w14:paraId="1325E62A" w14:textId="77777777" w:rsidR="007953FE" w:rsidRDefault="007953FE" w:rsidP="009B5A6B">
      <w:pPr>
        <w:ind w:firstLine="709"/>
        <w:jc w:val="both"/>
      </w:pPr>
    </w:p>
    <w:p w14:paraId="2FFB93EE" w14:textId="77777777" w:rsidR="0084365E" w:rsidRDefault="0084365E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3926"/>
        <w:gridCol w:w="3109"/>
        <w:gridCol w:w="733"/>
      </w:tblGrid>
      <w:tr w:rsidR="0098645B" w:rsidRPr="0098645B" w14:paraId="579BEEBD" w14:textId="77777777" w:rsidTr="00F37CCB">
        <w:tc>
          <w:tcPr>
            <w:tcW w:w="2093" w:type="dxa"/>
            <w:shd w:val="clear" w:color="auto" w:fill="auto"/>
          </w:tcPr>
          <w:p w14:paraId="6166CD8D" w14:textId="77777777" w:rsidR="0098645B" w:rsidRPr="00A74112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  <w:shd w:val="clear" w:color="auto" w:fill="auto"/>
          </w:tcPr>
          <w:p w14:paraId="3FE88DFD" w14:textId="77777777"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rFonts w:eastAsia="Calibri"/>
                <w:szCs w:val="26"/>
                <w:lang w:eastAsia="en-US"/>
              </w:rPr>
              <w:t>Начальник ОТК</w:t>
            </w:r>
          </w:p>
        </w:tc>
      </w:tr>
      <w:tr w:rsidR="0098645B" w:rsidRPr="0098645B" w14:paraId="09E19573" w14:textId="77777777" w:rsidTr="00F37CCB">
        <w:trPr>
          <w:gridAfter w:val="1"/>
          <w:wAfter w:w="809" w:type="dxa"/>
          <w:trHeight w:val="577"/>
        </w:trPr>
        <w:tc>
          <w:tcPr>
            <w:tcW w:w="2093" w:type="dxa"/>
            <w:shd w:val="clear" w:color="auto" w:fill="auto"/>
            <w:vAlign w:val="bottom"/>
          </w:tcPr>
          <w:p w14:paraId="14229B9C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</w:t>
            </w:r>
            <w:r w:rsidRPr="0098645B">
              <w:rPr>
                <w:rFonts w:eastAsia="Calibri"/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shd w:val="clear" w:color="auto" w:fill="auto"/>
            <w:vAlign w:val="bottom"/>
          </w:tcPr>
          <w:p w14:paraId="0EB86613" w14:textId="77777777"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5330956F" w14:textId="72B558F8" w:rsidR="0098645B" w:rsidRPr="0098645B" w:rsidRDefault="004F02C8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rFonts w:eastAsia="Calibri"/>
                <w:szCs w:val="26"/>
                <w:u w:val="single"/>
                <w:lang w:eastAsia="en-US"/>
              </w:rPr>
              <w:t>Nachalnik</w:t>
            </w:r>
            <w:proofErr w:type="spellEnd"/>
            <w:r>
              <w:rPr>
                <w:rFonts w:eastAsia="Calibri"/>
                <w:szCs w:val="26"/>
                <w:u w:val="single"/>
                <w:lang w:eastAsia="en-US"/>
              </w:rPr>
              <w:t>_____OTK_}</w:t>
            </w:r>
          </w:p>
        </w:tc>
      </w:tr>
      <w:tr w:rsidR="0098645B" w:rsidRPr="0098645B" w14:paraId="774ADCFA" w14:textId="77777777" w:rsidTr="00F37CCB">
        <w:trPr>
          <w:gridAfter w:val="1"/>
          <w:wAfter w:w="809" w:type="dxa"/>
        </w:trPr>
        <w:tc>
          <w:tcPr>
            <w:tcW w:w="2093" w:type="dxa"/>
            <w:shd w:val="clear" w:color="auto" w:fill="auto"/>
          </w:tcPr>
          <w:p w14:paraId="2E2F1340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5F025A1C" w14:textId="77777777" w:rsidR="0098645B" w:rsidRPr="007C581F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   </w:t>
            </w:r>
            <w:r w:rsidR="007C581F">
              <w:rPr>
                <w:rFonts w:eastAsia="Calibri"/>
                <w:sz w:val="22"/>
                <w:szCs w:val="22"/>
                <w:lang w:val="en-US" w:eastAsia="en-US"/>
              </w:rPr>
              <w:t xml:space="preserve">   </w:t>
            </w: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7C581F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14:paraId="7847D888" w14:textId="77777777" w:rsidR="0098645B" w:rsidRPr="007C581F" w:rsidRDefault="0098645B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7C581F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98645B" w:rsidRPr="0098645B" w14:paraId="5C0A008D" w14:textId="77777777" w:rsidTr="00F37CCB">
        <w:trPr>
          <w:trHeight w:val="406"/>
        </w:trPr>
        <w:tc>
          <w:tcPr>
            <w:tcW w:w="2093" w:type="dxa"/>
            <w:shd w:val="clear" w:color="auto" w:fill="auto"/>
          </w:tcPr>
          <w:p w14:paraId="0E0C6187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  <w:vAlign w:val="bottom"/>
          </w:tcPr>
          <w:p w14:paraId="0C063184" w14:textId="77777777"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  <w:shd w:val="clear" w:color="auto" w:fill="auto"/>
          </w:tcPr>
          <w:p w14:paraId="64A654A4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  <w:tr w:rsidR="0098645B" w:rsidRPr="0098645B" w14:paraId="6A5E6497" w14:textId="77777777" w:rsidTr="00F37CCB">
        <w:tc>
          <w:tcPr>
            <w:tcW w:w="2093" w:type="dxa"/>
            <w:shd w:val="clear" w:color="auto" w:fill="auto"/>
          </w:tcPr>
          <w:p w14:paraId="06C40D6C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2A43A6CD" w14:textId="77777777" w:rsidR="0098645B" w:rsidRPr="007C581F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7C581F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</w:t>
            </w:r>
            <w:r w:rsidRPr="007C581F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  <w:shd w:val="clear" w:color="auto" w:fill="auto"/>
          </w:tcPr>
          <w:p w14:paraId="0062D3A7" w14:textId="77777777"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</w:tbl>
    <w:p w14:paraId="4245D42A" w14:textId="77777777" w:rsidR="007953FE" w:rsidRDefault="007953FE">
      <w:pPr>
        <w:pStyle w:val="a7"/>
        <w:spacing w:line="240" w:lineRule="auto"/>
        <w:rPr>
          <w:sz w:val="22"/>
        </w:rPr>
      </w:pPr>
    </w:p>
    <w:p w14:paraId="0BE93949" w14:textId="77777777" w:rsidR="007953FE" w:rsidRDefault="007953FE">
      <w:pPr>
        <w:pStyle w:val="a7"/>
        <w:spacing w:line="240" w:lineRule="auto"/>
        <w:rPr>
          <w:sz w:val="22"/>
        </w:rPr>
      </w:pPr>
    </w:p>
    <w:p w14:paraId="0D4759D3" w14:textId="77777777" w:rsidR="007953FE" w:rsidRDefault="007953FE">
      <w:pPr>
        <w:pStyle w:val="a7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  <w:r>
        <w:t>.</w:t>
      </w:r>
    </w:p>
    <w:p w14:paraId="054D9EE4" w14:textId="77777777" w:rsidR="007953FE" w:rsidRDefault="007953FE">
      <w:pPr>
        <w:pStyle w:val="a7"/>
        <w:spacing w:line="240" w:lineRule="auto"/>
        <w:ind w:firstLine="0"/>
      </w:pPr>
      <w:r>
        <w:t>_________________________________________________________________________</w:t>
      </w:r>
    </w:p>
    <w:p w14:paraId="0DD53CE4" w14:textId="77777777" w:rsidR="007953FE" w:rsidRPr="007C581F" w:rsidRDefault="007953FE">
      <w:pPr>
        <w:pStyle w:val="a7"/>
        <w:jc w:val="center"/>
        <w:rPr>
          <w:sz w:val="18"/>
          <w:szCs w:val="18"/>
        </w:rPr>
      </w:pPr>
      <w:r w:rsidRPr="007C581F">
        <w:rPr>
          <w:sz w:val="18"/>
          <w:szCs w:val="18"/>
        </w:rPr>
        <w:t>линия отреза при поставке на экспорт</w:t>
      </w:r>
    </w:p>
    <w:p w14:paraId="488DA2D0" w14:textId="77777777" w:rsidR="007953FE" w:rsidRDefault="007953FE">
      <w:pPr>
        <w:pStyle w:val="a7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D763CE">
        <w:rPr>
          <w:sz w:val="24"/>
        </w:rPr>
        <w:t>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14:paraId="7CABD0F0" w14:textId="77777777" w:rsidR="007953FE" w:rsidRDefault="007953FE">
      <w:pPr>
        <w:pStyle w:val="a7"/>
        <w:rPr>
          <w:lang w:val="ru-RU"/>
        </w:rPr>
      </w:pPr>
    </w:p>
    <w:p w14:paraId="667B7D0C" w14:textId="77777777" w:rsidR="00070A6D" w:rsidRPr="00070A6D" w:rsidRDefault="00070A6D">
      <w:pPr>
        <w:pStyle w:val="a7"/>
        <w:rPr>
          <w:sz w:val="10"/>
          <w:szCs w:val="10"/>
          <w:lang w:val="ru-RU"/>
        </w:rPr>
      </w:pPr>
    </w:p>
    <w:p w14:paraId="2A792AEC" w14:textId="77777777" w:rsidR="003A3B68" w:rsidRDefault="003A3B68">
      <w:pPr>
        <w:pStyle w:val="a7"/>
        <w:rPr>
          <w:lang w:val="ru-RU"/>
        </w:rPr>
      </w:pPr>
    </w:p>
    <w:tbl>
      <w:tblPr>
        <w:tblW w:w="9751" w:type="dxa"/>
        <w:tblInd w:w="280" w:type="dxa"/>
        <w:tblLook w:val="0000" w:firstRow="0" w:lastRow="0" w:firstColumn="0" w:lastColumn="0" w:noHBand="0" w:noVBand="0"/>
      </w:tblPr>
      <w:tblGrid>
        <w:gridCol w:w="4931"/>
        <w:gridCol w:w="4820"/>
      </w:tblGrid>
      <w:tr w:rsidR="00B91DC7" w14:paraId="5C0DD35E" w14:textId="77777777" w:rsidTr="009616B7">
        <w:trPr>
          <w:trHeight w:val="631"/>
        </w:trPr>
        <w:tc>
          <w:tcPr>
            <w:tcW w:w="4931" w:type="dxa"/>
          </w:tcPr>
          <w:p w14:paraId="0570795A" w14:textId="77777777" w:rsidR="00B91DC7" w:rsidRDefault="00D13648" w:rsidP="00D13648">
            <w:pPr>
              <w:pStyle w:val="a7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 xml:space="preserve">Руководитель </w:t>
            </w:r>
          </w:p>
          <w:p w14:paraId="46EC2E76" w14:textId="77777777" w:rsidR="00B91DC7" w:rsidRDefault="00D13648" w:rsidP="00D13648">
            <w:pPr>
              <w:pStyle w:val="a7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>предприятия</w:t>
            </w:r>
          </w:p>
          <w:p w14:paraId="6DBF4A9E" w14:textId="77777777" w:rsidR="00B91DC7" w:rsidRDefault="00B91DC7" w:rsidP="00B91DC7">
            <w:pPr>
              <w:pStyle w:val="a7"/>
              <w:spacing w:line="240" w:lineRule="auto"/>
              <w:rPr>
                <w:sz w:val="22"/>
              </w:rPr>
            </w:pPr>
          </w:p>
          <w:p w14:paraId="5E9E82DD" w14:textId="77777777" w:rsidR="00B91DC7" w:rsidRDefault="00B91DC7" w:rsidP="00B91DC7">
            <w:pPr>
              <w:pStyle w:val="a7"/>
              <w:spacing w:line="240" w:lineRule="auto"/>
              <w:rPr>
                <w:sz w:val="22"/>
              </w:rPr>
            </w:pPr>
          </w:p>
          <w:p w14:paraId="020F2EAE" w14:textId="77777777" w:rsidR="00B91DC7" w:rsidRDefault="00B91DC7" w:rsidP="00B91DC7">
            <w:pPr>
              <w:pStyle w:val="a7"/>
              <w:spacing w:line="240" w:lineRule="auto"/>
            </w:pPr>
          </w:p>
        </w:tc>
        <w:tc>
          <w:tcPr>
            <w:tcW w:w="4820" w:type="dxa"/>
          </w:tcPr>
          <w:p w14:paraId="1B7E8D40" w14:textId="77777777" w:rsidR="00B91DC7" w:rsidRDefault="00B91DC7">
            <w:pPr>
              <w:spacing w:line="240" w:lineRule="auto"/>
              <w:rPr>
                <w:lang w:val="x-none" w:eastAsia="x-none"/>
              </w:rPr>
            </w:pPr>
          </w:p>
          <w:p w14:paraId="60FD8107" w14:textId="77777777" w:rsidR="00B91DC7" w:rsidRDefault="009616B7" w:rsidP="009616B7">
            <w:pPr>
              <w:pStyle w:val="a7"/>
              <w:spacing w:line="240" w:lineRule="auto"/>
              <w:ind w:firstLine="0"/>
            </w:pPr>
            <w:r>
              <w:rPr>
                <w:lang w:val="ru-RU"/>
              </w:rPr>
              <w:t xml:space="preserve">   </w:t>
            </w:r>
            <w:r w:rsidR="004A1CAF">
              <w:rPr>
                <w:u w:val="single"/>
                <w:lang w:val="ru-RU"/>
              </w:rPr>
              <w:t xml:space="preserve">        </w:t>
            </w:r>
            <w:r w:rsidR="00B91DC7" w:rsidRPr="009B5A6B">
              <w:rPr>
                <w:u w:val="single"/>
                <w:lang w:val="ru-RU"/>
              </w:rPr>
              <w:t>ЮКСУ.466227.0</w:t>
            </w:r>
            <w:r>
              <w:rPr>
                <w:u w:val="single"/>
                <w:lang w:val="ru-RU"/>
              </w:rPr>
              <w:t>07</w:t>
            </w:r>
            <w:r w:rsidR="00B91DC7" w:rsidRPr="009B5A6B">
              <w:rPr>
                <w:u w:val="single"/>
                <w:lang w:val="ru-RU"/>
              </w:rPr>
              <w:t>ТУ</w:t>
            </w:r>
            <w:r w:rsidR="00B91DC7">
              <w:rPr>
                <w:u w:val="single"/>
                <w:lang w:val="ru-RU"/>
              </w:rPr>
              <w:t xml:space="preserve">         </w:t>
            </w:r>
            <w:r w:rsidR="00B91DC7" w:rsidRPr="007F5ADD">
              <w:rPr>
                <w:color w:val="FFFFFF"/>
                <w:u w:val="single"/>
                <w:lang w:val="ru-RU"/>
              </w:rPr>
              <w:t>.</w:t>
            </w:r>
          </w:p>
          <w:p w14:paraId="784BE3E6" w14:textId="77777777" w:rsidR="00B91DC7" w:rsidRPr="007C581F" w:rsidRDefault="007C581F" w:rsidP="007C581F">
            <w:pPr>
              <w:pStyle w:val="a7"/>
              <w:spacing w:line="240" w:lineRule="auto"/>
              <w:ind w:left="514" w:firstLine="0"/>
              <w:rPr>
                <w:sz w:val="18"/>
                <w:szCs w:val="18"/>
              </w:rPr>
            </w:pPr>
            <w:r w:rsidRPr="007C581F">
              <w:rPr>
                <w:sz w:val="18"/>
                <w:szCs w:val="18"/>
                <w:lang w:val="ru-RU"/>
              </w:rPr>
              <w:t xml:space="preserve">           </w:t>
            </w:r>
            <w:r w:rsidR="00B91DC7" w:rsidRPr="007C581F">
              <w:rPr>
                <w:sz w:val="18"/>
                <w:szCs w:val="18"/>
              </w:rPr>
              <w:t>обозначение документа,</w:t>
            </w:r>
          </w:p>
          <w:p w14:paraId="1272E026" w14:textId="77777777" w:rsidR="00B91DC7" w:rsidRDefault="007C581F" w:rsidP="007C581F">
            <w:pPr>
              <w:pStyle w:val="a7"/>
              <w:spacing w:line="240" w:lineRule="auto"/>
              <w:ind w:firstLine="0"/>
            </w:pPr>
            <w:r w:rsidRPr="007C581F">
              <w:rPr>
                <w:sz w:val="18"/>
                <w:szCs w:val="18"/>
                <w:lang w:val="ru-RU"/>
              </w:rPr>
              <w:t xml:space="preserve">           </w:t>
            </w:r>
            <w:r w:rsidR="00B91DC7" w:rsidRPr="007C581F">
              <w:rPr>
                <w:sz w:val="18"/>
                <w:szCs w:val="18"/>
              </w:rPr>
              <w:t xml:space="preserve">по которому производится </w:t>
            </w:r>
            <w:r w:rsidR="004A1CAF" w:rsidRPr="007C581F">
              <w:rPr>
                <w:sz w:val="18"/>
                <w:szCs w:val="18"/>
              </w:rPr>
              <w:t>поставка</w:t>
            </w:r>
          </w:p>
        </w:tc>
      </w:tr>
    </w:tbl>
    <w:p w14:paraId="19729484" w14:textId="77777777" w:rsidR="007953FE" w:rsidRPr="00D13648" w:rsidRDefault="007953FE" w:rsidP="00567A65">
      <w:pPr>
        <w:pStyle w:val="a7"/>
        <w:ind w:firstLine="0"/>
        <w:rPr>
          <w:snapToGrid w:val="0"/>
          <w:sz w:val="6"/>
          <w:szCs w:val="6"/>
          <w:lang w:val="ru-RU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2864"/>
      </w:tblGrid>
      <w:tr w:rsidR="00D13648" w:rsidRPr="00D13648" w14:paraId="3D107FDA" w14:textId="77777777" w:rsidTr="00F37CCB">
        <w:tc>
          <w:tcPr>
            <w:tcW w:w="2627" w:type="dxa"/>
            <w:shd w:val="clear" w:color="auto" w:fill="auto"/>
          </w:tcPr>
          <w:p w14:paraId="5BB85DD9" w14:textId="77777777"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  <w:shd w:val="clear" w:color="auto" w:fill="auto"/>
          </w:tcPr>
          <w:p w14:paraId="4AF53C20" w14:textId="4850F5E4" w:rsidR="00D13648" w:rsidRPr="00D13648" w:rsidRDefault="00A141A9" w:rsidP="00F37CCB">
            <w:pPr>
              <w:spacing w:line="240" w:lineRule="auto"/>
              <w:jc w:val="center"/>
              <w:rPr>
                <w:rFonts w:eastAsia="Calibri"/>
                <w:szCs w:val="26"/>
                <w:lang w:eastAsia="en-US"/>
              </w:rPr>
            </w:pPr>
            <w:r>
              <w:rPr>
                <w:rFonts w:eastAsia="Calibri"/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rFonts w:eastAsia="Calibri"/>
                <w:szCs w:val="26"/>
                <w:u w:val="single"/>
                <w:lang w:eastAsia="en-US"/>
              </w:rPr>
              <w:t>Rukovoditel_predp</w:t>
            </w:r>
            <w:proofErr w:type="spellEnd"/>
            <w:r>
              <w:rPr>
                <w:rFonts w:eastAsia="Calibri"/>
                <w:szCs w:val="26"/>
                <w:u w:val="single"/>
                <w:lang w:eastAsia="en-US"/>
              </w:rPr>
              <w:t>_}</w:t>
            </w:r>
          </w:p>
        </w:tc>
      </w:tr>
      <w:tr w:rsidR="00D13648" w:rsidRPr="00D13648" w14:paraId="727591DA" w14:textId="77777777" w:rsidTr="00F37CCB">
        <w:tc>
          <w:tcPr>
            <w:tcW w:w="2627" w:type="dxa"/>
            <w:shd w:val="clear" w:color="auto" w:fill="auto"/>
          </w:tcPr>
          <w:p w14:paraId="3D059B12" w14:textId="77777777"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  <w:shd w:val="clear" w:color="auto" w:fill="auto"/>
          </w:tcPr>
          <w:p w14:paraId="1B1AE951" w14:textId="77777777" w:rsidR="00D13648" w:rsidRPr="002F0898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D13648" w:rsidRPr="00D13648" w14:paraId="1504CA65" w14:textId="77777777" w:rsidTr="00F37CCB">
        <w:trPr>
          <w:trHeight w:val="400"/>
        </w:trPr>
        <w:tc>
          <w:tcPr>
            <w:tcW w:w="2627" w:type="dxa"/>
            <w:shd w:val="clear" w:color="auto" w:fill="auto"/>
            <w:vAlign w:val="bottom"/>
          </w:tcPr>
          <w:p w14:paraId="236958B3" w14:textId="77777777" w:rsidR="00D13648" w:rsidRPr="00025879" w:rsidRDefault="00025879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  <w:shd w:val="clear" w:color="auto" w:fill="auto"/>
          </w:tcPr>
          <w:p w14:paraId="1B7C9249" w14:textId="77777777"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D13648" w:rsidRPr="00D13648" w14:paraId="265B966E" w14:textId="77777777" w:rsidTr="00F37CCB">
        <w:tc>
          <w:tcPr>
            <w:tcW w:w="2627" w:type="dxa"/>
            <w:shd w:val="clear" w:color="auto" w:fill="auto"/>
          </w:tcPr>
          <w:p w14:paraId="73D5504B" w14:textId="77777777" w:rsidR="00D13648" w:rsidRPr="002F0898" w:rsidRDefault="00025879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</w:t>
            </w:r>
            <w:r w:rsidR="002F0898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</w:t>
            </w:r>
            <w:r w:rsidR="00D13648" w:rsidRPr="002F0898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  <w:shd w:val="clear" w:color="auto" w:fill="auto"/>
          </w:tcPr>
          <w:p w14:paraId="597631A6" w14:textId="77777777"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14:paraId="22A6CDBC" w14:textId="77777777" w:rsidR="00D13648" w:rsidRPr="00070A6D" w:rsidRDefault="00D13648" w:rsidP="00567A65">
      <w:pPr>
        <w:pStyle w:val="a7"/>
        <w:ind w:firstLine="0"/>
        <w:rPr>
          <w:sz w:val="2"/>
          <w:szCs w:val="2"/>
          <w:lang w:val="ru-RU"/>
        </w:rPr>
      </w:pPr>
    </w:p>
    <w:p w14:paraId="742F5B9E" w14:textId="77777777" w:rsidR="007953FE" w:rsidRDefault="007953FE">
      <w:pPr>
        <w:pStyle w:val="a7"/>
        <w:tabs>
          <w:tab w:val="left" w:pos="709"/>
        </w:tabs>
        <w:ind w:firstLine="0"/>
      </w:pPr>
      <w:r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3A3B68" w:rsidRPr="00F37CCB" w14:paraId="08FA8F2D" w14:textId="77777777" w:rsidTr="00025879">
        <w:tc>
          <w:tcPr>
            <w:tcW w:w="3147" w:type="dxa"/>
            <w:shd w:val="clear" w:color="auto" w:fill="auto"/>
          </w:tcPr>
          <w:p w14:paraId="57DAB0B0" w14:textId="77777777" w:rsidR="00D13648" w:rsidRPr="00D13648" w:rsidRDefault="003A3B6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D13648" w:rsidRPr="00D13648">
              <w:rPr>
                <w:rFonts w:eastAsia="Calibri"/>
                <w:szCs w:val="26"/>
                <w:lang w:eastAsia="en-US"/>
              </w:rPr>
              <w:t xml:space="preserve">МП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D13648" w:rsidRPr="00D13648">
              <w:rPr>
                <w:rFonts w:eastAsia="Calibri"/>
                <w:szCs w:val="26"/>
                <w:lang w:eastAsia="en-US"/>
              </w:rPr>
              <w:t>__________</w:t>
            </w:r>
            <w:r w:rsidR="00113EC2">
              <w:rPr>
                <w:rFonts w:eastAsia="Calibri"/>
                <w:szCs w:val="26"/>
                <w:lang w:eastAsia="en-US"/>
              </w:rPr>
              <w:t>_</w:t>
            </w:r>
          </w:p>
        </w:tc>
        <w:tc>
          <w:tcPr>
            <w:tcW w:w="2551" w:type="dxa"/>
            <w:shd w:val="clear" w:color="auto" w:fill="auto"/>
          </w:tcPr>
          <w:p w14:paraId="7BB9262D" w14:textId="77777777" w:rsidR="00D13648" w:rsidRPr="00DE3E11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>_________________</w:t>
            </w:r>
          </w:p>
        </w:tc>
      </w:tr>
      <w:tr w:rsidR="003A3B68" w:rsidRPr="00F37CCB" w14:paraId="0512ED3C" w14:textId="77777777" w:rsidTr="00025879">
        <w:tc>
          <w:tcPr>
            <w:tcW w:w="3147" w:type="dxa"/>
            <w:shd w:val="clear" w:color="auto" w:fill="auto"/>
          </w:tcPr>
          <w:p w14:paraId="0F536A85" w14:textId="77777777"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="003A3B68" w:rsidRPr="002F0898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="00113EC2" w:rsidRPr="002F0898">
              <w:rPr>
                <w:rFonts w:eastAsia="Calibri"/>
                <w:sz w:val="18"/>
                <w:szCs w:val="18"/>
                <w:lang w:eastAsia="en-US"/>
              </w:rPr>
              <w:t xml:space="preserve">     </w:t>
            </w:r>
            <w:r w:rsid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</w:t>
            </w:r>
            <w:r w:rsidR="00025879" w:rsidRP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14:paraId="0E2A3A80" w14:textId="77777777" w:rsidR="00D13648" w:rsidRPr="002F0898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A3B68" w:rsidRPr="00F37CCB" w14:paraId="64611D3B" w14:textId="77777777" w:rsidTr="00025879">
        <w:trPr>
          <w:trHeight w:val="400"/>
        </w:trPr>
        <w:tc>
          <w:tcPr>
            <w:tcW w:w="3147" w:type="dxa"/>
            <w:shd w:val="clear" w:color="auto" w:fill="auto"/>
            <w:vAlign w:val="bottom"/>
          </w:tcPr>
          <w:p w14:paraId="4223DB22" w14:textId="77777777" w:rsidR="00D13648" w:rsidRPr="00D13648" w:rsidRDefault="00D13648" w:rsidP="00113EC2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 xml:space="preserve"> </w:t>
            </w:r>
            <w:r w:rsidR="003A3B68"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     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Pr="00D13648">
              <w:rPr>
                <w:rFonts w:eastAsia="Calibri"/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</w:tcPr>
          <w:p w14:paraId="749A7400" w14:textId="77777777"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3A3B68" w:rsidRPr="00F37CCB" w14:paraId="210B41B1" w14:textId="77777777" w:rsidTr="00025879">
        <w:tc>
          <w:tcPr>
            <w:tcW w:w="3147" w:type="dxa"/>
            <w:shd w:val="clear" w:color="auto" w:fill="auto"/>
          </w:tcPr>
          <w:p w14:paraId="7CAB5CBC" w14:textId="77777777"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3A3B68"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</w:t>
            </w:r>
            <w:r w:rsidR="00113EC2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  </w:t>
            </w:r>
            <w:r w:rsidR="00025879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</w:t>
            </w: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</w:t>
            </w:r>
            <w:r w:rsidR="002F0898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  <w:shd w:val="clear" w:color="auto" w:fill="auto"/>
          </w:tcPr>
          <w:p w14:paraId="5511A59C" w14:textId="77777777"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14:paraId="47E3EBFB" w14:textId="77777777" w:rsidR="00AA4A26" w:rsidRPr="00AA4A26" w:rsidRDefault="00AA4A26" w:rsidP="00274E22">
      <w:pPr>
        <w:rPr>
          <w:snapToGrid w:val="0"/>
          <w:sz w:val="22"/>
          <w:szCs w:val="22"/>
          <w:lang w:val="en-US"/>
        </w:rPr>
      </w:pPr>
    </w:p>
    <w:p w14:paraId="0DE0DD5E" w14:textId="77777777" w:rsidR="009B5A6B" w:rsidRDefault="009B5A6B" w:rsidP="00AA4A26">
      <w:pPr>
        <w:jc w:val="right"/>
        <w:rPr>
          <w:snapToGrid w:val="0"/>
          <w:sz w:val="24"/>
          <w:szCs w:val="24"/>
        </w:rPr>
      </w:pPr>
    </w:p>
    <w:p w14:paraId="0699292E" w14:textId="77777777" w:rsidR="00161E2C" w:rsidRDefault="009616B7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14:paraId="3CCD8EDF" w14:textId="77777777" w:rsidR="005723F5" w:rsidRPr="00350556" w:rsidRDefault="00161E2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lastRenderedPageBreak/>
        <w:br w:type="page"/>
      </w:r>
      <w:r w:rsidR="005723F5">
        <w:rPr>
          <w:szCs w:val="24"/>
        </w:rPr>
        <w:lastRenderedPageBreak/>
        <w:t>11</w:t>
      </w:r>
    </w:p>
    <w:p w14:paraId="34EECD97" w14:textId="77777777" w:rsidR="00AA4A26" w:rsidRPr="00161E2C" w:rsidRDefault="005723F5" w:rsidP="005723F5">
      <w:pPr>
        <w:jc w:val="right"/>
        <w:rPr>
          <w:snapToGrid w:val="0"/>
          <w:sz w:val="24"/>
          <w:szCs w:val="24"/>
          <w:lang w:val="en-US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4851E5C2" w14:textId="77777777" w:rsidR="00F50D7E" w:rsidRPr="00F50D7E" w:rsidRDefault="00F50D7E" w:rsidP="00AA4A26">
      <w:pPr>
        <w:jc w:val="right"/>
        <w:rPr>
          <w:snapToGrid w:val="0"/>
          <w:sz w:val="10"/>
          <w:szCs w:val="10"/>
          <w:lang w:val="en-US"/>
        </w:rPr>
      </w:pPr>
    </w:p>
    <w:p w14:paraId="08E81D65" w14:textId="77777777" w:rsidR="007953FE" w:rsidRDefault="00274E22" w:rsidP="009B5A6B">
      <w:pPr>
        <w:ind w:firstLine="720"/>
        <w:rPr>
          <w:snapToGrid w:val="0"/>
        </w:rPr>
      </w:pPr>
      <w:r>
        <w:rPr>
          <w:snapToGrid w:val="0"/>
        </w:rPr>
        <w:t>7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Ремонт и учет работы по бюллетеням и указаниям</w:t>
      </w:r>
      <w:r w:rsidR="007953FE">
        <w:rPr>
          <w:snapToGrid w:val="0"/>
        </w:rPr>
        <w:t xml:space="preserve"> </w:t>
      </w:r>
    </w:p>
    <w:p w14:paraId="4BBC5DF8" w14:textId="77777777" w:rsidR="007953FE" w:rsidRDefault="007953FE" w:rsidP="009C6294">
      <w:pPr>
        <w:spacing w:line="240" w:lineRule="auto"/>
        <w:ind w:left="741"/>
        <w:rPr>
          <w:snapToGrid w:val="0"/>
        </w:rPr>
      </w:pPr>
    </w:p>
    <w:p w14:paraId="146DC85D" w14:textId="77777777" w:rsidR="009C6294" w:rsidRDefault="00274E22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</w:t>
      </w:r>
      <w:r w:rsidR="009C6294">
        <w:rPr>
          <w:snapToGrid w:val="0"/>
        </w:rPr>
        <w:t xml:space="preserve">.1 </w:t>
      </w:r>
      <w:r>
        <w:rPr>
          <w:snapToGrid w:val="0"/>
        </w:rPr>
        <w:t>Краткие записи о произведенном ремонте</w:t>
      </w:r>
    </w:p>
    <w:p w14:paraId="52AC6662" w14:textId="77777777" w:rsidR="00274E22" w:rsidRDefault="00274E22" w:rsidP="009C6294">
      <w:pPr>
        <w:spacing w:line="240" w:lineRule="auto"/>
        <w:ind w:firstLine="720"/>
        <w:rPr>
          <w:snapToGrid w:val="0"/>
        </w:rPr>
      </w:pPr>
    </w:p>
    <w:p w14:paraId="3AE0AC32" w14:textId="77777777"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1-ЦОИ        ЮКСУ.466227.007     Заводской номер ______________ </w:t>
      </w:r>
    </w:p>
    <w:p w14:paraId="583AD7E6" w14:textId="77777777" w:rsidR="005723F5" w:rsidRDefault="005723F5" w:rsidP="005723F5">
      <w:pPr>
        <w:ind w:firstLine="709"/>
        <w:jc w:val="both"/>
        <w:rPr>
          <w:snapToGrid w:val="0"/>
        </w:rPr>
      </w:pPr>
    </w:p>
    <w:p w14:paraId="6479754F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</w:t>
      </w:r>
      <w:r w:rsidR="002F0898" w:rsidRPr="00A74112">
        <w:rPr>
          <w:snapToGrid w:val="0"/>
        </w:rPr>
        <w:t>____________</w:t>
      </w:r>
      <w:r>
        <w:rPr>
          <w:snapToGrid w:val="0"/>
        </w:rPr>
        <w:t>____________________</w:t>
      </w:r>
    </w:p>
    <w:p w14:paraId="229640FA" w14:textId="77777777" w:rsidR="005723F5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</w:t>
      </w:r>
      <w:r w:rsidR="002F0898" w:rsidRPr="00A74112">
        <w:rPr>
          <w:snapToGrid w:val="0"/>
          <w:sz w:val="18"/>
          <w:szCs w:val="18"/>
        </w:rPr>
        <w:t xml:space="preserve">                           </w:t>
      </w:r>
      <w:r>
        <w:rPr>
          <w:snapToGrid w:val="0"/>
          <w:sz w:val="18"/>
          <w:szCs w:val="18"/>
        </w:rPr>
        <w:t xml:space="preserve">   предприятие; дата</w:t>
      </w:r>
    </w:p>
    <w:p w14:paraId="79477229" w14:textId="77777777" w:rsidR="005723F5" w:rsidRDefault="005723F5" w:rsidP="005723F5">
      <w:pPr>
        <w:spacing w:line="240" w:lineRule="auto"/>
        <w:rPr>
          <w:snapToGrid w:val="0"/>
          <w:szCs w:val="26"/>
        </w:rPr>
      </w:pPr>
    </w:p>
    <w:p w14:paraId="44F389B4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14:paraId="4DF68D24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14:paraId="06917440" w14:textId="77777777"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14:paraId="15256A62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14:paraId="576EEEBE" w14:textId="77777777" w:rsidR="005723F5" w:rsidRDefault="005723F5" w:rsidP="005723F5">
      <w:pPr>
        <w:spacing w:line="240" w:lineRule="auto"/>
        <w:rPr>
          <w:snapToGrid w:val="0"/>
          <w:szCs w:val="26"/>
        </w:rPr>
      </w:pPr>
    </w:p>
    <w:p w14:paraId="55C9D141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14:paraId="3A6D8979" w14:textId="77777777" w:rsidR="005723F5" w:rsidRDefault="005723F5" w:rsidP="005723F5">
      <w:pPr>
        <w:spacing w:line="240" w:lineRule="auto"/>
        <w:rPr>
          <w:snapToGrid w:val="0"/>
          <w:szCs w:val="26"/>
        </w:rPr>
      </w:pPr>
    </w:p>
    <w:p w14:paraId="173FBF27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14:paraId="0394E6A1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14:paraId="02606F75" w14:textId="77777777"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14:paraId="48A07B20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14:paraId="4FA04721" w14:textId="77777777" w:rsidR="005723F5" w:rsidRDefault="005723F5" w:rsidP="005723F5">
      <w:pPr>
        <w:spacing w:line="240" w:lineRule="auto"/>
        <w:rPr>
          <w:snapToGrid w:val="0"/>
          <w:szCs w:val="26"/>
        </w:rPr>
      </w:pPr>
    </w:p>
    <w:p w14:paraId="52D598ED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14:paraId="67589110" w14:textId="77777777" w:rsidR="005723F5" w:rsidRPr="00252D4C" w:rsidRDefault="005723F5" w:rsidP="005723F5">
      <w:pPr>
        <w:spacing w:line="240" w:lineRule="auto"/>
        <w:rPr>
          <w:snapToGrid w:val="0"/>
          <w:szCs w:val="26"/>
        </w:rPr>
      </w:pPr>
    </w:p>
    <w:p w14:paraId="4BC21244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14:paraId="6F43936A" w14:textId="77777777" w:rsidR="005723F5" w:rsidRDefault="005723F5" w:rsidP="005723F5">
      <w:pPr>
        <w:spacing w:line="240" w:lineRule="auto"/>
        <w:rPr>
          <w:snapToGrid w:val="0"/>
        </w:rPr>
      </w:pPr>
    </w:p>
    <w:p w14:paraId="0E7B4C1C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14:paraId="2B2398BA" w14:textId="77777777" w:rsidR="005723F5" w:rsidRDefault="005723F5" w:rsidP="005723F5">
      <w:pPr>
        <w:spacing w:line="240" w:lineRule="auto"/>
        <w:rPr>
          <w:snapToGrid w:val="0"/>
        </w:rPr>
      </w:pPr>
    </w:p>
    <w:p w14:paraId="0FA6E726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14:paraId="10FE4C8A" w14:textId="77777777" w:rsidR="005723F5" w:rsidRDefault="005723F5" w:rsidP="005723F5">
      <w:pPr>
        <w:spacing w:line="240" w:lineRule="auto"/>
        <w:rPr>
          <w:snapToGrid w:val="0"/>
        </w:rPr>
      </w:pPr>
    </w:p>
    <w:p w14:paraId="06CAF24C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14:paraId="32BE0EE0" w14:textId="77777777" w:rsidR="005723F5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</w:t>
      </w:r>
      <w:r w:rsidR="002F0898" w:rsidRPr="002F0898">
        <w:rPr>
          <w:snapToGrid w:val="0"/>
        </w:rPr>
        <w:t xml:space="preserve">              </w:t>
      </w:r>
      <w:r>
        <w:rPr>
          <w:snapToGrid w:val="0"/>
        </w:rPr>
        <w:t xml:space="preserve"> </w:t>
      </w:r>
      <w:r>
        <w:rPr>
          <w:snapToGrid w:val="0"/>
          <w:sz w:val="18"/>
          <w:szCs w:val="18"/>
        </w:rPr>
        <w:t>вид ремонта и краткие</w:t>
      </w:r>
    </w:p>
    <w:p w14:paraId="404D62DE" w14:textId="77777777" w:rsidR="005723F5" w:rsidRDefault="005723F5" w:rsidP="005723F5">
      <w:pPr>
        <w:spacing w:line="240" w:lineRule="auto"/>
        <w:rPr>
          <w:snapToGrid w:val="0"/>
          <w:szCs w:val="26"/>
        </w:rPr>
      </w:pPr>
    </w:p>
    <w:p w14:paraId="73D6C107" w14:textId="77777777"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14:paraId="10B81658" w14:textId="77777777"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</w:t>
      </w:r>
      <w:r w:rsidR="002F0898" w:rsidRPr="00A74112">
        <w:rPr>
          <w:snapToGrid w:val="0"/>
          <w:szCs w:val="26"/>
        </w:rPr>
        <w:t xml:space="preserve">                          </w:t>
      </w:r>
      <w:r>
        <w:rPr>
          <w:snapToGrid w:val="0"/>
          <w:sz w:val="18"/>
          <w:szCs w:val="18"/>
        </w:rPr>
        <w:t>сведения о ремонте</w:t>
      </w:r>
    </w:p>
    <w:p w14:paraId="013DD78F" w14:textId="77777777" w:rsidR="005723F5" w:rsidRDefault="005723F5" w:rsidP="005723F5">
      <w:pPr>
        <w:spacing w:line="240" w:lineRule="auto"/>
        <w:rPr>
          <w:snapToGrid w:val="0"/>
        </w:rPr>
      </w:pPr>
    </w:p>
    <w:p w14:paraId="3C833528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14:paraId="109B1FD2" w14:textId="77777777" w:rsidR="005723F5" w:rsidRDefault="005723F5" w:rsidP="005723F5">
      <w:pPr>
        <w:spacing w:line="240" w:lineRule="auto"/>
        <w:rPr>
          <w:snapToGrid w:val="0"/>
        </w:rPr>
      </w:pPr>
    </w:p>
    <w:p w14:paraId="2A206387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14:paraId="3796FA46" w14:textId="77777777" w:rsidR="005723F5" w:rsidRDefault="005723F5" w:rsidP="005723F5">
      <w:pPr>
        <w:spacing w:line="240" w:lineRule="auto"/>
        <w:rPr>
          <w:snapToGrid w:val="0"/>
        </w:rPr>
      </w:pPr>
    </w:p>
    <w:p w14:paraId="360C2D2A" w14:textId="77777777"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14:paraId="0C2D8704" w14:textId="77777777" w:rsidR="005723F5" w:rsidRDefault="005723F5" w:rsidP="005723F5">
      <w:pPr>
        <w:spacing w:line="240" w:lineRule="auto"/>
        <w:rPr>
          <w:snapToGrid w:val="0"/>
        </w:rPr>
      </w:pPr>
    </w:p>
    <w:p w14:paraId="49A1675D" w14:textId="77777777" w:rsidR="00252D4C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14:paraId="50073C7E" w14:textId="77777777" w:rsidR="00252D4C" w:rsidRDefault="00252D4C" w:rsidP="009C6294">
      <w:pPr>
        <w:spacing w:line="240" w:lineRule="auto"/>
        <w:ind w:firstLine="709"/>
        <w:rPr>
          <w:snapToGrid w:val="0"/>
        </w:rPr>
      </w:pPr>
    </w:p>
    <w:p w14:paraId="40A88238" w14:textId="77777777" w:rsidR="00252D4C" w:rsidRPr="002F0898" w:rsidRDefault="00252D4C" w:rsidP="009C6294">
      <w:pPr>
        <w:spacing w:line="240" w:lineRule="auto"/>
        <w:ind w:firstLine="709"/>
        <w:rPr>
          <w:snapToGrid w:val="0"/>
        </w:rPr>
      </w:pPr>
    </w:p>
    <w:p w14:paraId="1B986D05" w14:textId="77777777"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14:paraId="419B2804" w14:textId="77777777"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14:paraId="785AFB10" w14:textId="77777777"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14:paraId="555E9E4E" w14:textId="77777777"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14:paraId="29EBFC2A" w14:textId="77777777" w:rsidR="00E57986" w:rsidRPr="002F0898" w:rsidRDefault="00E57986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14:paraId="5D35AB53" w14:textId="77777777" w:rsidR="005723F5" w:rsidRPr="00350556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F0898">
        <w:rPr>
          <w:snapToGrid w:val="0"/>
        </w:rPr>
        <w:br w:type="page"/>
      </w:r>
      <w:r w:rsidR="00F50D7E" w:rsidRPr="002F0898">
        <w:rPr>
          <w:snapToGrid w:val="0"/>
        </w:rPr>
        <w:lastRenderedPageBreak/>
        <w:br w:type="page"/>
      </w:r>
      <w:r>
        <w:rPr>
          <w:szCs w:val="24"/>
        </w:rPr>
        <w:lastRenderedPageBreak/>
        <w:t>12</w:t>
      </w:r>
    </w:p>
    <w:p w14:paraId="6EFA87B6" w14:textId="77777777" w:rsidR="00252D4C" w:rsidRPr="00161E2C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1C3534ED" w14:textId="77777777" w:rsidR="00252D4C" w:rsidRDefault="00252D4C" w:rsidP="009C6294">
      <w:pPr>
        <w:spacing w:line="240" w:lineRule="auto"/>
        <w:ind w:firstLine="709"/>
        <w:rPr>
          <w:snapToGrid w:val="0"/>
        </w:rPr>
      </w:pPr>
    </w:p>
    <w:p w14:paraId="403C197A" w14:textId="77777777" w:rsidR="00252D4C" w:rsidRDefault="00252D4C" w:rsidP="009C6294">
      <w:pPr>
        <w:spacing w:line="240" w:lineRule="auto"/>
        <w:ind w:firstLine="709"/>
        <w:rPr>
          <w:snapToGrid w:val="0"/>
        </w:rPr>
      </w:pPr>
    </w:p>
    <w:p w14:paraId="5CAA2BB2" w14:textId="77777777" w:rsidR="00274E22" w:rsidRDefault="00BD33D8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</w:t>
      </w:r>
      <w:r w:rsidR="00274E22">
        <w:rPr>
          <w:snapToGrid w:val="0"/>
        </w:rPr>
        <w:t xml:space="preserve"> и гарантии</w:t>
      </w:r>
    </w:p>
    <w:p w14:paraId="075B255B" w14:textId="77777777" w:rsidR="0016095E" w:rsidRDefault="0016095E" w:rsidP="0016095E">
      <w:pPr>
        <w:spacing w:line="240" w:lineRule="auto"/>
        <w:ind w:firstLine="709"/>
        <w:jc w:val="both"/>
        <w:rPr>
          <w:snapToGrid w:val="0"/>
        </w:rPr>
      </w:pPr>
    </w:p>
    <w:p w14:paraId="4EB4D7CB" w14:textId="77777777"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1-ЦОИ        ЮКСУ.466227.007 Заводской номер ______________ </w:t>
      </w:r>
    </w:p>
    <w:p w14:paraId="0AC76862" w14:textId="77777777" w:rsidR="005723F5" w:rsidRDefault="005723F5" w:rsidP="005723F5">
      <w:pPr>
        <w:ind w:firstLine="709"/>
        <w:jc w:val="both"/>
        <w:rPr>
          <w:snapToGrid w:val="0"/>
        </w:rPr>
      </w:pPr>
    </w:p>
    <w:p w14:paraId="1EFC1EB7" w14:textId="77777777" w:rsidR="005723F5" w:rsidRDefault="005723F5" w:rsidP="005723F5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14:paraId="49332547" w14:textId="77777777" w:rsidR="005723F5" w:rsidRPr="002F0898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2F0898">
        <w:rPr>
          <w:snapToGrid w:val="0"/>
          <w:sz w:val="18"/>
          <w:szCs w:val="18"/>
        </w:rPr>
        <w:t xml:space="preserve">    </w:t>
      </w:r>
      <w:r w:rsidR="002F0898" w:rsidRPr="002F0898">
        <w:rPr>
          <w:snapToGrid w:val="0"/>
          <w:sz w:val="18"/>
          <w:szCs w:val="18"/>
        </w:rPr>
        <w:t xml:space="preserve">       </w:t>
      </w:r>
      <w:r w:rsidRPr="002F0898">
        <w:rPr>
          <w:snapToGrid w:val="0"/>
          <w:sz w:val="18"/>
          <w:szCs w:val="18"/>
        </w:rPr>
        <w:t xml:space="preserve">  вид ремонта                    </w:t>
      </w:r>
      <w:r w:rsidR="002F0898" w:rsidRPr="002F0898">
        <w:rPr>
          <w:snapToGrid w:val="0"/>
          <w:sz w:val="18"/>
          <w:szCs w:val="18"/>
        </w:rPr>
        <w:t xml:space="preserve">     </w:t>
      </w:r>
      <w:r w:rsidRPr="002F0898">
        <w:rPr>
          <w:snapToGrid w:val="0"/>
          <w:sz w:val="18"/>
          <w:szCs w:val="18"/>
        </w:rPr>
        <w:t xml:space="preserve"> наименование предприятия,                                </w:t>
      </w:r>
      <w:r w:rsidR="002F0898" w:rsidRPr="002F0898">
        <w:rPr>
          <w:snapToGrid w:val="0"/>
          <w:sz w:val="18"/>
          <w:szCs w:val="18"/>
        </w:rPr>
        <w:t xml:space="preserve">               </w:t>
      </w:r>
      <w:r w:rsidRPr="002F0898">
        <w:rPr>
          <w:snapToGrid w:val="0"/>
          <w:sz w:val="18"/>
          <w:szCs w:val="18"/>
        </w:rPr>
        <w:t>вид документа</w:t>
      </w:r>
    </w:p>
    <w:p w14:paraId="4A29E39E" w14:textId="77777777" w:rsidR="005723F5" w:rsidRPr="002F0898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2F0898">
        <w:rPr>
          <w:snapToGrid w:val="0"/>
          <w:sz w:val="18"/>
          <w:szCs w:val="18"/>
        </w:rPr>
        <w:t xml:space="preserve">                                                  </w:t>
      </w:r>
      <w:r w:rsidR="002F0898" w:rsidRPr="002F0898">
        <w:rPr>
          <w:snapToGrid w:val="0"/>
          <w:sz w:val="18"/>
          <w:szCs w:val="18"/>
        </w:rPr>
        <w:t xml:space="preserve">          </w:t>
      </w:r>
      <w:r w:rsidRPr="002F0898">
        <w:rPr>
          <w:snapToGrid w:val="0"/>
          <w:sz w:val="18"/>
          <w:szCs w:val="18"/>
        </w:rPr>
        <w:t xml:space="preserve">  условное обозначение</w:t>
      </w:r>
    </w:p>
    <w:p w14:paraId="440E0189" w14:textId="77777777" w:rsidR="005723F5" w:rsidRDefault="005723F5" w:rsidP="005723F5">
      <w:pPr>
        <w:ind w:firstLine="709"/>
        <w:jc w:val="both"/>
        <w:rPr>
          <w:snapToGrid w:val="0"/>
        </w:rPr>
      </w:pPr>
    </w:p>
    <w:p w14:paraId="685DB624" w14:textId="77777777" w:rsidR="005723F5" w:rsidRDefault="005723F5" w:rsidP="005723F5">
      <w:pPr>
        <w:ind w:firstLine="709"/>
        <w:rPr>
          <w:snapToGrid w:val="0"/>
        </w:rPr>
      </w:pPr>
      <w:r>
        <w:rPr>
          <w:snapToGrid w:val="0"/>
        </w:rPr>
        <w:t>Принят  в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="00B77C69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14:paraId="6E2166F4" w14:textId="77777777" w:rsidR="005723F5" w:rsidRDefault="005723F5" w:rsidP="005723F5">
      <w:pPr>
        <w:ind w:firstLine="709"/>
        <w:rPr>
          <w:snapToGrid w:val="0"/>
        </w:rPr>
      </w:pPr>
    </w:p>
    <w:p w14:paraId="1277A3B7" w14:textId="77777777" w:rsidR="005723F5" w:rsidRDefault="005723F5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14:paraId="12D06DBD" w14:textId="77777777" w:rsidR="005723F5" w:rsidRPr="002F0898" w:rsidRDefault="005723F5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2F0898" w:rsidRPr="00A74112">
        <w:rPr>
          <w:snapToGrid w:val="0"/>
        </w:rPr>
        <w:t xml:space="preserve">                  </w:t>
      </w:r>
      <w:r w:rsidRPr="002F0898">
        <w:rPr>
          <w:snapToGrid w:val="0"/>
          <w:sz w:val="18"/>
          <w:szCs w:val="18"/>
        </w:rPr>
        <w:t xml:space="preserve">параметр, определяющий ресурс    </w:t>
      </w:r>
    </w:p>
    <w:p w14:paraId="610E9F5C" w14:textId="77777777" w:rsidR="005723F5" w:rsidRDefault="005723F5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14:paraId="09047301" w14:textId="77777777" w:rsidR="005723F5" w:rsidRDefault="005723F5" w:rsidP="005723F5">
      <w:pPr>
        <w:rPr>
          <w:snapToGrid w:val="0"/>
          <w:szCs w:val="26"/>
        </w:rPr>
      </w:pPr>
    </w:p>
    <w:p w14:paraId="0ABC9408" w14:textId="77777777" w:rsidR="0016095E" w:rsidRDefault="005723F5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>Исполнитель ремонта гарантирует соответствие Прибора 1-ЦО</w:t>
      </w:r>
      <w:r>
        <w:rPr>
          <w:snapToGrid w:val="0"/>
          <w:spacing w:val="-8"/>
          <w:szCs w:val="26"/>
        </w:rPr>
        <w:t>И ЮКСУ.466227.007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</w:t>
      </w:r>
      <w:r w:rsidR="003D4864" w:rsidRPr="003D4864">
        <w:rPr>
          <w:snapToGrid w:val="0"/>
          <w:spacing w:val="-8"/>
          <w:szCs w:val="26"/>
        </w:rPr>
        <w:t>.</w:t>
      </w:r>
    </w:p>
    <w:p w14:paraId="7F879FE3" w14:textId="77777777" w:rsidR="003D4864" w:rsidRDefault="003D4864" w:rsidP="003D4864">
      <w:pPr>
        <w:rPr>
          <w:snapToGrid w:val="0"/>
          <w:spacing w:val="-8"/>
          <w:szCs w:val="26"/>
        </w:rPr>
      </w:pPr>
    </w:p>
    <w:p w14:paraId="110DD562" w14:textId="77777777" w:rsidR="003D4864" w:rsidRDefault="003D4864" w:rsidP="003D4864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14:paraId="5ABFC546" w14:textId="77777777"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14:paraId="0A0002DF" w14:textId="77777777"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14:paraId="3D7AE2D4" w14:textId="77777777" w:rsidR="003D4864" w:rsidRPr="002F0898" w:rsidRDefault="0006446B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</w:t>
      </w:r>
      <w:r w:rsidR="00DE3E11" w:rsidRPr="00A74112">
        <w:rPr>
          <w:snapToGrid w:val="0"/>
          <w:spacing w:val="-8"/>
          <w:szCs w:val="26"/>
        </w:rPr>
        <w:t xml:space="preserve">  </w:t>
      </w:r>
      <w:r w:rsidR="002F0898" w:rsidRPr="00A74112">
        <w:rPr>
          <w:snapToGrid w:val="0"/>
          <w:spacing w:val="-8"/>
          <w:szCs w:val="26"/>
        </w:rPr>
        <w:t xml:space="preserve">  </w:t>
      </w:r>
      <w:r w:rsidRPr="002F0898">
        <w:rPr>
          <w:snapToGrid w:val="0"/>
          <w:spacing w:val="-8"/>
          <w:sz w:val="18"/>
          <w:szCs w:val="18"/>
        </w:rPr>
        <w:t xml:space="preserve">личная подпись                       </w:t>
      </w:r>
      <w:r w:rsidR="002F0898" w:rsidRPr="00A74112">
        <w:rPr>
          <w:snapToGrid w:val="0"/>
          <w:spacing w:val="-8"/>
          <w:sz w:val="18"/>
          <w:szCs w:val="18"/>
        </w:rPr>
        <w:t xml:space="preserve">       </w:t>
      </w:r>
      <w:r w:rsidRPr="002F0898">
        <w:rPr>
          <w:snapToGrid w:val="0"/>
          <w:spacing w:val="-8"/>
          <w:sz w:val="18"/>
          <w:szCs w:val="18"/>
        </w:rPr>
        <w:t xml:space="preserve"> </w:t>
      </w:r>
      <w:r w:rsidR="003D4864" w:rsidRPr="002F0898">
        <w:rPr>
          <w:snapToGrid w:val="0"/>
          <w:spacing w:val="-8"/>
          <w:sz w:val="18"/>
          <w:szCs w:val="18"/>
        </w:rPr>
        <w:t xml:space="preserve">расшифровка подписи    </w:t>
      </w:r>
    </w:p>
    <w:p w14:paraId="2E5CB33D" w14:textId="77777777"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14:paraId="3554E4EE" w14:textId="77777777"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14:paraId="14DF5A07" w14:textId="77777777" w:rsidR="003D4864" w:rsidRPr="002F0898" w:rsidRDefault="003D4864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="002F0898" w:rsidRPr="00A74112">
        <w:rPr>
          <w:snapToGrid w:val="0"/>
          <w:spacing w:val="-8"/>
          <w:szCs w:val="26"/>
        </w:rPr>
        <w:t xml:space="preserve">  </w:t>
      </w:r>
      <w:r w:rsidRPr="002F0898">
        <w:rPr>
          <w:snapToGrid w:val="0"/>
          <w:spacing w:val="-8"/>
          <w:sz w:val="18"/>
          <w:szCs w:val="18"/>
        </w:rPr>
        <w:t>год, месяц, число</w:t>
      </w:r>
    </w:p>
    <w:p w14:paraId="578D70AB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68283DD0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6AD851C4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07C5BA0D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477F434A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78453B0E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12F78BBD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3DB88AAE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6BAD17D0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6A778843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06B35C5E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29EB3673" w14:textId="77777777"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14:paraId="3F94AB60" w14:textId="77777777"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14:paraId="457F544C" w14:textId="77777777"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14:paraId="40D1B9F5" w14:textId="77777777" w:rsidR="000F4F81" w:rsidRPr="003D4864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14:paraId="48D7B762" w14:textId="77777777" w:rsidR="005723F5" w:rsidRPr="00350556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="00F50D7E" w:rsidRPr="0006446B">
        <w:rPr>
          <w:snapToGrid w:val="0"/>
        </w:rPr>
        <w:lastRenderedPageBreak/>
        <w:br w:type="page"/>
      </w:r>
      <w:r>
        <w:rPr>
          <w:szCs w:val="24"/>
        </w:rPr>
        <w:lastRenderedPageBreak/>
        <w:t>13</w:t>
      </w:r>
    </w:p>
    <w:p w14:paraId="16A2FA1A" w14:textId="77777777" w:rsidR="003D4864" w:rsidRPr="00A74112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05618693" w14:textId="77777777" w:rsidR="00F50D7E" w:rsidRPr="00A74112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14:paraId="097461B0" w14:textId="77777777" w:rsidR="00F50D7E" w:rsidRPr="00A74112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14:paraId="50D45DD3" w14:textId="77777777" w:rsidR="007953FE" w:rsidRDefault="003D4864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</w:t>
      </w:r>
      <w:r w:rsidR="007953FE">
        <w:rPr>
          <w:snapToGrid w:val="0"/>
        </w:rPr>
        <w:t>.</w:t>
      </w:r>
      <w:r w:rsidR="00BD33D8">
        <w:rPr>
          <w:snapToGrid w:val="0"/>
        </w:rPr>
        <w:t>3</w:t>
      </w:r>
      <w:r w:rsidR="007953FE">
        <w:rPr>
          <w:snapToGrid w:val="0"/>
        </w:rPr>
        <w:t xml:space="preserve"> </w:t>
      </w:r>
      <w:r w:rsidR="007953FE">
        <w:rPr>
          <w:caps/>
          <w:snapToGrid w:val="0"/>
        </w:rPr>
        <w:t>У</w:t>
      </w:r>
      <w:r w:rsidR="007953FE">
        <w:rPr>
          <w:snapToGrid w:val="0"/>
        </w:rPr>
        <w:t>чет работы по бюллетеням и указаниям</w:t>
      </w:r>
    </w:p>
    <w:p w14:paraId="7E204D07" w14:textId="77777777" w:rsidR="009C6294" w:rsidRDefault="009C6294" w:rsidP="009C6294">
      <w:pPr>
        <w:spacing w:line="240" w:lineRule="auto"/>
        <w:ind w:firstLine="709"/>
        <w:rPr>
          <w:snapToGrid w:val="0"/>
        </w:rPr>
      </w:pPr>
    </w:p>
    <w:p w14:paraId="3837FC88" w14:textId="77777777" w:rsidR="007953FE" w:rsidRDefault="007953FE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 xml:space="preserve">Сведения о работах по бюллетеням и указаниям приведены в таблице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>.</w:t>
      </w:r>
    </w:p>
    <w:p w14:paraId="56DFB1F7" w14:textId="77777777" w:rsidR="003D4864" w:rsidRDefault="003D4864">
      <w:pPr>
        <w:spacing w:line="480" w:lineRule="auto"/>
        <w:rPr>
          <w:snapToGrid w:val="0"/>
        </w:rPr>
      </w:pPr>
    </w:p>
    <w:p w14:paraId="5EBB3249" w14:textId="77777777" w:rsidR="007953FE" w:rsidRDefault="007953FE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 xml:space="preserve">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7953FE" w14:paraId="3FBC4C76" w14:textId="77777777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0764" w14:textId="77777777" w:rsidR="007953FE" w:rsidRDefault="007953FE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14:paraId="60795E3E" w14:textId="77777777" w:rsidR="007953FE" w:rsidRDefault="007953FE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6557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74E6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Установле</w:t>
            </w:r>
            <w:r w:rsidR="00023343">
              <w:rPr>
                <w:snapToGrid w:val="0"/>
                <w:sz w:val="24"/>
              </w:rPr>
              <w:t>н</w:t>
            </w:r>
            <w:r w:rsidR="00023343"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8189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2069" w14:textId="77777777"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7953FE" w14:paraId="747CC429" w14:textId="77777777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E2F7F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0F2CE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903E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D7856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3E9B" w14:textId="77777777"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7F1A" w14:textId="77777777" w:rsidR="007953FE" w:rsidRDefault="007953FE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7953FE" w14:paraId="4C13649B" w14:textId="77777777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2D" w14:textId="77777777"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D526" w14:textId="77777777"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BD96" w14:textId="77777777"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8D4" w14:textId="77777777"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683C" w14:textId="77777777"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C339" w14:textId="77777777" w:rsidR="007953FE" w:rsidRDefault="007953FE">
            <w:pPr>
              <w:jc w:val="both"/>
              <w:rPr>
                <w:snapToGrid w:val="0"/>
              </w:rPr>
            </w:pPr>
          </w:p>
        </w:tc>
      </w:tr>
    </w:tbl>
    <w:p w14:paraId="1F0774BD" w14:textId="77777777"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14:paraId="7C1635BF" w14:textId="77777777" w:rsidR="00F50D7E" w:rsidRDefault="00F50D7E">
      <w:pPr>
        <w:ind w:firstLine="709"/>
        <w:rPr>
          <w:lang w:val="en-US"/>
        </w:rPr>
      </w:pPr>
    </w:p>
    <w:p w14:paraId="7B18DE57" w14:textId="77777777" w:rsidR="00F50D7E" w:rsidRDefault="00F50D7E">
      <w:pPr>
        <w:ind w:firstLine="709"/>
        <w:rPr>
          <w:lang w:val="en-US"/>
        </w:rPr>
      </w:pPr>
    </w:p>
    <w:p w14:paraId="0416967C" w14:textId="77777777" w:rsidR="00E57986" w:rsidRPr="00E57986" w:rsidRDefault="00E57986">
      <w:pPr>
        <w:ind w:firstLine="709"/>
        <w:rPr>
          <w:sz w:val="10"/>
          <w:szCs w:val="10"/>
          <w:lang w:val="en-US"/>
        </w:rPr>
      </w:pPr>
    </w:p>
    <w:p w14:paraId="7197D5A8" w14:textId="77777777" w:rsidR="002F0898" w:rsidRPr="002F0898" w:rsidRDefault="006D1A94" w:rsidP="002F0898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br w:type="page"/>
      </w:r>
      <w:r w:rsidR="00F50D7E">
        <w:lastRenderedPageBreak/>
        <w:br w:type="page"/>
      </w:r>
      <w:r w:rsidR="002F0898">
        <w:rPr>
          <w:szCs w:val="24"/>
        </w:rPr>
        <w:lastRenderedPageBreak/>
        <w:t>1</w:t>
      </w:r>
      <w:r w:rsidR="002F0898">
        <w:rPr>
          <w:szCs w:val="24"/>
          <w:lang w:val="en-US"/>
        </w:rPr>
        <w:t>4</w:t>
      </w:r>
    </w:p>
    <w:p w14:paraId="68EC7A3A" w14:textId="77777777" w:rsidR="002F0898" w:rsidRPr="000B44FA" w:rsidRDefault="002F0898" w:rsidP="002F0898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5319E7FF" w14:textId="77777777" w:rsidR="002F0898" w:rsidRPr="000B44FA" w:rsidRDefault="002F0898" w:rsidP="002F0898">
      <w:pPr>
        <w:ind w:firstLine="709"/>
        <w:jc w:val="right"/>
        <w:rPr>
          <w:sz w:val="24"/>
          <w:szCs w:val="24"/>
        </w:rPr>
      </w:pPr>
    </w:p>
    <w:p w14:paraId="23E6152E" w14:textId="77777777" w:rsidR="002F0898" w:rsidRDefault="002F0898" w:rsidP="002F0898">
      <w:pPr>
        <w:ind w:firstLine="709"/>
      </w:pPr>
      <w:r>
        <w:t>7.4 Учет выполнения работ при эксплуатации</w:t>
      </w:r>
    </w:p>
    <w:p w14:paraId="4CC73CA2" w14:textId="77777777" w:rsidR="002F0898" w:rsidRDefault="002F0898" w:rsidP="002F0898">
      <w:pPr>
        <w:ind w:firstLine="709"/>
      </w:pPr>
      <w:r>
        <w:t>Сведения о внеплановых работах по текущему ремонту изделия при его экс</w:t>
      </w:r>
      <w:r w:rsidRPr="002F0898">
        <w:t>-</w:t>
      </w:r>
      <w:proofErr w:type="spellStart"/>
      <w:r>
        <w:t>плуатации</w:t>
      </w:r>
      <w:proofErr w:type="spell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2F0898">
        <w:t>-</w:t>
      </w:r>
      <w:r>
        <w:t>лице 7.4.</w:t>
      </w:r>
    </w:p>
    <w:p w14:paraId="126DF22A" w14:textId="77777777" w:rsidR="002F0898" w:rsidRDefault="002F0898" w:rsidP="002F0898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2F0898" w14:paraId="0DC290B7" w14:textId="77777777" w:rsidTr="001226B9">
        <w:tc>
          <w:tcPr>
            <w:tcW w:w="1094" w:type="dxa"/>
            <w:vMerge w:val="restart"/>
            <w:shd w:val="clear" w:color="auto" w:fill="auto"/>
          </w:tcPr>
          <w:p w14:paraId="1EEFEA89" w14:textId="77777777" w:rsidR="002F0898" w:rsidRDefault="002F0898" w:rsidP="001226B9">
            <w:pPr>
              <w:spacing w:line="240" w:lineRule="auto"/>
            </w:pPr>
          </w:p>
          <w:p w14:paraId="750542DD" w14:textId="77777777" w:rsidR="002F0898" w:rsidRDefault="002F0898" w:rsidP="001226B9">
            <w:pPr>
              <w:spacing w:line="240" w:lineRule="auto"/>
              <w:jc w:val="center"/>
            </w:pPr>
            <w:r>
              <w:t>Дата</w:t>
            </w:r>
          </w:p>
          <w:p w14:paraId="65E301DB" w14:textId="77777777" w:rsidR="002F0898" w:rsidRDefault="002F0898" w:rsidP="001226B9">
            <w:pPr>
              <w:spacing w:line="240" w:lineRule="auto"/>
            </w:pPr>
          </w:p>
        </w:tc>
        <w:tc>
          <w:tcPr>
            <w:tcW w:w="3379" w:type="dxa"/>
            <w:vMerge w:val="restart"/>
            <w:shd w:val="clear" w:color="auto" w:fill="auto"/>
          </w:tcPr>
          <w:p w14:paraId="50CB2C36" w14:textId="77777777" w:rsidR="002F0898" w:rsidRPr="00727E1A" w:rsidRDefault="002F0898" w:rsidP="001226B9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14:paraId="1D6C04E9" w14:textId="77777777" w:rsidR="002F0898" w:rsidRDefault="002F0898" w:rsidP="001226B9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  <w:shd w:val="clear" w:color="auto" w:fill="auto"/>
          </w:tcPr>
          <w:p w14:paraId="54052AB2" w14:textId="77777777" w:rsidR="002F0898" w:rsidRDefault="002F0898" w:rsidP="001226B9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  <w:shd w:val="clear" w:color="auto" w:fill="auto"/>
          </w:tcPr>
          <w:p w14:paraId="6543D683" w14:textId="77777777" w:rsidR="002F0898" w:rsidRDefault="002F0898" w:rsidP="001226B9">
            <w:pPr>
              <w:spacing w:line="240" w:lineRule="auto"/>
            </w:pPr>
          </w:p>
          <w:p w14:paraId="76895659" w14:textId="77777777" w:rsidR="002F0898" w:rsidRDefault="002F0898" w:rsidP="001226B9">
            <w:pPr>
              <w:spacing w:line="240" w:lineRule="auto"/>
            </w:pPr>
            <w:r>
              <w:t>Примечание</w:t>
            </w:r>
          </w:p>
        </w:tc>
      </w:tr>
      <w:tr w:rsidR="002F0898" w14:paraId="75263227" w14:textId="77777777" w:rsidTr="001226B9">
        <w:tc>
          <w:tcPr>
            <w:tcW w:w="1094" w:type="dxa"/>
            <w:vMerge/>
            <w:shd w:val="clear" w:color="auto" w:fill="auto"/>
          </w:tcPr>
          <w:p w14:paraId="7C368409" w14:textId="77777777" w:rsidR="002F0898" w:rsidRDefault="002F0898" w:rsidP="001226B9"/>
        </w:tc>
        <w:tc>
          <w:tcPr>
            <w:tcW w:w="3379" w:type="dxa"/>
            <w:vMerge/>
            <w:shd w:val="clear" w:color="auto" w:fill="auto"/>
          </w:tcPr>
          <w:p w14:paraId="52743904" w14:textId="77777777" w:rsidR="002F0898" w:rsidRDefault="002F0898" w:rsidP="001226B9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14:paraId="4FBC3016" w14:textId="77777777" w:rsidR="002F0898" w:rsidRDefault="002F0898" w:rsidP="001226B9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  <w:shd w:val="clear" w:color="auto" w:fill="auto"/>
          </w:tcPr>
          <w:p w14:paraId="018D8979" w14:textId="77777777" w:rsidR="002F0898" w:rsidRDefault="002F0898" w:rsidP="001226B9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  <w:shd w:val="clear" w:color="auto" w:fill="auto"/>
          </w:tcPr>
          <w:p w14:paraId="2DDF9364" w14:textId="77777777" w:rsidR="002F0898" w:rsidRDefault="002F0898" w:rsidP="001226B9">
            <w:pPr>
              <w:spacing w:line="240" w:lineRule="auto"/>
            </w:pPr>
          </w:p>
        </w:tc>
      </w:tr>
      <w:tr w:rsidR="002F0898" w14:paraId="6EF18D12" w14:textId="77777777" w:rsidTr="001226B9">
        <w:tc>
          <w:tcPr>
            <w:tcW w:w="1094" w:type="dxa"/>
            <w:shd w:val="clear" w:color="auto" w:fill="auto"/>
          </w:tcPr>
          <w:p w14:paraId="555EEACE" w14:textId="77777777" w:rsidR="002F0898" w:rsidRDefault="002F0898" w:rsidP="001226B9"/>
          <w:p w14:paraId="3562C0F8" w14:textId="77777777" w:rsidR="002F0898" w:rsidRDefault="002F0898" w:rsidP="001226B9"/>
          <w:p w14:paraId="2891C5A8" w14:textId="77777777" w:rsidR="002F0898" w:rsidRDefault="002F0898" w:rsidP="001226B9"/>
          <w:p w14:paraId="7B589685" w14:textId="77777777" w:rsidR="002F0898" w:rsidRDefault="002F0898" w:rsidP="001226B9"/>
          <w:p w14:paraId="10935A04" w14:textId="77777777" w:rsidR="002F0898" w:rsidRDefault="002F0898" w:rsidP="001226B9"/>
          <w:p w14:paraId="7FF0FBEE" w14:textId="77777777" w:rsidR="002F0898" w:rsidRDefault="002F0898" w:rsidP="001226B9"/>
          <w:p w14:paraId="5AFDC74E" w14:textId="77777777" w:rsidR="002F0898" w:rsidRDefault="002F0898" w:rsidP="001226B9"/>
          <w:p w14:paraId="54D3E043" w14:textId="77777777" w:rsidR="002F0898" w:rsidRDefault="002F0898" w:rsidP="001226B9"/>
          <w:p w14:paraId="5F4F5DE1" w14:textId="77777777" w:rsidR="002F0898" w:rsidRDefault="002F0898" w:rsidP="001226B9"/>
          <w:p w14:paraId="02D15E07" w14:textId="77777777" w:rsidR="002F0898" w:rsidRDefault="002F0898" w:rsidP="001226B9"/>
          <w:p w14:paraId="3510EB7D" w14:textId="77777777" w:rsidR="002F0898" w:rsidRDefault="002F0898" w:rsidP="001226B9"/>
          <w:p w14:paraId="6526F60C" w14:textId="77777777" w:rsidR="002F0898" w:rsidRDefault="002F0898" w:rsidP="001226B9"/>
          <w:p w14:paraId="22BA20D3" w14:textId="77777777" w:rsidR="002F0898" w:rsidRDefault="002F0898" w:rsidP="001226B9"/>
          <w:p w14:paraId="5989F8CC" w14:textId="77777777" w:rsidR="002F0898" w:rsidRDefault="002F0898" w:rsidP="001226B9"/>
          <w:p w14:paraId="1D1A8227" w14:textId="77777777" w:rsidR="002F0898" w:rsidRDefault="002F0898" w:rsidP="001226B9"/>
          <w:p w14:paraId="1CFFD60E" w14:textId="77777777" w:rsidR="002F0898" w:rsidRDefault="002F0898" w:rsidP="001226B9"/>
          <w:p w14:paraId="1DC3A04B" w14:textId="77777777" w:rsidR="002F0898" w:rsidRDefault="002F0898" w:rsidP="001226B9"/>
          <w:p w14:paraId="74E9227A" w14:textId="77777777" w:rsidR="002F0898" w:rsidRDefault="002F0898" w:rsidP="001226B9"/>
          <w:p w14:paraId="2EDC9C3B" w14:textId="77777777" w:rsidR="002F0898" w:rsidRDefault="002F0898" w:rsidP="001226B9"/>
          <w:p w14:paraId="60624B4A" w14:textId="77777777" w:rsidR="002F0898" w:rsidRDefault="002F0898" w:rsidP="001226B9"/>
          <w:p w14:paraId="35EF3724" w14:textId="77777777" w:rsidR="002F0898" w:rsidRDefault="002F0898" w:rsidP="001226B9"/>
          <w:p w14:paraId="35233114" w14:textId="77777777" w:rsidR="002F0898" w:rsidRDefault="002F0898" w:rsidP="001226B9"/>
          <w:p w14:paraId="221E8D4E" w14:textId="77777777" w:rsidR="002F0898" w:rsidRDefault="002F0898" w:rsidP="001226B9"/>
          <w:p w14:paraId="091FB64A" w14:textId="77777777" w:rsidR="002F0898" w:rsidRDefault="002F0898" w:rsidP="001226B9"/>
          <w:p w14:paraId="20A0FD44" w14:textId="77777777" w:rsidR="002F0898" w:rsidRDefault="002F0898" w:rsidP="001226B9"/>
        </w:tc>
        <w:tc>
          <w:tcPr>
            <w:tcW w:w="3379" w:type="dxa"/>
            <w:shd w:val="clear" w:color="auto" w:fill="auto"/>
          </w:tcPr>
          <w:p w14:paraId="5B20DF03" w14:textId="77777777" w:rsidR="002F0898" w:rsidRDefault="002F0898" w:rsidP="001226B9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14:paraId="1718509B" w14:textId="77777777" w:rsidR="002F0898" w:rsidRDefault="002F0898" w:rsidP="001226B9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</w:tcPr>
          <w:p w14:paraId="1AD90DF9" w14:textId="77777777" w:rsidR="002F0898" w:rsidRDefault="002F0898" w:rsidP="001226B9">
            <w:pPr>
              <w:spacing w:line="240" w:lineRule="auto"/>
            </w:pPr>
          </w:p>
        </w:tc>
        <w:tc>
          <w:tcPr>
            <w:tcW w:w="1593" w:type="dxa"/>
            <w:shd w:val="clear" w:color="auto" w:fill="auto"/>
          </w:tcPr>
          <w:p w14:paraId="13F9BDC3" w14:textId="77777777" w:rsidR="002F0898" w:rsidRDefault="002F0898" w:rsidP="001226B9">
            <w:pPr>
              <w:spacing w:line="240" w:lineRule="auto"/>
            </w:pPr>
          </w:p>
        </w:tc>
      </w:tr>
    </w:tbl>
    <w:p w14:paraId="43BDE453" w14:textId="5880E20C" w:rsidR="002F0898" w:rsidRDefault="002F0898" w:rsidP="002F0898">
      <w:pPr>
        <w:rPr>
          <w:caps/>
          <w:snapToGrid w:val="0"/>
        </w:rPr>
      </w:pPr>
    </w:p>
    <w:p w14:paraId="636CBC4D" w14:textId="77777777" w:rsidR="00FA1235" w:rsidRDefault="00FA1235" w:rsidP="002F0898">
      <w:pPr>
        <w:rPr>
          <w:caps/>
          <w:snapToGrid w:val="0"/>
        </w:rPr>
      </w:pPr>
    </w:p>
    <w:p w14:paraId="66ED167F" w14:textId="77777777" w:rsidR="000B44FA" w:rsidRPr="002F0898" w:rsidRDefault="002F0898" w:rsidP="002F0898">
      <w:pPr>
        <w:jc w:val="center"/>
        <w:rPr>
          <w:caps/>
          <w:snapToGrid w:val="0"/>
        </w:rPr>
      </w:pPr>
      <w:r>
        <w:rPr>
          <w:caps/>
          <w:snapToGrid w:val="0"/>
        </w:rPr>
        <w:br w:type="page"/>
      </w:r>
      <w:r w:rsidR="000B44FA">
        <w:rPr>
          <w:szCs w:val="24"/>
        </w:rPr>
        <w:lastRenderedPageBreak/>
        <w:t>1</w:t>
      </w:r>
      <w:r w:rsidRPr="002F0898">
        <w:rPr>
          <w:szCs w:val="24"/>
        </w:rPr>
        <w:t>5</w:t>
      </w:r>
    </w:p>
    <w:p w14:paraId="3084F7E1" w14:textId="77777777" w:rsidR="00F50D7E" w:rsidRPr="000B44FA" w:rsidRDefault="000B44FA" w:rsidP="000B44FA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7826423C" w14:textId="77777777" w:rsidR="00161E2C" w:rsidRPr="000B44FA" w:rsidRDefault="00161E2C" w:rsidP="00F50D7E">
      <w:pPr>
        <w:ind w:firstLine="709"/>
        <w:jc w:val="right"/>
        <w:rPr>
          <w:sz w:val="24"/>
          <w:szCs w:val="24"/>
        </w:rPr>
      </w:pPr>
    </w:p>
    <w:p w14:paraId="6EC7ED48" w14:textId="77777777" w:rsidR="000B44FA" w:rsidRDefault="003D4864" w:rsidP="000B44FA">
      <w:pPr>
        <w:ind w:firstLine="709"/>
        <w:rPr>
          <w:caps/>
          <w:snapToGrid w:val="0"/>
        </w:rPr>
      </w:pPr>
      <w:r>
        <w:t>8</w:t>
      </w:r>
      <w:r w:rsidR="007953FE">
        <w:rPr>
          <w:snapToGrid w:val="0"/>
        </w:rPr>
        <w:t xml:space="preserve"> </w:t>
      </w:r>
      <w:r w:rsidR="000B44FA">
        <w:rPr>
          <w:caps/>
          <w:snapToGrid w:val="0"/>
        </w:rPr>
        <w:t>Заметки по эксплуатации и хранению</w:t>
      </w:r>
    </w:p>
    <w:p w14:paraId="06E6DC2B" w14:textId="77777777" w:rsidR="000B44FA" w:rsidRDefault="000B44FA" w:rsidP="000B44FA">
      <w:pPr>
        <w:spacing w:line="240" w:lineRule="auto"/>
        <w:ind w:left="866"/>
        <w:rPr>
          <w:caps/>
          <w:snapToGrid w:val="0"/>
        </w:rPr>
      </w:pPr>
    </w:p>
    <w:p w14:paraId="61991E95" w14:textId="77777777" w:rsidR="00AC53E8" w:rsidRDefault="000B44FA" w:rsidP="00AC53E8">
      <w:pPr>
        <w:pStyle w:val="ae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="00AC53E8">
        <w:rPr>
          <w:rFonts w:ascii="Times New Roman" w:hAnsi="Times New Roman"/>
          <w:sz w:val="26"/>
        </w:rPr>
        <w:t>Прибор опломбирован двумя пломбами.</w:t>
      </w:r>
    </w:p>
    <w:p w14:paraId="4A37267A" w14:textId="77777777" w:rsidR="00AC53E8" w:rsidRDefault="00AC53E8" w:rsidP="00AC53E8">
      <w:pPr>
        <w:pStyle w:val="ae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ЗАПРЕЩАЕТСЯ НАРУШАТЬ ПЛОМБИРОВКУ ИЗДЕЛИЯ!</w:t>
      </w:r>
    </w:p>
    <w:p w14:paraId="40CBE2D3" w14:textId="77777777" w:rsidR="00AC53E8" w:rsidRDefault="00AC53E8" w:rsidP="00AC53E8">
      <w:pPr>
        <w:pStyle w:val="ae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8.2 На боковой панели корпуса имеется табличка с указанием наименования и заводского номера прибора.</w:t>
      </w:r>
    </w:p>
    <w:p w14:paraId="68C97D96" w14:textId="77777777" w:rsidR="00AC53E8" w:rsidRDefault="00AC53E8" w:rsidP="00AC53E8">
      <w:pPr>
        <w:pStyle w:val="ae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14:paraId="14E3C188" w14:textId="77777777" w:rsidR="00AC53E8" w:rsidRDefault="00AC53E8" w:rsidP="00AC53E8">
      <w:pPr>
        <w:pStyle w:val="ae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8.4 При монтаже, эксплуатации и хранении прибора необходимо </w:t>
      </w:r>
      <w:proofErr w:type="spellStart"/>
      <w:r>
        <w:rPr>
          <w:rFonts w:ascii="Times New Roman" w:hAnsi="Times New Roman"/>
          <w:sz w:val="26"/>
        </w:rPr>
        <w:t>руковод</w:t>
      </w:r>
      <w:r w:rsidR="003E21A6" w:rsidRPr="003E21A6"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z w:val="26"/>
        </w:rPr>
        <w:t>ствоваться</w:t>
      </w:r>
      <w:proofErr w:type="spellEnd"/>
      <w:r>
        <w:rPr>
          <w:rFonts w:ascii="Times New Roman" w:hAnsi="Times New Roman"/>
          <w:sz w:val="26"/>
        </w:rPr>
        <w:t xml:space="preserve"> указаниями, приведенными в руководстве по эксплуатации прибора</w:t>
      </w:r>
      <w:r>
        <w:rPr>
          <w:rFonts w:ascii="Times New Roman" w:hAnsi="Times New Roman"/>
          <w:sz w:val="26"/>
        </w:rPr>
        <w:br/>
        <w:t>ЮКСУ.466227.007</w:t>
      </w:r>
      <w:r w:rsidRPr="00534813">
        <w:rPr>
          <w:rFonts w:ascii="Times New Roman" w:hAnsi="Times New Roman"/>
          <w:sz w:val="26"/>
        </w:rPr>
        <w:t>РЭ.</w:t>
      </w:r>
    </w:p>
    <w:p w14:paraId="00843050" w14:textId="77777777" w:rsidR="00AC53E8" w:rsidRDefault="00AC53E8" w:rsidP="00AC53E8">
      <w:pPr>
        <w:pStyle w:val="ae"/>
        <w:spacing w:line="288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8.5 Сведения о движении изделия при эксплуатации приведены в таблице 8.1.</w:t>
      </w:r>
    </w:p>
    <w:p w14:paraId="6A3E1F7D" w14:textId="77777777" w:rsidR="00AC53E8" w:rsidRDefault="00AC53E8" w:rsidP="00AC53E8">
      <w:pPr>
        <w:spacing w:line="288" w:lineRule="auto"/>
        <w:ind w:left="866"/>
        <w:rPr>
          <w:snapToGrid w:val="0"/>
        </w:rPr>
      </w:pPr>
    </w:p>
    <w:p w14:paraId="6C4AE19D" w14:textId="77777777" w:rsidR="00AC53E8" w:rsidRDefault="00AC53E8" w:rsidP="00AC53E8">
      <w:pPr>
        <w:spacing w:line="288" w:lineRule="auto"/>
        <w:rPr>
          <w:snapToGrid w:val="0"/>
        </w:rPr>
      </w:pPr>
      <w:r>
        <w:rPr>
          <w:snapToGrid w:val="0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AC53E8" w:rsidRPr="00727E1A" w14:paraId="3F50DD9F" w14:textId="77777777" w:rsidTr="001226B9">
        <w:trPr>
          <w:trHeight w:val="240"/>
        </w:trPr>
        <w:tc>
          <w:tcPr>
            <w:tcW w:w="1348" w:type="dxa"/>
            <w:vMerge w:val="restart"/>
            <w:shd w:val="clear" w:color="auto" w:fill="auto"/>
          </w:tcPr>
          <w:p w14:paraId="0FBE3C39" w14:textId="77777777"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101917AC" w14:textId="77777777" w:rsidR="00AC53E8" w:rsidRDefault="00AC53E8" w:rsidP="001226B9">
            <w:pPr>
              <w:spacing w:line="240" w:lineRule="auto"/>
              <w:jc w:val="center"/>
            </w:pPr>
            <w:r w:rsidRPr="009868A6">
              <w:t>Дата</w:t>
            </w:r>
          </w:p>
          <w:p w14:paraId="2DADE778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установки</w:t>
            </w:r>
          </w:p>
        </w:tc>
        <w:tc>
          <w:tcPr>
            <w:tcW w:w="1597" w:type="dxa"/>
            <w:vMerge w:val="restart"/>
            <w:shd w:val="clear" w:color="auto" w:fill="auto"/>
          </w:tcPr>
          <w:p w14:paraId="0395B319" w14:textId="77777777"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21048B05" w14:textId="77777777" w:rsidR="00AC53E8" w:rsidRDefault="00AC53E8" w:rsidP="001226B9">
            <w:pPr>
              <w:spacing w:line="240" w:lineRule="auto"/>
              <w:jc w:val="center"/>
            </w:pPr>
            <w:r>
              <w:t xml:space="preserve">Где </w:t>
            </w:r>
          </w:p>
          <w:p w14:paraId="4655F67D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установлено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ADDF1AC" w14:textId="77777777"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F8D52A3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Дата снятия</w:t>
            </w:r>
          </w:p>
        </w:tc>
        <w:tc>
          <w:tcPr>
            <w:tcW w:w="2874" w:type="dxa"/>
            <w:gridSpan w:val="2"/>
            <w:shd w:val="clear" w:color="auto" w:fill="auto"/>
          </w:tcPr>
          <w:p w14:paraId="4BA81A7F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Наработка</w:t>
            </w:r>
          </w:p>
        </w:tc>
        <w:tc>
          <w:tcPr>
            <w:tcW w:w="1198" w:type="dxa"/>
            <w:vMerge w:val="restart"/>
            <w:shd w:val="clear" w:color="auto" w:fill="auto"/>
          </w:tcPr>
          <w:p w14:paraId="0B0D4777" w14:textId="77777777"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177B6518" w14:textId="77777777" w:rsidR="00AC53E8" w:rsidRPr="009868A6" w:rsidRDefault="00AC53E8" w:rsidP="001226B9">
            <w:pPr>
              <w:spacing w:line="240" w:lineRule="auto"/>
              <w:ind w:left="-221" w:right="-205"/>
              <w:jc w:val="center"/>
            </w:pPr>
            <w:r>
              <w:t>Причина снятия</w:t>
            </w:r>
          </w:p>
        </w:tc>
        <w:tc>
          <w:tcPr>
            <w:tcW w:w="2057" w:type="dxa"/>
            <w:vMerge w:val="restart"/>
            <w:shd w:val="clear" w:color="auto" w:fill="auto"/>
          </w:tcPr>
          <w:p w14:paraId="73E1FA6B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Подпись лица, производившего установку (</w:t>
            </w:r>
            <w:proofErr w:type="spellStart"/>
            <w:r>
              <w:t>сня</w:t>
            </w:r>
            <w:r w:rsidR="002B6870" w:rsidRPr="002B6870">
              <w:t>-</w:t>
            </w:r>
            <w:r>
              <w:t>тие</w:t>
            </w:r>
            <w:proofErr w:type="spellEnd"/>
            <w:r>
              <w:t>)</w:t>
            </w:r>
          </w:p>
        </w:tc>
      </w:tr>
      <w:tr w:rsidR="00AC53E8" w:rsidRPr="00727E1A" w14:paraId="65042F50" w14:textId="77777777" w:rsidTr="001226B9">
        <w:trPr>
          <w:trHeight w:val="210"/>
        </w:trPr>
        <w:tc>
          <w:tcPr>
            <w:tcW w:w="1348" w:type="dxa"/>
            <w:vMerge/>
            <w:shd w:val="clear" w:color="auto" w:fill="auto"/>
          </w:tcPr>
          <w:p w14:paraId="1C52F541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  <w:shd w:val="clear" w:color="auto" w:fill="auto"/>
          </w:tcPr>
          <w:p w14:paraId="359785F2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  <w:shd w:val="clear" w:color="auto" w:fill="auto"/>
          </w:tcPr>
          <w:p w14:paraId="10FA6BC2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14:paraId="7204B8F5" w14:textId="77777777" w:rsidR="00AC53E8" w:rsidRPr="009868A6" w:rsidRDefault="00AC53E8" w:rsidP="001226B9">
            <w:pPr>
              <w:spacing w:line="240" w:lineRule="auto"/>
              <w:ind w:left="-191" w:right="-135"/>
              <w:jc w:val="center"/>
            </w:pPr>
            <w:r>
              <w:t xml:space="preserve"> с начала </w:t>
            </w:r>
            <w:proofErr w:type="spellStart"/>
            <w:r>
              <w:t>эксплуата-ции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14:paraId="3A3873C8" w14:textId="77777777" w:rsidR="00AC53E8" w:rsidRPr="009868A6" w:rsidRDefault="00AC53E8" w:rsidP="001226B9">
            <w:pPr>
              <w:spacing w:line="240" w:lineRule="auto"/>
              <w:jc w:val="center"/>
            </w:pPr>
            <w:r>
              <w:t>после по</w:t>
            </w:r>
            <w:r>
              <w:rPr>
                <w:lang w:val="en-US"/>
              </w:rPr>
              <w:t>-</w:t>
            </w:r>
            <w:proofErr w:type="spellStart"/>
            <w:r>
              <w:t>следнего</w:t>
            </w:r>
            <w:proofErr w:type="spellEnd"/>
            <w:r>
              <w:t xml:space="preserve"> ремонта</w:t>
            </w:r>
          </w:p>
        </w:tc>
        <w:tc>
          <w:tcPr>
            <w:tcW w:w="1198" w:type="dxa"/>
            <w:vMerge/>
            <w:shd w:val="clear" w:color="auto" w:fill="auto"/>
          </w:tcPr>
          <w:p w14:paraId="22BEA556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  <w:shd w:val="clear" w:color="auto" w:fill="auto"/>
          </w:tcPr>
          <w:p w14:paraId="06D99A61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</w:tr>
      <w:tr w:rsidR="00AC53E8" w:rsidRPr="00727E1A" w14:paraId="3DAE6AD9" w14:textId="77777777" w:rsidTr="001226B9">
        <w:tc>
          <w:tcPr>
            <w:tcW w:w="1348" w:type="dxa"/>
            <w:shd w:val="clear" w:color="auto" w:fill="auto"/>
          </w:tcPr>
          <w:p w14:paraId="6C97F31E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1C56A4AF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42F89EDF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56F3ADEC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5D641990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6435998E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7750BA2B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6F02FECD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60F5EFFD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56049DF1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0A2C0903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56625F20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16E840D2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670B64DF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3B299BC6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4649CFD3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18B6A3C7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31B5BFC4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248A9E11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74DEC02C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207F5B90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50E8554A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7C1CD7A3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79898DA9" w14:textId="77777777" w:rsidR="00AC53E8" w:rsidRPr="009868A6" w:rsidRDefault="00AC53E8" w:rsidP="001226B9">
            <w:pPr>
              <w:spacing w:line="240" w:lineRule="auto"/>
              <w:jc w:val="center"/>
            </w:pPr>
          </w:p>
          <w:p w14:paraId="2D0C7991" w14:textId="77777777" w:rsidR="00AC53E8" w:rsidRPr="00AC53E8" w:rsidRDefault="00AC53E8" w:rsidP="00AC53E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  <w:shd w:val="clear" w:color="auto" w:fill="auto"/>
          </w:tcPr>
          <w:p w14:paraId="52A07C2D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963" w:type="dxa"/>
            <w:shd w:val="clear" w:color="auto" w:fill="auto"/>
          </w:tcPr>
          <w:p w14:paraId="71C8B5A4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14:paraId="3BED58FA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480" w:type="dxa"/>
            <w:shd w:val="clear" w:color="auto" w:fill="auto"/>
          </w:tcPr>
          <w:p w14:paraId="1B7B472A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198" w:type="dxa"/>
            <w:shd w:val="clear" w:color="auto" w:fill="auto"/>
          </w:tcPr>
          <w:p w14:paraId="6365CFA7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2057" w:type="dxa"/>
            <w:shd w:val="clear" w:color="auto" w:fill="auto"/>
          </w:tcPr>
          <w:p w14:paraId="53DC18C0" w14:textId="77777777" w:rsidR="00AC53E8" w:rsidRPr="009868A6" w:rsidRDefault="00AC53E8" w:rsidP="001226B9">
            <w:pPr>
              <w:spacing w:line="240" w:lineRule="auto"/>
              <w:jc w:val="center"/>
            </w:pPr>
          </w:p>
        </w:tc>
      </w:tr>
    </w:tbl>
    <w:p w14:paraId="6745CC4A" w14:textId="77777777" w:rsidR="000B44FA" w:rsidRPr="00AC53E8" w:rsidRDefault="000B44FA" w:rsidP="00AC53E8">
      <w:pPr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 w:rsidR="00F50D7E" w:rsidRPr="00F50D7E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AC53E8">
        <w:rPr>
          <w:szCs w:val="24"/>
          <w:lang w:val="en-US"/>
        </w:rPr>
        <w:t>6</w:t>
      </w:r>
    </w:p>
    <w:p w14:paraId="7BBB1B54" w14:textId="77777777" w:rsidR="00F50D7E" w:rsidRPr="00AC53E8" w:rsidRDefault="000B44FA" w:rsidP="00AC53E8">
      <w:pPr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54146DA9" w14:textId="77777777" w:rsidR="00F50D7E" w:rsidRPr="00F50D7E" w:rsidRDefault="00F50D7E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14:paraId="2EBFC7E2" w14:textId="77777777" w:rsidR="007953FE" w:rsidRDefault="003D4864" w:rsidP="00F50D7E">
      <w:pPr>
        <w:ind w:left="866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Сведения об утилизации</w:t>
      </w:r>
    </w:p>
    <w:p w14:paraId="0E63FAA0" w14:textId="77777777" w:rsidR="007953FE" w:rsidRDefault="007953FE">
      <w:pPr>
        <w:ind w:firstLine="703"/>
        <w:jc w:val="both"/>
        <w:rPr>
          <w:snapToGrid w:val="0"/>
        </w:rPr>
      </w:pPr>
    </w:p>
    <w:p w14:paraId="2C929794" w14:textId="77777777" w:rsidR="007953FE" w:rsidRDefault="003D4864">
      <w:pPr>
        <w:pStyle w:val="a7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 xml:space="preserve">.1 По окончании срока службы прибор должен быть выведен из </w:t>
      </w:r>
      <w:proofErr w:type="spellStart"/>
      <w:r w:rsidR="007953FE">
        <w:rPr>
          <w:snapToGrid w:val="0"/>
        </w:rPr>
        <w:t>эксплуата</w:t>
      </w:r>
      <w:proofErr w:type="spellEnd"/>
      <w:r w:rsidR="000152FC">
        <w:rPr>
          <w:snapToGrid w:val="0"/>
          <w:lang w:val="ru-RU"/>
        </w:rPr>
        <w:t>-</w:t>
      </w:r>
      <w:proofErr w:type="spellStart"/>
      <w:r w:rsidR="007953FE">
        <w:rPr>
          <w:snapToGrid w:val="0"/>
        </w:rPr>
        <w:t>ции</w:t>
      </w:r>
      <w:proofErr w:type="spellEnd"/>
      <w:r w:rsidR="007953FE"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14:paraId="0ECDDF3C" w14:textId="77777777" w:rsidR="007953FE" w:rsidRDefault="003D4864">
      <w:pPr>
        <w:ind w:firstLine="709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>.2 Утилизация прибора включает следующие этапы:</w:t>
      </w:r>
    </w:p>
    <w:p w14:paraId="0AF9CBCE" w14:textId="77777777" w:rsidR="007953FE" w:rsidRDefault="00DE3E1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r>
        <w:rPr>
          <w:snapToGrid w:val="0"/>
        </w:rPr>
        <w:t>дра-гоценные</w:t>
      </w:r>
      <w:proofErr w:type="spell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14:paraId="2C0C4A7F" w14:textId="77777777" w:rsidR="007953FE" w:rsidRPr="00403598" w:rsidRDefault="007953FE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 w:rsidR="003D4864"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14:paraId="6E92A780" w14:textId="77777777" w:rsidR="00F50D7E" w:rsidRPr="00A74112" w:rsidRDefault="00F50D7E">
      <w:pPr>
        <w:ind w:left="709"/>
        <w:rPr>
          <w:snapToGrid w:val="0"/>
        </w:rPr>
      </w:pPr>
    </w:p>
    <w:p w14:paraId="0B30D0A4" w14:textId="77777777" w:rsidR="00F50D7E" w:rsidRPr="00A74112" w:rsidRDefault="00F50D7E">
      <w:pPr>
        <w:ind w:left="709"/>
        <w:rPr>
          <w:snapToGrid w:val="0"/>
        </w:rPr>
      </w:pPr>
    </w:p>
    <w:p w14:paraId="6AC0CFDC" w14:textId="77777777" w:rsidR="00F50D7E" w:rsidRPr="00A74112" w:rsidRDefault="00F50D7E">
      <w:pPr>
        <w:ind w:left="709"/>
        <w:rPr>
          <w:snapToGrid w:val="0"/>
        </w:rPr>
      </w:pPr>
    </w:p>
    <w:p w14:paraId="01F3122D" w14:textId="77777777" w:rsidR="00F50D7E" w:rsidRPr="00A74112" w:rsidRDefault="00F50D7E">
      <w:pPr>
        <w:ind w:left="709"/>
        <w:rPr>
          <w:snapToGrid w:val="0"/>
        </w:rPr>
      </w:pPr>
    </w:p>
    <w:p w14:paraId="650D075C" w14:textId="77777777" w:rsidR="00F50D7E" w:rsidRPr="00A74112" w:rsidRDefault="00F50D7E">
      <w:pPr>
        <w:ind w:left="709"/>
        <w:rPr>
          <w:snapToGrid w:val="0"/>
        </w:rPr>
      </w:pPr>
    </w:p>
    <w:p w14:paraId="3FE04B69" w14:textId="77777777" w:rsidR="00F50D7E" w:rsidRPr="00A74112" w:rsidRDefault="00F50D7E">
      <w:pPr>
        <w:ind w:left="709"/>
        <w:rPr>
          <w:snapToGrid w:val="0"/>
        </w:rPr>
      </w:pPr>
    </w:p>
    <w:p w14:paraId="1AB9D6B6" w14:textId="77777777" w:rsidR="00F50D7E" w:rsidRPr="00A74112" w:rsidRDefault="00F50D7E">
      <w:pPr>
        <w:ind w:left="709"/>
        <w:rPr>
          <w:snapToGrid w:val="0"/>
        </w:rPr>
      </w:pPr>
    </w:p>
    <w:p w14:paraId="666EB63E" w14:textId="77777777" w:rsidR="00F50D7E" w:rsidRPr="00A74112" w:rsidRDefault="00F50D7E">
      <w:pPr>
        <w:ind w:left="709"/>
        <w:rPr>
          <w:snapToGrid w:val="0"/>
        </w:rPr>
      </w:pPr>
    </w:p>
    <w:p w14:paraId="40525638" w14:textId="77777777" w:rsidR="00F50D7E" w:rsidRPr="00A74112" w:rsidRDefault="00F50D7E">
      <w:pPr>
        <w:ind w:left="709"/>
        <w:rPr>
          <w:snapToGrid w:val="0"/>
        </w:rPr>
      </w:pPr>
    </w:p>
    <w:p w14:paraId="31C27930" w14:textId="77777777" w:rsidR="00F50D7E" w:rsidRPr="00A74112" w:rsidRDefault="00F50D7E">
      <w:pPr>
        <w:ind w:left="709"/>
        <w:rPr>
          <w:snapToGrid w:val="0"/>
        </w:rPr>
      </w:pPr>
    </w:p>
    <w:p w14:paraId="0CAFEDEC" w14:textId="77777777" w:rsidR="00F50D7E" w:rsidRPr="00A74112" w:rsidRDefault="00F50D7E">
      <w:pPr>
        <w:ind w:left="709"/>
        <w:rPr>
          <w:snapToGrid w:val="0"/>
        </w:rPr>
      </w:pPr>
    </w:p>
    <w:p w14:paraId="54473526" w14:textId="77777777" w:rsidR="00F50D7E" w:rsidRPr="00A74112" w:rsidRDefault="00F50D7E">
      <w:pPr>
        <w:ind w:left="709"/>
        <w:rPr>
          <w:snapToGrid w:val="0"/>
        </w:rPr>
      </w:pPr>
    </w:p>
    <w:p w14:paraId="4ACED868" w14:textId="77777777" w:rsidR="00F50D7E" w:rsidRPr="00A74112" w:rsidRDefault="00F50D7E">
      <w:pPr>
        <w:ind w:left="709"/>
        <w:rPr>
          <w:snapToGrid w:val="0"/>
        </w:rPr>
      </w:pPr>
    </w:p>
    <w:p w14:paraId="7C50F34E" w14:textId="77777777" w:rsidR="00F50D7E" w:rsidRPr="00A74112" w:rsidRDefault="00F50D7E">
      <w:pPr>
        <w:ind w:left="709"/>
        <w:rPr>
          <w:snapToGrid w:val="0"/>
        </w:rPr>
      </w:pPr>
    </w:p>
    <w:p w14:paraId="4892FC42" w14:textId="77777777" w:rsidR="00F50D7E" w:rsidRPr="00A74112" w:rsidRDefault="00F50D7E">
      <w:pPr>
        <w:ind w:left="709"/>
        <w:rPr>
          <w:snapToGrid w:val="0"/>
        </w:rPr>
      </w:pPr>
    </w:p>
    <w:p w14:paraId="49E452CF" w14:textId="77777777" w:rsidR="00F50D7E" w:rsidRPr="00A74112" w:rsidRDefault="00F50D7E">
      <w:pPr>
        <w:ind w:left="709"/>
        <w:rPr>
          <w:snapToGrid w:val="0"/>
        </w:rPr>
      </w:pPr>
    </w:p>
    <w:p w14:paraId="57499914" w14:textId="77777777" w:rsidR="00F50D7E" w:rsidRPr="00A74112" w:rsidRDefault="00F50D7E">
      <w:pPr>
        <w:ind w:left="709"/>
        <w:rPr>
          <w:snapToGrid w:val="0"/>
        </w:rPr>
      </w:pPr>
    </w:p>
    <w:p w14:paraId="3D8271DA" w14:textId="77777777" w:rsidR="00F50D7E" w:rsidRPr="00A74112" w:rsidRDefault="00F50D7E">
      <w:pPr>
        <w:ind w:left="709"/>
        <w:rPr>
          <w:snapToGrid w:val="0"/>
        </w:rPr>
      </w:pPr>
    </w:p>
    <w:p w14:paraId="50568D03" w14:textId="77777777" w:rsidR="00F50D7E" w:rsidRPr="00A74112" w:rsidRDefault="00F50D7E">
      <w:pPr>
        <w:ind w:left="709"/>
        <w:rPr>
          <w:snapToGrid w:val="0"/>
        </w:rPr>
      </w:pPr>
    </w:p>
    <w:p w14:paraId="236C9D9C" w14:textId="77777777" w:rsidR="00F50D7E" w:rsidRPr="00A74112" w:rsidRDefault="00F50D7E">
      <w:pPr>
        <w:ind w:left="709"/>
        <w:rPr>
          <w:snapToGrid w:val="0"/>
        </w:rPr>
      </w:pPr>
    </w:p>
    <w:p w14:paraId="18E72445" w14:textId="77777777" w:rsidR="00F50D7E" w:rsidRPr="00A74112" w:rsidRDefault="00F50D7E">
      <w:pPr>
        <w:ind w:left="709"/>
        <w:rPr>
          <w:snapToGrid w:val="0"/>
        </w:rPr>
      </w:pPr>
    </w:p>
    <w:p w14:paraId="76672030" w14:textId="77777777" w:rsidR="000B44FA" w:rsidRPr="00A74112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74112">
        <w:rPr>
          <w:snapToGrid w:val="0"/>
        </w:rPr>
        <w:br w:type="page"/>
      </w:r>
      <w:r w:rsidR="00F50D7E" w:rsidRPr="00A74112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E91B4C" w:rsidRPr="00A74112">
        <w:rPr>
          <w:szCs w:val="24"/>
        </w:rPr>
        <w:t>7</w:t>
      </w:r>
    </w:p>
    <w:p w14:paraId="6D4AC952" w14:textId="77777777" w:rsidR="00F50D7E" w:rsidRPr="00A74112" w:rsidRDefault="000B44FA" w:rsidP="000B44FA">
      <w:pPr>
        <w:ind w:left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691A409A" w14:textId="77777777" w:rsidR="00F50D7E" w:rsidRPr="00A74112" w:rsidRDefault="00F50D7E" w:rsidP="00F50D7E">
      <w:pPr>
        <w:ind w:left="709"/>
        <w:jc w:val="right"/>
        <w:rPr>
          <w:snapToGrid w:val="0"/>
        </w:rPr>
      </w:pPr>
    </w:p>
    <w:p w14:paraId="2F2D50DA" w14:textId="77777777" w:rsidR="007953FE" w:rsidRDefault="007953FE" w:rsidP="00F50D7E">
      <w:pPr>
        <w:ind w:left="709"/>
        <w:rPr>
          <w:snapToGrid w:val="0"/>
        </w:rPr>
      </w:pPr>
      <w:r>
        <w:rPr>
          <w:snapToGrid w:val="0"/>
        </w:rPr>
        <w:t>1</w:t>
      </w:r>
      <w:r w:rsidR="003D4864">
        <w:rPr>
          <w:snapToGrid w:val="0"/>
        </w:rPr>
        <w:t>0</w:t>
      </w:r>
      <w:r>
        <w:rPr>
          <w:snapToGrid w:val="0"/>
        </w:rPr>
        <w:t xml:space="preserve"> ОСОБЫЕ ОТМЕТКИ</w:t>
      </w:r>
    </w:p>
    <w:p w14:paraId="78838D2A" w14:textId="77777777" w:rsidR="007953FE" w:rsidRDefault="007953FE">
      <w:pPr>
        <w:ind w:firstLine="709"/>
        <w:rPr>
          <w:snapToGrid w:val="0"/>
        </w:rPr>
      </w:pPr>
    </w:p>
    <w:p w14:paraId="69CB7985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3E01C77F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54F275B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28A5AE31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718695C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E8EED46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C31843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22A9766A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5A308AD6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134B14C7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268D26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A5BED5E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3ADFAFA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4821BC5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E700AF8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B617A9F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5AA1E3F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A5733B9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E681C1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B09AC8A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D2D0758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537F934F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0431D75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9CDF097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3C939797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52B4151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775828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221CBD60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399C0ED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C8B0EA6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DBDEC3D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A1CDCC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04E27BD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11576417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0A78572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15B73E02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31D2932B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6649430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B95DECA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0F90ADD9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3C6A15BB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4CD06DBE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730EDE73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1C78C61C" w14:textId="77777777" w:rsidR="00F50D7E" w:rsidRPr="00A74112" w:rsidRDefault="00F50D7E" w:rsidP="00970730">
      <w:pPr>
        <w:spacing w:line="240" w:lineRule="auto"/>
        <w:jc w:val="center"/>
        <w:rPr>
          <w:snapToGrid w:val="0"/>
        </w:rPr>
      </w:pPr>
    </w:p>
    <w:p w14:paraId="6054DC0A" w14:textId="77777777" w:rsidR="00E57986" w:rsidRPr="00A74112" w:rsidRDefault="00E57986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14:paraId="328A4A7E" w14:textId="77777777" w:rsidR="000B44FA" w:rsidRPr="00A74112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74112">
        <w:rPr>
          <w:snapToGrid w:val="0"/>
        </w:rPr>
        <w:br w:type="page"/>
      </w:r>
      <w:r w:rsidR="007B5331" w:rsidRPr="00A74112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E91B4C" w:rsidRPr="00A74112">
        <w:rPr>
          <w:szCs w:val="24"/>
        </w:rPr>
        <w:t>8</w:t>
      </w:r>
    </w:p>
    <w:p w14:paraId="7E589BF6" w14:textId="77777777" w:rsidR="00F50D7E" w:rsidRPr="00A74112" w:rsidRDefault="000B44FA" w:rsidP="000B44FA">
      <w:pPr>
        <w:spacing w:line="240" w:lineRule="auto"/>
        <w:jc w:val="right"/>
        <w:rPr>
          <w:snapToGrid w:val="0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14:paraId="2864248E" w14:textId="77777777" w:rsidR="00F50D7E" w:rsidRPr="00A74112" w:rsidRDefault="00F50D7E" w:rsidP="00F50D7E">
      <w:pPr>
        <w:spacing w:line="240" w:lineRule="auto"/>
        <w:jc w:val="right"/>
        <w:rPr>
          <w:snapToGrid w:val="0"/>
        </w:rPr>
      </w:pPr>
    </w:p>
    <w:p w14:paraId="24DB1C8D" w14:textId="77777777" w:rsidR="000B44FA" w:rsidRPr="00A74112" w:rsidRDefault="000B44FA" w:rsidP="00F50D7E">
      <w:pPr>
        <w:spacing w:line="240" w:lineRule="auto"/>
        <w:jc w:val="right"/>
        <w:rPr>
          <w:snapToGrid w:val="0"/>
        </w:rPr>
      </w:pPr>
    </w:p>
    <w:p w14:paraId="04E31336" w14:textId="77777777" w:rsidR="000B44FA" w:rsidRPr="00435FFC" w:rsidRDefault="000B44FA" w:rsidP="000B44FA">
      <w:pPr>
        <w:spacing w:line="240" w:lineRule="auto"/>
        <w:jc w:val="center"/>
        <w:rPr>
          <w:caps/>
          <w:sz w:val="28"/>
          <w:szCs w:val="28"/>
        </w:rPr>
      </w:pPr>
      <w:r w:rsidRPr="00435FFC">
        <w:rPr>
          <w:sz w:val="28"/>
          <w:szCs w:val="28"/>
        </w:rPr>
        <w:t>Лист регистрации</w:t>
      </w:r>
      <w:r w:rsidRPr="00435FFC">
        <w:rPr>
          <w:caps/>
          <w:sz w:val="28"/>
          <w:szCs w:val="28"/>
        </w:rPr>
        <w:t xml:space="preserve"> </w:t>
      </w:r>
      <w:r w:rsidRPr="00435FFC">
        <w:rPr>
          <w:sz w:val="28"/>
          <w:szCs w:val="28"/>
        </w:rPr>
        <w:t>изменений</w:t>
      </w:r>
    </w:p>
    <w:p w14:paraId="1664A4C2" w14:textId="77777777" w:rsidR="000B44FA" w:rsidRDefault="000B44FA" w:rsidP="000B44FA">
      <w:pPr>
        <w:spacing w:line="240" w:lineRule="auto"/>
        <w:jc w:val="center"/>
      </w:pP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0B44FA" w14:paraId="7CDA9577" w14:textId="77777777" w:rsidTr="009303F6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116B69" w14:textId="77777777" w:rsidR="000B44FA" w:rsidRDefault="000B44FA" w:rsidP="009303F6">
            <w:pPr>
              <w:pStyle w:val="12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52792D" w14:textId="77777777" w:rsidR="000B44FA" w:rsidRDefault="000B44FA" w:rsidP="009303F6">
            <w:pPr>
              <w:pStyle w:val="12"/>
              <w:ind w:right="-143"/>
              <w:rPr>
                <w:sz w:val="26"/>
              </w:rPr>
            </w:pPr>
            <w:r>
              <w:rPr>
                <w:sz w:val="26"/>
              </w:rPr>
              <w:t>Номер раз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дела, под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раздела, пункта до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кумента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14:paraId="0FFFB1FB" w14:textId="77777777" w:rsidR="000B44FA" w:rsidRDefault="000B44FA" w:rsidP="009303F6">
            <w:pPr>
              <w:pStyle w:val="12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F5B9CC2" w14:textId="77777777" w:rsidR="000B44FA" w:rsidRDefault="000B44FA" w:rsidP="009303F6">
            <w:pPr>
              <w:pStyle w:val="12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899AF9E" w14:textId="77777777" w:rsidR="000B44FA" w:rsidRDefault="000B44FA" w:rsidP="00190DF8">
            <w:pPr>
              <w:pStyle w:val="12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>Входящий сопроводи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тельного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AF324E1" w14:textId="77777777" w:rsidR="000B44FA" w:rsidRDefault="000B44FA" w:rsidP="009303F6">
            <w:pPr>
              <w:pStyle w:val="12"/>
              <w:ind w:right="-190"/>
              <w:rPr>
                <w:sz w:val="26"/>
              </w:rPr>
            </w:pPr>
            <w:r>
              <w:rPr>
                <w:sz w:val="26"/>
              </w:rPr>
              <w:t>Дата вн</w:t>
            </w:r>
            <w:r>
              <w:rPr>
                <w:sz w:val="26"/>
              </w:rPr>
              <w:t>е</w:t>
            </w:r>
            <w:r>
              <w:rPr>
                <w:sz w:val="26"/>
              </w:rPr>
              <w:t>сения из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r>
              <w:rPr>
                <w:sz w:val="26"/>
              </w:rPr>
              <w:t xml:space="preserve"> и подпись</w:t>
            </w:r>
          </w:p>
        </w:tc>
      </w:tr>
      <w:tr w:rsidR="000B44FA" w14:paraId="6599D604" w14:textId="77777777" w:rsidTr="009303F6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8A4EC3E" w14:textId="77777777" w:rsidR="000B44FA" w:rsidRDefault="000B44FA" w:rsidP="009303F6">
            <w:pPr>
              <w:pStyle w:val="12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E3A9" w14:textId="77777777" w:rsidR="000B44FA" w:rsidRDefault="000B44FA" w:rsidP="009303F6">
            <w:pPr>
              <w:pStyle w:val="12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3BB59BC4" w14:textId="77777777" w:rsidR="000B44FA" w:rsidRDefault="000B44FA" w:rsidP="009303F6">
            <w:pPr>
              <w:pStyle w:val="12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</w:p>
        </w:tc>
        <w:tc>
          <w:tcPr>
            <w:tcW w:w="850" w:type="dxa"/>
          </w:tcPr>
          <w:p w14:paraId="41259215" w14:textId="77777777" w:rsidR="000B44FA" w:rsidRDefault="000B44FA" w:rsidP="009303F6">
            <w:pPr>
              <w:pStyle w:val="12"/>
              <w:ind w:left="-116" w:right="-104"/>
              <w:rPr>
                <w:sz w:val="26"/>
              </w:rPr>
            </w:pPr>
            <w:proofErr w:type="spellStart"/>
            <w:r>
              <w:rPr>
                <w:sz w:val="26"/>
              </w:rPr>
              <w:t>изме-ненных</w:t>
            </w:r>
            <w:proofErr w:type="spellEnd"/>
          </w:p>
        </w:tc>
        <w:tc>
          <w:tcPr>
            <w:tcW w:w="851" w:type="dxa"/>
          </w:tcPr>
          <w:p w14:paraId="59620E56" w14:textId="77777777" w:rsidR="000B44FA" w:rsidRDefault="000B44FA" w:rsidP="009303F6">
            <w:pPr>
              <w:pStyle w:val="12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14:paraId="21CCE9DD" w14:textId="77777777" w:rsidR="000B44FA" w:rsidRDefault="000B44FA" w:rsidP="009303F6">
            <w:pPr>
              <w:pStyle w:val="12"/>
              <w:ind w:right="-199"/>
              <w:rPr>
                <w:sz w:val="26"/>
              </w:rPr>
            </w:pPr>
            <w:r>
              <w:rPr>
                <w:sz w:val="26"/>
              </w:rPr>
              <w:t>аннул</w:t>
            </w:r>
            <w:r>
              <w:rPr>
                <w:sz w:val="26"/>
              </w:rPr>
              <w:t>и</w:t>
            </w:r>
            <w:r>
              <w:rPr>
                <w:sz w:val="26"/>
              </w:rPr>
              <w:t>рован-</w:t>
            </w:r>
            <w:proofErr w:type="spellStart"/>
            <w:r>
              <w:rPr>
                <w:sz w:val="26"/>
              </w:rPr>
              <w:t>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3476FC" w14:textId="77777777" w:rsidR="000B44FA" w:rsidRDefault="000B44FA" w:rsidP="009303F6">
            <w:pPr>
              <w:pStyle w:val="12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C5881F" w14:textId="77777777" w:rsidR="000B44FA" w:rsidRDefault="000B44FA" w:rsidP="009303F6">
            <w:pPr>
              <w:pStyle w:val="12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0400A6" w14:textId="77777777" w:rsidR="000B44FA" w:rsidRDefault="000B44FA" w:rsidP="009303F6">
            <w:pPr>
              <w:pStyle w:val="12"/>
              <w:jc w:val="center"/>
              <w:rPr>
                <w:sz w:val="26"/>
              </w:rPr>
            </w:pPr>
          </w:p>
        </w:tc>
      </w:tr>
      <w:tr w:rsidR="000B44FA" w14:paraId="6743697F" w14:textId="77777777" w:rsidTr="009303F6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14:paraId="59B43F01" w14:textId="77777777" w:rsidR="000B44FA" w:rsidRDefault="000B44FA" w:rsidP="009303F6">
            <w:pPr>
              <w:pStyle w:val="1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72E1E440" w14:textId="77777777" w:rsidR="000B44FA" w:rsidRDefault="000B44FA" w:rsidP="009303F6">
            <w:pPr>
              <w:pStyle w:val="12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5EFE51C0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14:paraId="5D931F2B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701FAE74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14:paraId="0A747F52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324524E9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21A5DA5C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14:paraId="72B6BB7C" w14:textId="77777777" w:rsidR="000B44FA" w:rsidRDefault="000B44FA" w:rsidP="009303F6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91B4C" w14:paraId="78B4BC7F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20332B3E" w14:textId="77777777" w:rsidR="00E91B4C" w:rsidRPr="005C3572" w:rsidRDefault="00E91B4C" w:rsidP="001226B9">
            <w:pPr>
              <w:pStyle w:val="12"/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660EB7E5" w14:textId="77777777" w:rsidR="00E91B4C" w:rsidRPr="005C3572" w:rsidRDefault="00E91B4C" w:rsidP="001226B9">
            <w:pPr>
              <w:pStyle w:val="12"/>
              <w:jc w:val="center"/>
            </w:pPr>
            <w:r w:rsidRPr="005C3572">
              <w:t>-</w:t>
            </w:r>
          </w:p>
        </w:tc>
        <w:tc>
          <w:tcPr>
            <w:tcW w:w="851" w:type="dxa"/>
          </w:tcPr>
          <w:p w14:paraId="5DB1CC3E" w14:textId="77777777" w:rsidR="00E91B4C" w:rsidRPr="005C3572" w:rsidRDefault="00E91B4C" w:rsidP="001226B9">
            <w:pPr>
              <w:pStyle w:val="12"/>
              <w:spacing w:before="60" w:after="60"/>
              <w:jc w:val="center"/>
            </w:pPr>
            <w:r w:rsidRPr="005C3572">
              <w:t>все</w:t>
            </w:r>
          </w:p>
        </w:tc>
        <w:tc>
          <w:tcPr>
            <w:tcW w:w="850" w:type="dxa"/>
          </w:tcPr>
          <w:p w14:paraId="08F550A0" w14:textId="77777777" w:rsidR="00E91B4C" w:rsidRPr="005C3572" w:rsidRDefault="00E91B4C" w:rsidP="001226B9">
            <w:pPr>
              <w:pStyle w:val="12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851" w:type="dxa"/>
          </w:tcPr>
          <w:p w14:paraId="4622C565" w14:textId="77777777" w:rsidR="00E91B4C" w:rsidRPr="005C3572" w:rsidRDefault="00E91B4C" w:rsidP="001226B9">
            <w:pPr>
              <w:pStyle w:val="12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</w:tcPr>
          <w:p w14:paraId="3EFB812B" w14:textId="77777777" w:rsidR="00E91B4C" w:rsidRPr="005C3572" w:rsidRDefault="00E91B4C" w:rsidP="001226B9">
            <w:pPr>
              <w:pStyle w:val="12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</w:tcPr>
          <w:p w14:paraId="5197216B" w14:textId="77777777" w:rsidR="00E91B4C" w:rsidRPr="005C3572" w:rsidRDefault="00E91B4C" w:rsidP="001226B9">
            <w:pPr>
              <w:pStyle w:val="12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ЮКСУ.00.35-19</w:t>
            </w:r>
          </w:p>
        </w:tc>
        <w:tc>
          <w:tcPr>
            <w:tcW w:w="1275" w:type="dxa"/>
          </w:tcPr>
          <w:p w14:paraId="2DE9D4B2" w14:textId="77777777" w:rsidR="00E91B4C" w:rsidRPr="005C3572" w:rsidRDefault="00E91B4C" w:rsidP="001226B9">
            <w:pPr>
              <w:pStyle w:val="12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14:paraId="7E918DCC" w14:textId="77777777" w:rsidR="00E91B4C" w:rsidRDefault="00E91B4C" w:rsidP="001226B9">
            <w:pPr>
              <w:pStyle w:val="12"/>
              <w:contextualSpacing/>
              <w:jc w:val="center"/>
            </w:pPr>
            <w:r>
              <w:t>Тесленко</w:t>
            </w:r>
          </w:p>
          <w:p w14:paraId="30F9C2D9" w14:textId="77777777" w:rsidR="00E91B4C" w:rsidRPr="005C3572" w:rsidRDefault="00E91B4C" w:rsidP="001226B9">
            <w:pPr>
              <w:pStyle w:val="12"/>
              <w:contextualSpacing/>
              <w:jc w:val="center"/>
            </w:pPr>
            <w:r>
              <w:t>09.07.2019</w:t>
            </w:r>
          </w:p>
        </w:tc>
      </w:tr>
      <w:tr w:rsidR="001D7367" w14:paraId="220A51DF" w14:textId="77777777" w:rsidTr="00005C36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14:paraId="48B040C8" w14:textId="77777777" w:rsidR="001D7367" w:rsidRDefault="001D7367">
            <w:pPr>
              <w:pStyle w:val="12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2CB2212F" w14:textId="77777777" w:rsidR="001D7367" w:rsidRDefault="001D7367">
            <w:pPr>
              <w:pStyle w:val="12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14:paraId="48AFCA76" w14:textId="77777777" w:rsidR="001D7367" w:rsidRDefault="001D7367">
            <w:pPr>
              <w:pStyle w:val="12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AF6E829" w14:textId="77777777" w:rsidR="001D7367" w:rsidRDefault="001D7367">
            <w:pPr>
              <w:pStyle w:val="12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14:paraId="0D3537D4" w14:textId="77777777" w:rsidR="001D7367" w:rsidRDefault="001D7367">
            <w:pPr>
              <w:pStyle w:val="12"/>
              <w:spacing w:before="60" w:after="6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DAB65B4" w14:textId="77777777" w:rsidR="001D7367" w:rsidRDefault="001D7367">
            <w:pPr>
              <w:pStyle w:val="12"/>
              <w:spacing w:before="60" w:after="60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14:paraId="4369923E" w14:textId="77777777" w:rsidR="001D7367" w:rsidRDefault="001D7367">
            <w:pPr>
              <w:pStyle w:val="12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ЮКСУ.00.8-20</w:t>
            </w:r>
          </w:p>
        </w:tc>
        <w:tc>
          <w:tcPr>
            <w:tcW w:w="1275" w:type="dxa"/>
            <w:vAlign w:val="center"/>
          </w:tcPr>
          <w:p w14:paraId="441C24EC" w14:textId="77777777" w:rsidR="001D7367" w:rsidRDefault="001D7367">
            <w:pPr>
              <w:pStyle w:val="12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06C147C2" w14:textId="77777777" w:rsidR="001D7367" w:rsidRDefault="001D7367">
            <w:pPr>
              <w:pStyle w:val="12"/>
              <w:jc w:val="center"/>
            </w:pPr>
            <w:r>
              <w:t>Тесленко</w:t>
            </w:r>
          </w:p>
          <w:p w14:paraId="3FEA7EAC" w14:textId="77777777" w:rsidR="001D7367" w:rsidRDefault="001D7367">
            <w:pPr>
              <w:pStyle w:val="12"/>
              <w:jc w:val="center"/>
            </w:pPr>
            <w:r>
              <w:t>19.03.2020</w:t>
            </w:r>
          </w:p>
        </w:tc>
      </w:tr>
      <w:tr w:rsidR="009A7A05" w14:paraId="449C2597" w14:textId="77777777" w:rsidTr="002F6163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14:paraId="00F39322" w14:textId="77777777" w:rsidR="009A7A05" w:rsidRPr="005C3572" w:rsidRDefault="009A7A05" w:rsidP="002F6163">
            <w:pPr>
              <w:pStyle w:val="12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1B603EE5" w14:textId="77777777" w:rsidR="009A7A05" w:rsidRPr="005C3572" w:rsidRDefault="009A7A05" w:rsidP="002F6163">
            <w:pPr>
              <w:pStyle w:val="12"/>
              <w:jc w:val="center"/>
            </w:pPr>
            <w:r w:rsidRPr="005C3572">
              <w:t>-</w:t>
            </w:r>
          </w:p>
        </w:tc>
        <w:tc>
          <w:tcPr>
            <w:tcW w:w="851" w:type="dxa"/>
            <w:vAlign w:val="center"/>
          </w:tcPr>
          <w:p w14:paraId="56598BDE" w14:textId="77777777" w:rsidR="009A7A05" w:rsidRPr="005C3572" w:rsidRDefault="009A7A05" w:rsidP="002F6163">
            <w:pPr>
              <w:pStyle w:val="12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44579D3A" w14:textId="77777777" w:rsidR="009A7A05" w:rsidRPr="005C3572" w:rsidRDefault="009A7A05" w:rsidP="002F6163">
            <w:pPr>
              <w:pStyle w:val="12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14:paraId="7037867F" w14:textId="77777777" w:rsidR="009A7A05" w:rsidRPr="005C3572" w:rsidRDefault="009A7A05" w:rsidP="002F6163">
            <w:pPr>
              <w:pStyle w:val="12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  <w:vAlign w:val="center"/>
          </w:tcPr>
          <w:p w14:paraId="1D2F9A78" w14:textId="77777777" w:rsidR="009A7A05" w:rsidRPr="005C3572" w:rsidRDefault="009A7A05" w:rsidP="002F6163">
            <w:pPr>
              <w:pStyle w:val="12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  <w:vAlign w:val="center"/>
          </w:tcPr>
          <w:p w14:paraId="4645A976" w14:textId="77777777" w:rsidR="009A7A05" w:rsidRPr="005C3572" w:rsidRDefault="009A7A05" w:rsidP="002F6163">
            <w:pPr>
              <w:pStyle w:val="12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ЮКСУ.00.25-20</w:t>
            </w:r>
          </w:p>
        </w:tc>
        <w:tc>
          <w:tcPr>
            <w:tcW w:w="1275" w:type="dxa"/>
            <w:vAlign w:val="center"/>
          </w:tcPr>
          <w:p w14:paraId="7982F2B9" w14:textId="77777777" w:rsidR="009A7A05" w:rsidRPr="005C3572" w:rsidRDefault="009A7A05" w:rsidP="002F6163">
            <w:pPr>
              <w:pStyle w:val="12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2FA6A1C3" w14:textId="77777777" w:rsidR="009A7A05" w:rsidRDefault="009A7A05" w:rsidP="002F6163">
            <w:pPr>
              <w:pStyle w:val="12"/>
              <w:contextualSpacing/>
              <w:jc w:val="center"/>
            </w:pPr>
            <w:r>
              <w:t>Тесленко</w:t>
            </w:r>
          </w:p>
          <w:p w14:paraId="269887BD" w14:textId="77777777" w:rsidR="009A7A05" w:rsidRPr="005C3572" w:rsidRDefault="009A7A05" w:rsidP="002F6163">
            <w:pPr>
              <w:pStyle w:val="12"/>
              <w:contextualSpacing/>
              <w:jc w:val="center"/>
            </w:pPr>
            <w:r>
              <w:t>11.11.20</w:t>
            </w:r>
          </w:p>
        </w:tc>
      </w:tr>
      <w:tr w:rsidR="000B44FA" w14:paraId="1F893607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355AFA15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E38C480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D770A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090D1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C47BFB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9378B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F8B1A7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683F99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400BCB7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3934228D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6DEA5AF2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2AFDCC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B61A5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1E014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22FF8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3B244A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90157C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390FFE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CB5100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15D425EB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201E3E70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34DFF8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2513B7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62C7A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5931F5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25871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2BBA82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642F18F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DDCAC8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442786E7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6BF5E8C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69AE0D8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EB0C35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E41D63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EC3C30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71D2B6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517A63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74FD5C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CCA338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25E066D0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3B6F22FC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19DF9EF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48A1E3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B6F0E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2440F6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810B61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425927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071262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FD1FCE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616F9D86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2CD5102E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4DA8DA8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F790A7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1929BE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07369E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6B3526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86C56A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F45822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89F46E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0674837D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11FB11D2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7E76D98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46444E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B4F05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9762FC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14834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BFDBA7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FE69E5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D54BA1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6C655F33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3EE5188B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5EB66EE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D8C1E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092B3A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703ACA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30303A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5AF924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B8B969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51E09A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705BC9E2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8021A52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3B879C1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723C34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20705F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7C645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92148E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CF57DD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0EA3B8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34F9DB3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15E8A1EC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C5CE6F1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31462C5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01E1AC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DF502E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7D38D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DFBC4D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EBC23E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62B9678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DC5520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3AB227DF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1898AA63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3CD4EA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64F9A2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6D9FEE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414758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ED89D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6CD059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25C7CE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6131485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5B30E138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5FB07B2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071DC58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1EC68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6B3097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D7F5E7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A57F09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AB4D5E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67EAF9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524432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4B610822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7D3D0811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96B7581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A879D1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FA37E2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E2AD05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B8697D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57B892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F48FDE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E422A6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66DE6AA2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6481D70B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423A0E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E0AAF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70A9E0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D5DD23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355F64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3D6A08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BD9D3A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E99A1B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29B1F608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7DADB1AC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B86181C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257B12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933195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8606DC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660749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D64892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4EEC35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76C9759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2C3B8041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2B385D43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C5E8A5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1EDEB8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F7124D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29EDF3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E600A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9B4891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DFC49F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52AF5AC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24F942E0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1B41B4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587283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D1EB36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DD4624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7CB6063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3D961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5B418A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9224A6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38E4BA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6CE20855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98752DC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782805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48248D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5316C0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408F43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8D04D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AFFB4DA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EC9D5A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015517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191F7C1F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36668C22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71AB385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665AD8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5BE5D4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0D027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23BC3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6F8339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ADF143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B18952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460F13ED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67E98182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41A46AD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F16044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AF292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CCAA5B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43600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4C8AA2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134E62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56D1D7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173B856E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4B7C3474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6F5194F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3D8DD5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B127C2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44EF15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38CF1A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FF1E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190216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215D66C0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7C55C7AD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617A90D8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6139E0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9A2AAD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081DA3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09C77F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B2593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E14F51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50B14A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5230A7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4045D968" w14:textId="77777777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14:paraId="01DA447E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D824701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9EAB1C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B3FE6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333BC38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C85B0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B59F01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145CA88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41BB0F46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52BEFB61" w14:textId="77777777" w:rsidTr="009303F6">
        <w:trPr>
          <w:jc w:val="center"/>
        </w:trPr>
        <w:tc>
          <w:tcPr>
            <w:tcW w:w="992" w:type="dxa"/>
            <w:tcBorders>
              <w:left w:val="nil"/>
              <w:bottom w:val="single" w:sz="6" w:space="0" w:color="000000"/>
            </w:tcBorders>
          </w:tcPr>
          <w:p w14:paraId="52B2309D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14:paraId="18FFDBF7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2AA65FE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4BBA2491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3F19ADFC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5734782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14:paraId="12F38289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14:paraId="22E384FB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000000"/>
              <w:right w:val="nil"/>
            </w:tcBorders>
          </w:tcPr>
          <w:p w14:paraId="0D716867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14:paraId="6E432DD9" w14:textId="77777777" w:rsidTr="009303F6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14:paraId="03BE886A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3F840B9F" w14:textId="77777777" w:rsidR="000B44FA" w:rsidRPr="00836350" w:rsidRDefault="000B44FA" w:rsidP="009303F6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7BEA6A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80D4BD5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123166D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2A202AB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147804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3F4D05BF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08E2577E" w14:textId="77777777" w:rsidR="000B44FA" w:rsidRPr="00836350" w:rsidRDefault="000B44FA" w:rsidP="009303F6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14:paraId="2242DD10" w14:textId="77777777" w:rsidR="00F50D7E" w:rsidRPr="00161E2C" w:rsidRDefault="00F50D7E" w:rsidP="00F50D7E">
      <w:pPr>
        <w:pStyle w:val="a3"/>
        <w:tabs>
          <w:tab w:val="clear" w:pos="4320"/>
          <w:tab w:val="clear" w:pos="8640"/>
        </w:tabs>
        <w:jc w:val="right"/>
        <w:rPr>
          <w:szCs w:val="24"/>
          <w:lang w:val="en-US"/>
        </w:rPr>
        <w:sectPr w:rsidR="00F50D7E" w:rsidRPr="00161E2C" w:rsidSect="00926F13">
          <w:headerReference w:type="default" r:id="rId13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14:paraId="7A2772C5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566AE61A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5E0A5B12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4E54A365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200D3C13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36C66B56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75109230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17C53460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037700F3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076C14FE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586DF5EA" w14:textId="77777777" w:rsidR="00D45F6A" w:rsidRDefault="00D45F6A">
      <w:pPr>
        <w:pStyle w:val="a3"/>
        <w:tabs>
          <w:tab w:val="clear" w:pos="4320"/>
          <w:tab w:val="clear" w:pos="8640"/>
        </w:tabs>
      </w:pPr>
    </w:p>
    <w:p w14:paraId="0D800134" w14:textId="77777777" w:rsidR="007953FE" w:rsidRDefault="007953FE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="00970730" w:rsidRPr="00970730">
        <w:rPr>
          <w:u w:val="single"/>
        </w:rPr>
        <w:t>1</w:t>
      </w:r>
      <w:r w:rsidR="00E91B4C" w:rsidRPr="00E91B4C">
        <w:rPr>
          <w:u w:val="single"/>
        </w:rPr>
        <w:t>8</w:t>
      </w:r>
      <w:r>
        <w:t>_____ страниц.</w:t>
      </w:r>
    </w:p>
    <w:p w14:paraId="02BAF0A6" w14:textId="77777777" w:rsidR="007953FE" w:rsidRDefault="007953FE">
      <w:pPr>
        <w:pStyle w:val="a3"/>
        <w:tabs>
          <w:tab w:val="clear" w:pos="4320"/>
          <w:tab w:val="clear" w:pos="8640"/>
        </w:tabs>
      </w:pPr>
    </w:p>
    <w:p w14:paraId="58AED217" w14:textId="77777777" w:rsidR="007953FE" w:rsidRDefault="007953FE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14:paraId="45BEA8A1" w14:textId="77777777" w:rsidR="007953FE" w:rsidRDefault="007953FE">
      <w:pPr>
        <w:pStyle w:val="a3"/>
        <w:tabs>
          <w:tab w:val="clear" w:pos="4320"/>
          <w:tab w:val="clear" w:pos="8640"/>
        </w:tabs>
      </w:pPr>
    </w:p>
    <w:p w14:paraId="3E580506" w14:textId="77777777" w:rsidR="001F422B" w:rsidRDefault="001F422B" w:rsidP="001F422B">
      <w:pPr>
        <w:pStyle w:val="a3"/>
        <w:tabs>
          <w:tab w:val="left" w:pos="708"/>
        </w:tabs>
      </w:pPr>
      <w:r>
        <w:t>МП</w:t>
      </w:r>
    </w:p>
    <w:p w14:paraId="51C59D88" w14:textId="77777777" w:rsidR="007953FE" w:rsidRDefault="007953FE">
      <w:pPr>
        <w:pStyle w:val="a3"/>
        <w:tabs>
          <w:tab w:val="clear" w:pos="4320"/>
          <w:tab w:val="clear" w:pos="8640"/>
        </w:tabs>
      </w:pPr>
    </w:p>
    <w:sectPr w:rsidR="007953FE" w:rsidSect="00350556">
      <w:headerReference w:type="default" r:id="rId14"/>
      <w:footerReference w:type="default" r:id="rId15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1B33F" w14:textId="77777777" w:rsidR="00A6284D" w:rsidRDefault="00A6284D">
      <w:r>
        <w:separator/>
      </w:r>
    </w:p>
  </w:endnote>
  <w:endnote w:type="continuationSeparator" w:id="0">
    <w:p w14:paraId="72DC7BA8" w14:textId="77777777" w:rsidR="00A6284D" w:rsidRDefault="00A6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E802" w14:textId="77777777" w:rsidR="009B5A6B" w:rsidRDefault="009B5A6B" w:rsidP="0038747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62B87AA1" w14:textId="77777777" w:rsidR="009B5A6B" w:rsidRDefault="009B5A6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82B10" w14:textId="77777777" w:rsidR="009B5A6B" w:rsidRPr="00387472" w:rsidRDefault="009B5A6B" w:rsidP="00637F7D">
    <w:pPr>
      <w:pStyle w:val="a5"/>
      <w:framePr w:wrap="around" w:vAnchor="text" w:hAnchor="margin" w:xAlign="right" w:y="1"/>
      <w:rPr>
        <w:rStyle w:val="a6"/>
        <w:sz w:val="24"/>
        <w:szCs w:val="24"/>
      </w:rPr>
    </w:pPr>
  </w:p>
  <w:p w14:paraId="67090204" w14:textId="77777777" w:rsidR="009B5A6B" w:rsidRDefault="009B5A6B" w:rsidP="00387472">
    <w:pPr>
      <w:pStyle w:val="a5"/>
      <w:ind w:right="360"/>
      <w:jc w:val="right"/>
      <w:rPr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6D0" w14:textId="77777777" w:rsidR="00A6284D" w:rsidRDefault="00A6284D">
      <w:r>
        <w:separator/>
      </w:r>
    </w:p>
  </w:footnote>
  <w:footnote w:type="continuationSeparator" w:id="0">
    <w:p w14:paraId="3E345A58" w14:textId="77777777" w:rsidR="00A6284D" w:rsidRDefault="00A62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A7F82" w14:textId="77777777" w:rsidR="009B5A6B" w:rsidRDefault="009B5A6B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2FCA94FD" w14:textId="77777777" w:rsidR="009B5A6B" w:rsidRDefault="009B5A6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C0905" w14:textId="77777777" w:rsidR="009B5A6B" w:rsidRDefault="009B5A6B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021F" w14:textId="77777777" w:rsidR="009B5A6B" w:rsidRDefault="009B5A6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A5C7C" w14:textId="77777777" w:rsidR="009B5A6B" w:rsidRPr="00931B57" w:rsidRDefault="009B5A6B" w:rsidP="00931B57">
    <w:pPr>
      <w:pStyle w:val="a3"/>
      <w:rPr>
        <w:rStyle w:val="a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7D47" w14:textId="77777777" w:rsidR="009B5A6B" w:rsidRDefault="009B5A6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</w:lvl>
  </w:abstractNum>
  <w:abstractNum w:abstractNumId="21">
    <w:nsid w:val="3DA763A9"/>
    <w:multiLevelType w:val="multilevel"/>
    <w:tmpl w:val="04546D5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1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cs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D7"/>
    <w:rsid w:val="00005C36"/>
    <w:rsid w:val="00013AFF"/>
    <w:rsid w:val="00014D20"/>
    <w:rsid w:val="000152FC"/>
    <w:rsid w:val="00023343"/>
    <w:rsid w:val="00025396"/>
    <w:rsid w:val="00025879"/>
    <w:rsid w:val="00027DF1"/>
    <w:rsid w:val="000505F9"/>
    <w:rsid w:val="00051269"/>
    <w:rsid w:val="000575C6"/>
    <w:rsid w:val="00060156"/>
    <w:rsid w:val="0006446B"/>
    <w:rsid w:val="00070A6D"/>
    <w:rsid w:val="000812D0"/>
    <w:rsid w:val="00083DD7"/>
    <w:rsid w:val="0009140C"/>
    <w:rsid w:val="00097CF7"/>
    <w:rsid w:val="000A1C59"/>
    <w:rsid w:val="000A1D86"/>
    <w:rsid w:val="000A3322"/>
    <w:rsid w:val="000A7D1C"/>
    <w:rsid w:val="000B44FA"/>
    <w:rsid w:val="000B6517"/>
    <w:rsid w:val="000D4B8D"/>
    <w:rsid w:val="000D5370"/>
    <w:rsid w:val="000D5DF8"/>
    <w:rsid w:val="000E203A"/>
    <w:rsid w:val="000E7D6F"/>
    <w:rsid w:val="000F0066"/>
    <w:rsid w:val="000F124E"/>
    <w:rsid w:val="000F4F81"/>
    <w:rsid w:val="00104D43"/>
    <w:rsid w:val="001059D6"/>
    <w:rsid w:val="00107EAE"/>
    <w:rsid w:val="001123C9"/>
    <w:rsid w:val="00113EC2"/>
    <w:rsid w:val="001226B9"/>
    <w:rsid w:val="00124FA5"/>
    <w:rsid w:val="00127770"/>
    <w:rsid w:val="00133BE2"/>
    <w:rsid w:val="00135445"/>
    <w:rsid w:val="00142B1D"/>
    <w:rsid w:val="001443ED"/>
    <w:rsid w:val="001477CC"/>
    <w:rsid w:val="00151547"/>
    <w:rsid w:val="0016095E"/>
    <w:rsid w:val="00161E2C"/>
    <w:rsid w:val="00181CB7"/>
    <w:rsid w:val="00185373"/>
    <w:rsid w:val="00190DF8"/>
    <w:rsid w:val="001A3D7C"/>
    <w:rsid w:val="001B4B6D"/>
    <w:rsid w:val="001B4D45"/>
    <w:rsid w:val="001C491D"/>
    <w:rsid w:val="001C5107"/>
    <w:rsid w:val="001C5C28"/>
    <w:rsid w:val="001C5D13"/>
    <w:rsid w:val="001D7367"/>
    <w:rsid w:val="001F07E7"/>
    <w:rsid w:val="001F422B"/>
    <w:rsid w:val="002127D5"/>
    <w:rsid w:val="002129F8"/>
    <w:rsid w:val="00220015"/>
    <w:rsid w:val="00232471"/>
    <w:rsid w:val="00233560"/>
    <w:rsid w:val="0025054B"/>
    <w:rsid w:val="002513FB"/>
    <w:rsid w:val="00252D4C"/>
    <w:rsid w:val="0025732E"/>
    <w:rsid w:val="00270EA5"/>
    <w:rsid w:val="00274E22"/>
    <w:rsid w:val="00285EBC"/>
    <w:rsid w:val="00290800"/>
    <w:rsid w:val="002B6870"/>
    <w:rsid w:val="002B6AAD"/>
    <w:rsid w:val="002D1947"/>
    <w:rsid w:val="002D3B50"/>
    <w:rsid w:val="002D4315"/>
    <w:rsid w:val="002D55FD"/>
    <w:rsid w:val="002F0898"/>
    <w:rsid w:val="002F3FF2"/>
    <w:rsid w:val="002F4EF3"/>
    <w:rsid w:val="002F6163"/>
    <w:rsid w:val="00300A7A"/>
    <w:rsid w:val="00307C48"/>
    <w:rsid w:val="0031625B"/>
    <w:rsid w:val="00320C77"/>
    <w:rsid w:val="0032663C"/>
    <w:rsid w:val="003361EC"/>
    <w:rsid w:val="00345958"/>
    <w:rsid w:val="00350556"/>
    <w:rsid w:val="00357602"/>
    <w:rsid w:val="00366E0E"/>
    <w:rsid w:val="00371AC0"/>
    <w:rsid w:val="00371BF1"/>
    <w:rsid w:val="00387472"/>
    <w:rsid w:val="003A3B68"/>
    <w:rsid w:val="003C4115"/>
    <w:rsid w:val="003D4864"/>
    <w:rsid w:val="003E21A6"/>
    <w:rsid w:val="003E56FB"/>
    <w:rsid w:val="003F7642"/>
    <w:rsid w:val="00403598"/>
    <w:rsid w:val="00410C80"/>
    <w:rsid w:val="0042146E"/>
    <w:rsid w:val="00427946"/>
    <w:rsid w:val="00427D2C"/>
    <w:rsid w:val="004318BC"/>
    <w:rsid w:val="00431ADD"/>
    <w:rsid w:val="00434FBB"/>
    <w:rsid w:val="004362E5"/>
    <w:rsid w:val="00447A9E"/>
    <w:rsid w:val="00461CDB"/>
    <w:rsid w:val="00473EEB"/>
    <w:rsid w:val="00493B7E"/>
    <w:rsid w:val="004A1CAF"/>
    <w:rsid w:val="004B2C3B"/>
    <w:rsid w:val="004C5E53"/>
    <w:rsid w:val="004D7A39"/>
    <w:rsid w:val="004E606C"/>
    <w:rsid w:val="004F02C8"/>
    <w:rsid w:val="004F5610"/>
    <w:rsid w:val="0050016B"/>
    <w:rsid w:val="00513EE9"/>
    <w:rsid w:val="00520DDE"/>
    <w:rsid w:val="0052196C"/>
    <w:rsid w:val="00525359"/>
    <w:rsid w:val="00530DD1"/>
    <w:rsid w:val="00534813"/>
    <w:rsid w:val="00535135"/>
    <w:rsid w:val="005359B5"/>
    <w:rsid w:val="00542664"/>
    <w:rsid w:val="0054443E"/>
    <w:rsid w:val="005459D3"/>
    <w:rsid w:val="005614D7"/>
    <w:rsid w:val="005671CF"/>
    <w:rsid w:val="00567A65"/>
    <w:rsid w:val="005723F5"/>
    <w:rsid w:val="00580FBC"/>
    <w:rsid w:val="00581D96"/>
    <w:rsid w:val="005879B1"/>
    <w:rsid w:val="005961E3"/>
    <w:rsid w:val="00597F7C"/>
    <w:rsid w:val="005B3DE5"/>
    <w:rsid w:val="005C153D"/>
    <w:rsid w:val="005C4364"/>
    <w:rsid w:val="005C6D5C"/>
    <w:rsid w:val="005C7BEC"/>
    <w:rsid w:val="005E1F04"/>
    <w:rsid w:val="005F536F"/>
    <w:rsid w:val="0060225A"/>
    <w:rsid w:val="006102C6"/>
    <w:rsid w:val="00637F7D"/>
    <w:rsid w:val="00641758"/>
    <w:rsid w:val="00650F34"/>
    <w:rsid w:val="006527F4"/>
    <w:rsid w:val="00673A57"/>
    <w:rsid w:val="006927DA"/>
    <w:rsid w:val="006A08B9"/>
    <w:rsid w:val="006A5571"/>
    <w:rsid w:val="006B35F0"/>
    <w:rsid w:val="006D1A94"/>
    <w:rsid w:val="006E3EC2"/>
    <w:rsid w:val="006F018C"/>
    <w:rsid w:val="006F0CB3"/>
    <w:rsid w:val="0070787E"/>
    <w:rsid w:val="00715A7E"/>
    <w:rsid w:val="007266BD"/>
    <w:rsid w:val="00730A80"/>
    <w:rsid w:val="007443B3"/>
    <w:rsid w:val="007527C8"/>
    <w:rsid w:val="00757A51"/>
    <w:rsid w:val="007667F6"/>
    <w:rsid w:val="007724BC"/>
    <w:rsid w:val="00782FF4"/>
    <w:rsid w:val="00791348"/>
    <w:rsid w:val="007953FE"/>
    <w:rsid w:val="00797397"/>
    <w:rsid w:val="007B5331"/>
    <w:rsid w:val="007B5FDE"/>
    <w:rsid w:val="007B6685"/>
    <w:rsid w:val="007C581F"/>
    <w:rsid w:val="007E25D3"/>
    <w:rsid w:val="007E6BC8"/>
    <w:rsid w:val="007F5ADD"/>
    <w:rsid w:val="00806976"/>
    <w:rsid w:val="00810123"/>
    <w:rsid w:val="00821F6A"/>
    <w:rsid w:val="008323C5"/>
    <w:rsid w:val="008430A1"/>
    <w:rsid w:val="0084365E"/>
    <w:rsid w:val="0085395D"/>
    <w:rsid w:val="00864EFC"/>
    <w:rsid w:val="00865A84"/>
    <w:rsid w:val="008730AA"/>
    <w:rsid w:val="00873348"/>
    <w:rsid w:val="008810EC"/>
    <w:rsid w:val="00881398"/>
    <w:rsid w:val="00891144"/>
    <w:rsid w:val="00892C82"/>
    <w:rsid w:val="00894345"/>
    <w:rsid w:val="00894DAD"/>
    <w:rsid w:val="0089755D"/>
    <w:rsid w:val="00897B96"/>
    <w:rsid w:val="008A56A0"/>
    <w:rsid w:val="008C348F"/>
    <w:rsid w:val="008D185A"/>
    <w:rsid w:val="008D6CEA"/>
    <w:rsid w:val="008E5833"/>
    <w:rsid w:val="008E65A7"/>
    <w:rsid w:val="008E7FE1"/>
    <w:rsid w:val="009205AE"/>
    <w:rsid w:val="00923EC3"/>
    <w:rsid w:val="00926F13"/>
    <w:rsid w:val="009303F6"/>
    <w:rsid w:val="00931601"/>
    <w:rsid w:val="00931B57"/>
    <w:rsid w:val="00936F10"/>
    <w:rsid w:val="00937E5A"/>
    <w:rsid w:val="00942BB0"/>
    <w:rsid w:val="00943C34"/>
    <w:rsid w:val="00954A22"/>
    <w:rsid w:val="009616B7"/>
    <w:rsid w:val="00970730"/>
    <w:rsid w:val="009813FE"/>
    <w:rsid w:val="009821F4"/>
    <w:rsid w:val="0098645B"/>
    <w:rsid w:val="009901EB"/>
    <w:rsid w:val="009A0B88"/>
    <w:rsid w:val="009A7A05"/>
    <w:rsid w:val="009B1A1B"/>
    <w:rsid w:val="009B1CD7"/>
    <w:rsid w:val="009B5A6B"/>
    <w:rsid w:val="009B64F3"/>
    <w:rsid w:val="009C34FF"/>
    <w:rsid w:val="009C49E3"/>
    <w:rsid w:val="009C536B"/>
    <w:rsid w:val="009C6294"/>
    <w:rsid w:val="009C7AE3"/>
    <w:rsid w:val="009D22AB"/>
    <w:rsid w:val="009D56F5"/>
    <w:rsid w:val="009D5C35"/>
    <w:rsid w:val="009E1A3F"/>
    <w:rsid w:val="009E4C57"/>
    <w:rsid w:val="009E737A"/>
    <w:rsid w:val="009E7E87"/>
    <w:rsid w:val="009F0598"/>
    <w:rsid w:val="009F2417"/>
    <w:rsid w:val="009F505D"/>
    <w:rsid w:val="009F6CD5"/>
    <w:rsid w:val="00A03C37"/>
    <w:rsid w:val="00A1384C"/>
    <w:rsid w:val="00A141A9"/>
    <w:rsid w:val="00A20C4C"/>
    <w:rsid w:val="00A27569"/>
    <w:rsid w:val="00A4559A"/>
    <w:rsid w:val="00A52333"/>
    <w:rsid w:val="00A52B5A"/>
    <w:rsid w:val="00A56F39"/>
    <w:rsid w:val="00A6284D"/>
    <w:rsid w:val="00A66D17"/>
    <w:rsid w:val="00A72D67"/>
    <w:rsid w:val="00A74112"/>
    <w:rsid w:val="00A75C78"/>
    <w:rsid w:val="00A8263F"/>
    <w:rsid w:val="00A83130"/>
    <w:rsid w:val="00AA3280"/>
    <w:rsid w:val="00AA3C65"/>
    <w:rsid w:val="00AA3EEC"/>
    <w:rsid w:val="00AA4A26"/>
    <w:rsid w:val="00AA52CE"/>
    <w:rsid w:val="00AB4C35"/>
    <w:rsid w:val="00AC25A5"/>
    <w:rsid w:val="00AC53E8"/>
    <w:rsid w:val="00AE27B2"/>
    <w:rsid w:val="00AE546D"/>
    <w:rsid w:val="00AE7E4D"/>
    <w:rsid w:val="00AF7F82"/>
    <w:rsid w:val="00B05010"/>
    <w:rsid w:val="00B10EC4"/>
    <w:rsid w:val="00B14E45"/>
    <w:rsid w:val="00B30A8F"/>
    <w:rsid w:val="00B44A1E"/>
    <w:rsid w:val="00B722A8"/>
    <w:rsid w:val="00B77C69"/>
    <w:rsid w:val="00B91DC7"/>
    <w:rsid w:val="00BA6646"/>
    <w:rsid w:val="00BB18CE"/>
    <w:rsid w:val="00BC09E5"/>
    <w:rsid w:val="00BD33D8"/>
    <w:rsid w:val="00BD4FAA"/>
    <w:rsid w:val="00BD5A60"/>
    <w:rsid w:val="00BE04CD"/>
    <w:rsid w:val="00BE1F66"/>
    <w:rsid w:val="00C00C64"/>
    <w:rsid w:val="00C04369"/>
    <w:rsid w:val="00C1202F"/>
    <w:rsid w:val="00C364EA"/>
    <w:rsid w:val="00C4226B"/>
    <w:rsid w:val="00C50CD5"/>
    <w:rsid w:val="00C60D6C"/>
    <w:rsid w:val="00C62E1C"/>
    <w:rsid w:val="00C642B8"/>
    <w:rsid w:val="00C728F8"/>
    <w:rsid w:val="00C80765"/>
    <w:rsid w:val="00C821D9"/>
    <w:rsid w:val="00C96D8E"/>
    <w:rsid w:val="00CB391F"/>
    <w:rsid w:val="00CB5F4A"/>
    <w:rsid w:val="00CD15A1"/>
    <w:rsid w:val="00CD5BC6"/>
    <w:rsid w:val="00CE3993"/>
    <w:rsid w:val="00CF3B6D"/>
    <w:rsid w:val="00D00D58"/>
    <w:rsid w:val="00D05EDC"/>
    <w:rsid w:val="00D13648"/>
    <w:rsid w:val="00D1376E"/>
    <w:rsid w:val="00D25575"/>
    <w:rsid w:val="00D45F6A"/>
    <w:rsid w:val="00D71832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7025"/>
    <w:rsid w:val="00DB362B"/>
    <w:rsid w:val="00DB3C25"/>
    <w:rsid w:val="00DB3C2D"/>
    <w:rsid w:val="00DC075F"/>
    <w:rsid w:val="00DD36FA"/>
    <w:rsid w:val="00DE2518"/>
    <w:rsid w:val="00DE3E11"/>
    <w:rsid w:val="00DE54E0"/>
    <w:rsid w:val="00DE7214"/>
    <w:rsid w:val="00DF4260"/>
    <w:rsid w:val="00DF4BC6"/>
    <w:rsid w:val="00E04C0D"/>
    <w:rsid w:val="00E04CBD"/>
    <w:rsid w:val="00E10FE1"/>
    <w:rsid w:val="00E2347A"/>
    <w:rsid w:val="00E24F90"/>
    <w:rsid w:val="00E27FF4"/>
    <w:rsid w:val="00E350F7"/>
    <w:rsid w:val="00E375B6"/>
    <w:rsid w:val="00E45664"/>
    <w:rsid w:val="00E57986"/>
    <w:rsid w:val="00E67942"/>
    <w:rsid w:val="00E75F41"/>
    <w:rsid w:val="00E861EF"/>
    <w:rsid w:val="00E91B4C"/>
    <w:rsid w:val="00E93CB9"/>
    <w:rsid w:val="00EA403C"/>
    <w:rsid w:val="00EB17B9"/>
    <w:rsid w:val="00EB4475"/>
    <w:rsid w:val="00ED561D"/>
    <w:rsid w:val="00EE6CA1"/>
    <w:rsid w:val="00EE71E7"/>
    <w:rsid w:val="00EF1305"/>
    <w:rsid w:val="00EF4D7E"/>
    <w:rsid w:val="00EF5B28"/>
    <w:rsid w:val="00EF6E42"/>
    <w:rsid w:val="00F03BA4"/>
    <w:rsid w:val="00F13712"/>
    <w:rsid w:val="00F175E1"/>
    <w:rsid w:val="00F37CCB"/>
    <w:rsid w:val="00F507A8"/>
    <w:rsid w:val="00F50D7E"/>
    <w:rsid w:val="00F561DB"/>
    <w:rsid w:val="00F64BA0"/>
    <w:rsid w:val="00F73F25"/>
    <w:rsid w:val="00F74D77"/>
    <w:rsid w:val="00F92DB6"/>
    <w:rsid w:val="00F95ECB"/>
    <w:rsid w:val="00FA1235"/>
    <w:rsid w:val="00FA2DB5"/>
    <w:rsid w:val="00FB3A3D"/>
    <w:rsid w:val="00FB49D2"/>
    <w:rsid w:val="00FB5EC5"/>
    <w:rsid w:val="00FC16E0"/>
    <w:rsid w:val="00FC1CFA"/>
    <w:rsid w:val="00FC3D45"/>
    <w:rsid w:val="00FC6FC1"/>
    <w:rsid w:val="00FE7553"/>
    <w:rsid w:val="00FF0A83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C60A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">
    <w:name w:val="heading 1"/>
    <w:aliases w:val="раздел"/>
    <w:basedOn w:val="a"/>
    <w:next w:val="a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2">
    <w:name w:val="heading 2"/>
    <w:aliases w:val="пункт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3">
    <w:name w:val="heading 3"/>
    <w:aliases w:val="п/п"/>
    <w:basedOn w:val="a"/>
    <w:next w:val="a"/>
    <w:qFormat/>
    <w:pPr>
      <w:keepNext/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  <w:rPr>
      <w:sz w:val="24"/>
    </w:rPr>
  </w:style>
  <w:style w:type="paragraph" w:customStyle="1" w:styleId="10">
    <w:name w:val="Название1"/>
    <w:basedOn w:val="a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paragraph" w:styleId="11">
    <w:name w:val="toc 1"/>
    <w:basedOn w:val="a"/>
    <w:next w:val="a"/>
    <w:semiHidden/>
    <w:pPr>
      <w:tabs>
        <w:tab w:val="right" w:leader="dot" w:pos="9353"/>
      </w:tabs>
    </w:pPr>
    <w:rPr>
      <w:b/>
      <w:sz w:val="28"/>
    </w:rPr>
  </w:style>
  <w:style w:type="paragraph" w:styleId="20">
    <w:name w:val="toc 2"/>
    <w:basedOn w:val="a"/>
    <w:next w:val="a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0">
    <w:name w:val="toc 3"/>
    <w:basedOn w:val="a"/>
    <w:next w:val="a"/>
    <w:semiHidden/>
    <w:pPr>
      <w:tabs>
        <w:tab w:val="right" w:leader="dot" w:pos="9353"/>
      </w:tabs>
      <w:ind w:left="480"/>
    </w:pPr>
    <w:rPr>
      <w:sz w:val="24"/>
    </w:rPr>
  </w:style>
  <w:style w:type="paragraph" w:styleId="41">
    <w:name w:val="toc 4"/>
    <w:basedOn w:val="a"/>
    <w:next w:val="a"/>
    <w:semiHidden/>
    <w:pPr>
      <w:tabs>
        <w:tab w:val="right" w:leader="dot" w:pos="9353"/>
      </w:tabs>
      <w:ind w:left="720"/>
    </w:pPr>
    <w:rPr>
      <w:sz w:val="24"/>
    </w:rPr>
  </w:style>
  <w:style w:type="paragraph" w:styleId="50">
    <w:name w:val="toc 5"/>
    <w:basedOn w:val="a"/>
    <w:next w:val="a"/>
    <w:semiHidden/>
    <w:pPr>
      <w:tabs>
        <w:tab w:val="right" w:leader="dot" w:pos="9353"/>
      </w:tabs>
      <w:ind w:left="960"/>
    </w:pPr>
    <w:rPr>
      <w:sz w:val="24"/>
    </w:rPr>
  </w:style>
  <w:style w:type="paragraph" w:styleId="60">
    <w:name w:val="toc 6"/>
    <w:basedOn w:val="a"/>
    <w:next w:val="a"/>
    <w:semiHidden/>
    <w:pPr>
      <w:tabs>
        <w:tab w:val="right" w:leader="dot" w:pos="9353"/>
      </w:tabs>
      <w:ind w:left="1200"/>
    </w:pPr>
    <w:rPr>
      <w:sz w:val="24"/>
    </w:rPr>
  </w:style>
  <w:style w:type="paragraph" w:styleId="70">
    <w:name w:val="toc 7"/>
    <w:basedOn w:val="a"/>
    <w:next w:val="a"/>
    <w:semiHidden/>
    <w:pPr>
      <w:tabs>
        <w:tab w:val="right" w:leader="dot" w:pos="9353"/>
      </w:tabs>
      <w:ind w:left="1440"/>
    </w:pPr>
    <w:rPr>
      <w:sz w:val="24"/>
    </w:rPr>
  </w:style>
  <w:style w:type="paragraph" w:styleId="80">
    <w:name w:val="toc 8"/>
    <w:basedOn w:val="a"/>
    <w:next w:val="a"/>
    <w:semiHidden/>
    <w:pPr>
      <w:tabs>
        <w:tab w:val="right" w:leader="dot" w:pos="9353"/>
      </w:tabs>
      <w:ind w:left="1680"/>
    </w:pPr>
    <w:rPr>
      <w:sz w:val="24"/>
    </w:rPr>
  </w:style>
  <w:style w:type="paragraph" w:styleId="90">
    <w:name w:val="toc 9"/>
    <w:basedOn w:val="a"/>
    <w:next w:val="a"/>
    <w:semiHidden/>
    <w:pPr>
      <w:tabs>
        <w:tab w:val="right" w:leader="dot" w:pos="9353"/>
      </w:tabs>
      <w:ind w:left="1920"/>
    </w:pPr>
    <w:rPr>
      <w:sz w:val="24"/>
    </w:rPr>
  </w:style>
  <w:style w:type="paragraph" w:styleId="a5">
    <w:name w:val="footer"/>
    <w:basedOn w:val="a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ind w:firstLine="709"/>
      <w:jc w:val="both"/>
    </w:pPr>
    <w:rPr>
      <w:lang w:val="x-none" w:eastAsia="x-none"/>
    </w:rPr>
  </w:style>
  <w:style w:type="paragraph" w:styleId="a9">
    <w:name w:val="envelope address"/>
    <w:aliases w:val="Абзац"/>
    <w:basedOn w:val="a7"/>
    <w:pPr>
      <w:ind w:right="284"/>
    </w:pPr>
  </w:style>
  <w:style w:type="paragraph" w:customStyle="1" w:styleId="aa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b">
    <w:name w:val="Body Text"/>
    <w:basedOn w:val="a"/>
    <w:pPr>
      <w:spacing w:after="240"/>
    </w:pPr>
  </w:style>
  <w:style w:type="paragraph" w:styleId="22">
    <w:name w:val="Body Text 2"/>
    <w:basedOn w:val="a"/>
    <w:pPr>
      <w:spacing w:line="240" w:lineRule="auto"/>
      <w:jc w:val="center"/>
    </w:pPr>
  </w:style>
  <w:style w:type="paragraph" w:customStyle="1" w:styleId="ac">
    <w:name w:val="Основной"/>
    <w:basedOn w:val="a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12">
    <w:name w:val="Обычный1"/>
    <w:rPr>
      <w:snapToGrid w:val="0"/>
    </w:rPr>
  </w:style>
  <w:style w:type="paragraph" w:styleId="23">
    <w:name w:val="Body Text Indent 2"/>
    <w:basedOn w:val="a"/>
    <w:pPr>
      <w:spacing w:before="57" w:line="240" w:lineRule="auto"/>
      <w:ind w:left="426"/>
    </w:pPr>
    <w:rPr>
      <w:snapToGrid w:val="0"/>
      <w:sz w:val="30"/>
    </w:rPr>
  </w:style>
  <w:style w:type="paragraph" w:styleId="32">
    <w:name w:val="Body Text Indent 3"/>
    <w:basedOn w:val="a"/>
    <w:pPr>
      <w:ind w:firstLine="703"/>
      <w:jc w:val="both"/>
    </w:pPr>
    <w:rPr>
      <w:snapToGrid w:val="0"/>
      <w:sz w:val="28"/>
    </w:rPr>
  </w:style>
  <w:style w:type="paragraph" w:customStyle="1" w:styleId="-">
    <w:name w:val="Н-отступ"/>
    <w:basedOn w:val="ad"/>
    <w:pPr>
      <w:spacing w:before="60" w:line="280" w:lineRule="exact"/>
      <w:ind w:left="0" w:firstLine="624"/>
    </w:pPr>
    <w:rPr>
      <w:kern w:val="22"/>
      <w:sz w:val="22"/>
    </w:rPr>
  </w:style>
  <w:style w:type="paragraph" w:styleId="ad">
    <w:name w:val="Normal Indent"/>
    <w:basedOn w:val="a"/>
    <w:pPr>
      <w:spacing w:line="240" w:lineRule="auto"/>
      <w:ind w:left="720"/>
    </w:pPr>
    <w:rPr>
      <w:sz w:val="24"/>
    </w:rPr>
  </w:style>
  <w:style w:type="paragraph" w:styleId="ae">
    <w:name w:val="Plain Text"/>
    <w:basedOn w:val="a"/>
    <w:link w:val="af"/>
    <w:pPr>
      <w:spacing w:line="240" w:lineRule="auto"/>
    </w:pPr>
    <w:rPr>
      <w:rFonts w:ascii="Courier New" w:hAnsi="Courier New"/>
      <w:sz w:val="24"/>
    </w:rPr>
  </w:style>
  <w:style w:type="paragraph" w:customStyle="1" w:styleId="af0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0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1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2">
    <w:name w:val="раздел б/н"/>
    <w:basedOn w:val="1"/>
    <w:next w:val="a"/>
    <w:pPr>
      <w:keepLines/>
      <w:pageBreakBefore/>
      <w:tabs>
        <w:tab w:val="clear" w:pos="360"/>
      </w:tabs>
      <w:suppressAutoHyphens/>
      <w:spacing w:before="240" w:after="120" w:line="240" w:lineRule="auto"/>
      <w:ind w:left="1134" w:hanging="708"/>
      <w:jc w:val="center"/>
      <w:outlineLvl w:val="9"/>
    </w:pPr>
    <w:rPr>
      <w:kern w:val="0"/>
      <w:sz w:val="28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3">
    <w:name w:val="Заг рис"/>
    <w:basedOn w:val="af4"/>
    <w:next w:val="a"/>
    <w:pPr>
      <w:keepLines/>
      <w:suppressAutoHyphens/>
      <w:ind w:left="283" w:hanging="283"/>
    </w:pPr>
    <w:rPr>
      <w:b/>
    </w:rPr>
  </w:style>
  <w:style w:type="paragraph" w:styleId="af4">
    <w:name w:val="caption"/>
    <w:basedOn w:val="a"/>
    <w:next w:val="a"/>
    <w:qFormat/>
    <w:pPr>
      <w:spacing w:before="240" w:after="60" w:line="240" w:lineRule="auto"/>
      <w:jc w:val="center"/>
    </w:pPr>
    <w:rPr>
      <w:sz w:val="24"/>
    </w:rPr>
  </w:style>
  <w:style w:type="paragraph" w:styleId="af5">
    <w:name w:val="Document Map"/>
    <w:basedOn w:val="a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paragraph" w:styleId="33">
    <w:name w:val="Body Text 3"/>
    <w:basedOn w:val="a"/>
    <w:pPr>
      <w:spacing w:before="120" w:line="240" w:lineRule="auto"/>
      <w:jc w:val="both"/>
    </w:pPr>
    <w:rPr>
      <w:snapToGrid w:val="0"/>
    </w:rPr>
  </w:style>
  <w:style w:type="paragraph" w:styleId="HTML">
    <w:name w:val="HTML Preformatted"/>
    <w:basedOn w:val="a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af">
    <w:name w:val="Текст Знак"/>
    <w:link w:val="ae"/>
    <w:rsid w:val="00970730"/>
    <w:rPr>
      <w:rFonts w:ascii="Courier New" w:hAnsi="Courier New"/>
      <w:sz w:val="24"/>
      <w:lang w:val="ru-RU" w:eastAsia="ru-RU" w:bidi="ar-SA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3">
    <w:name w:val="Нижний колонтитул1"/>
    <w:basedOn w:val="Normal"/>
    <w:rsid w:val="00970730"/>
    <w:pPr>
      <w:tabs>
        <w:tab w:val="center" w:pos="4536"/>
        <w:tab w:val="right" w:pos="9072"/>
      </w:tabs>
    </w:pPr>
  </w:style>
  <w:style w:type="character" w:customStyle="1" w:styleId="14">
    <w:name w:val="Номер страницы1"/>
    <w:basedOn w:val="a0"/>
    <w:rsid w:val="00970730"/>
  </w:style>
  <w:style w:type="paragraph" w:customStyle="1" w:styleId="81">
    <w:name w:val="Оглавление 81"/>
    <w:basedOn w:val="Normal"/>
    <w:next w:val="Normal"/>
    <w:rsid w:val="00970730"/>
    <w:pPr>
      <w:tabs>
        <w:tab w:val="right" w:leader="dot" w:pos="9353"/>
      </w:tabs>
      <w:ind w:left="1680"/>
    </w:pPr>
  </w:style>
  <w:style w:type="paragraph" w:customStyle="1" w:styleId="310">
    <w:name w:val="Заголовок 31"/>
    <w:basedOn w:val="BodyText21"/>
    <w:next w:val="a"/>
    <w:rsid w:val="00970730"/>
    <w:pPr>
      <w:keepNext/>
      <w:spacing w:before="240" w:after="120"/>
      <w:ind w:left="1416" w:hanging="708"/>
      <w:jc w:val="left"/>
    </w:pPr>
    <w:rPr>
      <w:b/>
    </w:rPr>
  </w:style>
  <w:style w:type="paragraph" w:customStyle="1" w:styleId="410">
    <w:name w:val="Заголовок 41"/>
    <w:basedOn w:val="BodyText21"/>
    <w:next w:val="a"/>
    <w:rsid w:val="00970730"/>
    <w:pPr>
      <w:keepNext/>
      <w:spacing w:before="240" w:after="60"/>
      <w:ind w:left="2124" w:hanging="708"/>
      <w:jc w:val="left"/>
    </w:pPr>
    <w:rPr>
      <w:u w:val="single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111">
    <w:name w:val="Заголовок 11"/>
    <w:basedOn w:val="12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snapToGrid/>
      <w:kern w:val="28"/>
      <w:sz w:val="28"/>
    </w:rPr>
  </w:style>
  <w:style w:type="paragraph" w:customStyle="1" w:styleId="210">
    <w:name w:val="Заголовок 21"/>
    <w:basedOn w:val="12"/>
    <w:autoRedefine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napToGrid/>
      <w:sz w:val="24"/>
    </w:rPr>
  </w:style>
  <w:style w:type="paragraph" w:customStyle="1" w:styleId="21">
    <w:name w:val="Маркированный список 21"/>
    <w:basedOn w:val="12"/>
    <w:autoRedefine/>
    <w:rsid w:val="00970730"/>
    <w:pPr>
      <w:numPr>
        <w:numId w:val="23"/>
      </w:numPr>
      <w:jc w:val="both"/>
    </w:pPr>
    <w:rPr>
      <w:rFonts w:ascii="Times New" w:hAnsi="Times New"/>
      <w:snapToGrid/>
      <w:sz w:val="24"/>
    </w:rPr>
  </w:style>
  <w:style w:type="paragraph" w:customStyle="1" w:styleId="31">
    <w:name w:val="Маркированный список 31"/>
    <w:basedOn w:val="12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napToGrid/>
      <w:sz w:val="24"/>
    </w:rPr>
  </w:style>
  <w:style w:type="paragraph" w:customStyle="1" w:styleId="15">
    <w:name w:val="Основной текст1"/>
    <w:basedOn w:val="12"/>
    <w:rsid w:val="00970730"/>
    <w:pPr>
      <w:spacing w:after="120"/>
      <w:ind w:firstLine="567"/>
      <w:jc w:val="both"/>
    </w:pPr>
    <w:rPr>
      <w:rFonts w:ascii="Times New" w:hAnsi="Times New"/>
      <w:snapToGrid/>
      <w:sz w:val="24"/>
    </w:rPr>
  </w:style>
  <w:style w:type="paragraph" w:styleId="af6">
    <w:name w:val="Block Text"/>
    <w:basedOn w:val="a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6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7">
    <w:name w:val="Основной шрифт"/>
    <w:rsid w:val="00970730"/>
  </w:style>
  <w:style w:type="paragraph" w:styleId="34">
    <w:name w:val="List 3"/>
    <w:basedOn w:val="a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5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1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7">
    <w:name w:val="Знак Знак1"/>
    <w:rsid w:val="00970730"/>
    <w:rPr>
      <w:rFonts w:ascii="Courier New" w:hAnsi="Courier New"/>
      <w:sz w:val="24"/>
      <w:lang w:val="ru-RU" w:eastAsia="ru-RU" w:bidi="ar-SA"/>
    </w:rPr>
  </w:style>
  <w:style w:type="character" w:customStyle="1" w:styleId="a8">
    <w:name w:val="Основной текст с отступом Знак"/>
    <w:link w:val="a7"/>
    <w:rsid w:val="000D5370"/>
    <w:rPr>
      <w:sz w:val="26"/>
    </w:rPr>
  </w:style>
  <w:style w:type="paragraph" w:styleId="af8">
    <w:name w:val="Balloon Text"/>
    <w:basedOn w:val="a"/>
    <w:link w:val="af9"/>
    <w:rsid w:val="00161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rsid w:val="00161E2C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B44FA"/>
    <w:rPr>
      <w:sz w:val="24"/>
    </w:rPr>
  </w:style>
  <w:style w:type="table" w:customStyle="1" w:styleId="18">
    <w:name w:val="Сетка таблицы1"/>
    <w:basedOn w:val="a1"/>
    <w:next w:val="afa"/>
    <w:uiPriority w:val="59"/>
    <w:rsid w:val="00107EA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fa"/>
    <w:uiPriority w:val="59"/>
    <w:rsid w:val="0098645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"/>
    <w:basedOn w:val="a1"/>
    <w:next w:val="afa"/>
    <w:uiPriority w:val="59"/>
    <w:rsid w:val="00D1364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">
    <w:name w:val="heading 1"/>
    <w:aliases w:val="раздел"/>
    <w:basedOn w:val="a"/>
    <w:next w:val="a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2">
    <w:name w:val="heading 2"/>
    <w:aliases w:val="пункт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3">
    <w:name w:val="heading 3"/>
    <w:aliases w:val="п/п"/>
    <w:basedOn w:val="a"/>
    <w:next w:val="a"/>
    <w:qFormat/>
    <w:pPr>
      <w:keepNext/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  <w:rPr>
      <w:sz w:val="24"/>
    </w:rPr>
  </w:style>
  <w:style w:type="paragraph" w:customStyle="1" w:styleId="10">
    <w:name w:val="Название1"/>
    <w:basedOn w:val="a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paragraph" w:styleId="11">
    <w:name w:val="toc 1"/>
    <w:basedOn w:val="a"/>
    <w:next w:val="a"/>
    <w:semiHidden/>
    <w:pPr>
      <w:tabs>
        <w:tab w:val="right" w:leader="dot" w:pos="9353"/>
      </w:tabs>
    </w:pPr>
    <w:rPr>
      <w:b/>
      <w:sz w:val="28"/>
    </w:rPr>
  </w:style>
  <w:style w:type="paragraph" w:styleId="20">
    <w:name w:val="toc 2"/>
    <w:basedOn w:val="a"/>
    <w:next w:val="a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0">
    <w:name w:val="toc 3"/>
    <w:basedOn w:val="a"/>
    <w:next w:val="a"/>
    <w:semiHidden/>
    <w:pPr>
      <w:tabs>
        <w:tab w:val="right" w:leader="dot" w:pos="9353"/>
      </w:tabs>
      <w:ind w:left="480"/>
    </w:pPr>
    <w:rPr>
      <w:sz w:val="24"/>
    </w:rPr>
  </w:style>
  <w:style w:type="paragraph" w:styleId="41">
    <w:name w:val="toc 4"/>
    <w:basedOn w:val="a"/>
    <w:next w:val="a"/>
    <w:semiHidden/>
    <w:pPr>
      <w:tabs>
        <w:tab w:val="right" w:leader="dot" w:pos="9353"/>
      </w:tabs>
      <w:ind w:left="720"/>
    </w:pPr>
    <w:rPr>
      <w:sz w:val="24"/>
    </w:rPr>
  </w:style>
  <w:style w:type="paragraph" w:styleId="50">
    <w:name w:val="toc 5"/>
    <w:basedOn w:val="a"/>
    <w:next w:val="a"/>
    <w:semiHidden/>
    <w:pPr>
      <w:tabs>
        <w:tab w:val="right" w:leader="dot" w:pos="9353"/>
      </w:tabs>
      <w:ind w:left="960"/>
    </w:pPr>
    <w:rPr>
      <w:sz w:val="24"/>
    </w:rPr>
  </w:style>
  <w:style w:type="paragraph" w:styleId="60">
    <w:name w:val="toc 6"/>
    <w:basedOn w:val="a"/>
    <w:next w:val="a"/>
    <w:semiHidden/>
    <w:pPr>
      <w:tabs>
        <w:tab w:val="right" w:leader="dot" w:pos="9353"/>
      </w:tabs>
      <w:ind w:left="1200"/>
    </w:pPr>
    <w:rPr>
      <w:sz w:val="24"/>
    </w:rPr>
  </w:style>
  <w:style w:type="paragraph" w:styleId="70">
    <w:name w:val="toc 7"/>
    <w:basedOn w:val="a"/>
    <w:next w:val="a"/>
    <w:semiHidden/>
    <w:pPr>
      <w:tabs>
        <w:tab w:val="right" w:leader="dot" w:pos="9353"/>
      </w:tabs>
      <w:ind w:left="1440"/>
    </w:pPr>
    <w:rPr>
      <w:sz w:val="24"/>
    </w:rPr>
  </w:style>
  <w:style w:type="paragraph" w:styleId="80">
    <w:name w:val="toc 8"/>
    <w:basedOn w:val="a"/>
    <w:next w:val="a"/>
    <w:semiHidden/>
    <w:pPr>
      <w:tabs>
        <w:tab w:val="right" w:leader="dot" w:pos="9353"/>
      </w:tabs>
      <w:ind w:left="1680"/>
    </w:pPr>
    <w:rPr>
      <w:sz w:val="24"/>
    </w:rPr>
  </w:style>
  <w:style w:type="paragraph" w:styleId="90">
    <w:name w:val="toc 9"/>
    <w:basedOn w:val="a"/>
    <w:next w:val="a"/>
    <w:semiHidden/>
    <w:pPr>
      <w:tabs>
        <w:tab w:val="right" w:leader="dot" w:pos="9353"/>
      </w:tabs>
      <w:ind w:left="1920"/>
    </w:pPr>
    <w:rPr>
      <w:sz w:val="24"/>
    </w:rPr>
  </w:style>
  <w:style w:type="paragraph" w:styleId="a5">
    <w:name w:val="footer"/>
    <w:basedOn w:val="a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ind w:firstLine="709"/>
      <w:jc w:val="both"/>
    </w:pPr>
    <w:rPr>
      <w:lang w:val="x-none" w:eastAsia="x-none"/>
    </w:rPr>
  </w:style>
  <w:style w:type="paragraph" w:styleId="a9">
    <w:name w:val="envelope address"/>
    <w:aliases w:val="Абзац"/>
    <w:basedOn w:val="a7"/>
    <w:pPr>
      <w:ind w:right="284"/>
    </w:pPr>
  </w:style>
  <w:style w:type="paragraph" w:customStyle="1" w:styleId="aa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b">
    <w:name w:val="Body Text"/>
    <w:basedOn w:val="a"/>
    <w:pPr>
      <w:spacing w:after="240"/>
    </w:pPr>
  </w:style>
  <w:style w:type="paragraph" w:styleId="22">
    <w:name w:val="Body Text 2"/>
    <w:basedOn w:val="a"/>
    <w:pPr>
      <w:spacing w:line="240" w:lineRule="auto"/>
      <w:jc w:val="center"/>
    </w:pPr>
  </w:style>
  <w:style w:type="paragraph" w:customStyle="1" w:styleId="ac">
    <w:name w:val="Основной"/>
    <w:basedOn w:val="a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12">
    <w:name w:val="Обычный1"/>
    <w:rPr>
      <w:snapToGrid w:val="0"/>
    </w:rPr>
  </w:style>
  <w:style w:type="paragraph" w:styleId="23">
    <w:name w:val="Body Text Indent 2"/>
    <w:basedOn w:val="a"/>
    <w:pPr>
      <w:spacing w:before="57" w:line="240" w:lineRule="auto"/>
      <w:ind w:left="426"/>
    </w:pPr>
    <w:rPr>
      <w:snapToGrid w:val="0"/>
      <w:sz w:val="30"/>
    </w:rPr>
  </w:style>
  <w:style w:type="paragraph" w:styleId="32">
    <w:name w:val="Body Text Indent 3"/>
    <w:basedOn w:val="a"/>
    <w:pPr>
      <w:ind w:firstLine="703"/>
      <w:jc w:val="both"/>
    </w:pPr>
    <w:rPr>
      <w:snapToGrid w:val="0"/>
      <w:sz w:val="28"/>
    </w:rPr>
  </w:style>
  <w:style w:type="paragraph" w:customStyle="1" w:styleId="-">
    <w:name w:val="Н-отступ"/>
    <w:basedOn w:val="ad"/>
    <w:pPr>
      <w:spacing w:before="60" w:line="280" w:lineRule="exact"/>
      <w:ind w:left="0" w:firstLine="624"/>
    </w:pPr>
    <w:rPr>
      <w:kern w:val="22"/>
      <w:sz w:val="22"/>
    </w:rPr>
  </w:style>
  <w:style w:type="paragraph" w:styleId="ad">
    <w:name w:val="Normal Indent"/>
    <w:basedOn w:val="a"/>
    <w:pPr>
      <w:spacing w:line="240" w:lineRule="auto"/>
      <w:ind w:left="720"/>
    </w:pPr>
    <w:rPr>
      <w:sz w:val="24"/>
    </w:rPr>
  </w:style>
  <w:style w:type="paragraph" w:styleId="ae">
    <w:name w:val="Plain Text"/>
    <w:basedOn w:val="a"/>
    <w:link w:val="af"/>
    <w:pPr>
      <w:spacing w:line="240" w:lineRule="auto"/>
    </w:pPr>
    <w:rPr>
      <w:rFonts w:ascii="Courier New" w:hAnsi="Courier New"/>
      <w:sz w:val="24"/>
    </w:rPr>
  </w:style>
  <w:style w:type="paragraph" w:customStyle="1" w:styleId="af0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0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1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2">
    <w:name w:val="раздел б/н"/>
    <w:basedOn w:val="1"/>
    <w:next w:val="a"/>
    <w:pPr>
      <w:keepLines/>
      <w:pageBreakBefore/>
      <w:tabs>
        <w:tab w:val="clear" w:pos="360"/>
      </w:tabs>
      <w:suppressAutoHyphens/>
      <w:spacing w:before="240" w:after="120" w:line="240" w:lineRule="auto"/>
      <w:ind w:left="1134" w:hanging="708"/>
      <w:jc w:val="center"/>
      <w:outlineLvl w:val="9"/>
    </w:pPr>
    <w:rPr>
      <w:kern w:val="0"/>
      <w:sz w:val="28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3">
    <w:name w:val="Заг рис"/>
    <w:basedOn w:val="af4"/>
    <w:next w:val="a"/>
    <w:pPr>
      <w:keepLines/>
      <w:suppressAutoHyphens/>
      <w:ind w:left="283" w:hanging="283"/>
    </w:pPr>
    <w:rPr>
      <w:b/>
    </w:rPr>
  </w:style>
  <w:style w:type="paragraph" w:styleId="af4">
    <w:name w:val="caption"/>
    <w:basedOn w:val="a"/>
    <w:next w:val="a"/>
    <w:qFormat/>
    <w:pPr>
      <w:spacing w:before="240" w:after="60" w:line="240" w:lineRule="auto"/>
      <w:jc w:val="center"/>
    </w:pPr>
    <w:rPr>
      <w:sz w:val="24"/>
    </w:rPr>
  </w:style>
  <w:style w:type="paragraph" w:styleId="af5">
    <w:name w:val="Document Map"/>
    <w:basedOn w:val="a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paragraph" w:styleId="33">
    <w:name w:val="Body Text 3"/>
    <w:basedOn w:val="a"/>
    <w:pPr>
      <w:spacing w:before="120" w:line="240" w:lineRule="auto"/>
      <w:jc w:val="both"/>
    </w:pPr>
    <w:rPr>
      <w:snapToGrid w:val="0"/>
    </w:rPr>
  </w:style>
  <w:style w:type="paragraph" w:styleId="HTML">
    <w:name w:val="HTML Preformatted"/>
    <w:basedOn w:val="a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af">
    <w:name w:val="Текст Знак"/>
    <w:link w:val="ae"/>
    <w:rsid w:val="00970730"/>
    <w:rPr>
      <w:rFonts w:ascii="Courier New" w:hAnsi="Courier New"/>
      <w:sz w:val="24"/>
      <w:lang w:val="ru-RU" w:eastAsia="ru-RU" w:bidi="ar-SA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3">
    <w:name w:val="Нижний колонтитул1"/>
    <w:basedOn w:val="Normal"/>
    <w:rsid w:val="00970730"/>
    <w:pPr>
      <w:tabs>
        <w:tab w:val="center" w:pos="4536"/>
        <w:tab w:val="right" w:pos="9072"/>
      </w:tabs>
    </w:pPr>
  </w:style>
  <w:style w:type="character" w:customStyle="1" w:styleId="14">
    <w:name w:val="Номер страницы1"/>
    <w:basedOn w:val="a0"/>
    <w:rsid w:val="00970730"/>
  </w:style>
  <w:style w:type="paragraph" w:customStyle="1" w:styleId="81">
    <w:name w:val="Оглавление 81"/>
    <w:basedOn w:val="Normal"/>
    <w:next w:val="Normal"/>
    <w:rsid w:val="00970730"/>
    <w:pPr>
      <w:tabs>
        <w:tab w:val="right" w:leader="dot" w:pos="9353"/>
      </w:tabs>
      <w:ind w:left="1680"/>
    </w:pPr>
  </w:style>
  <w:style w:type="paragraph" w:customStyle="1" w:styleId="310">
    <w:name w:val="Заголовок 31"/>
    <w:basedOn w:val="BodyText21"/>
    <w:next w:val="a"/>
    <w:rsid w:val="00970730"/>
    <w:pPr>
      <w:keepNext/>
      <w:spacing w:before="240" w:after="120"/>
      <w:ind w:left="1416" w:hanging="708"/>
      <w:jc w:val="left"/>
    </w:pPr>
    <w:rPr>
      <w:b/>
    </w:rPr>
  </w:style>
  <w:style w:type="paragraph" w:customStyle="1" w:styleId="410">
    <w:name w:val="Заголовок 41"/>
    <w:basedOn w:val="BodyText21"/>
    <w:next w:val="a"/>
    <w:rsid w:val="00970730"/>
    <w:pPr>
      <w:keepNext/>
      <w:spacing w:before="240" w:after="60"/>
      <w:ind w:left="2124" w:hanging="708"/>
      <w:jc w:val="left"/>
    </w:pPr>
    <w:rPr>
      <w:u w:val="single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111">
    <w:name w:val="Заголовок 11"/>
    <w:basedOn w:val="12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snapToGrid/>
      <w:kern w:val="28"/>
      <w:sz w:val="28"/>
    </w:rPr>
  </w:style>
  <w:style w:type="paragraph" w:customStyle="1" w:styleId="210">
    <w:name w:val="Заголовок 21"/>
    <w:basedOn w:val="12"/>
    <w:autoRedefine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napToGrid/>
      <w:sz w:val="24"/>
    </w:rPr>
  </w:style>
  <w:style w:type="paragraph" w:customStyle="1" w:styleId="21">
    <w:name w:val="Маркированный список 21"/>
    <w:basedOn w:val="12"/>
    <w:autoRedefine/>
    <w:rsid w:val="00970730"/>
    <w:pPr>
      <w:numPr>
        <w:numId w:val="23"/>
      </w:numPr>
      <w:jc w:val="both"/>
    </w:pPr>
    <w:rPr>
      <w:rFonts w:ascii="Times New" w:hAnsi="Times New"/>
      <w:snapToGrid/>
      <w:sz w:val="24"/>
    </w:rPr>
  </w:style>
  <w:style w:type="paragraph" w:customStyle="1" w:styleId="31">
    <w:name w:val="Маркированный список 31"/>
    <w:basedOn w:val="12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napToGrid/>
      <w:sz w:val="24"/>
    </w:rPr>
  </w:style>
  <w:style w:type="paragraph" w:customStyle="1" w:styleId="15">
    <w:name w:val="Основной текст1"/>
    <w:basedOn w:val="12"/>
    <w:rsid w:val="00970730"/>
    <w:pPr>
      <w:spacing w:after="120"/>
      <w:ind w:firstLine="567"/>
      <w:jc w:val="both"/>
    </w:pPr>
    <w:rPr>
      <w:rFonts w:ascii="Times New" w:hAnsi="Times New"/>
      <w:snapToGrid/>
      <w:sz w:val="24"/>
    </w:rPr>
  </w:style>
  <w:style w:type="paragraph" w:styleId="af6">
    <w:name w:val="Block Text"/>
    <w:basedOn w:val="a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6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7">
    <w:name w:val="Основной шрифт"/>
    <w:rsid w:val="00970730"/>
  </w:style>
  <w:style w:type="paragraph" w:styleId="34">
    <w:name w:val="List 3"/>
    <w:basedOn w:val="a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5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1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7">
    <w:name w:val="Знак Знак1"/>
    <w:rsid w:val="00970730"/>
    <w:rPr>
      <w:rFonts w:ascii="Courier New" w:hAnsi="Courier New"/>
      <w:sz w:val="24"/>
      <w:lang w:val="ru-RU" w:eastAsia="ru-RU" w:bidi="ar-SA"/>
    </w:rPr>
  </w:style>
  <w:style w:type="character" w:customStyle="1" w:styleId="a8">
    <w:name w:val="Основной текст с отступом Знак"/>
    <w:link w:val="a7"/>
    <w:rsid w:val="000D5370"/>
    <w:rPr>
      <w:sz w:val="26"/>
    </w:rPr>
  </w:style>
  <w:style w:type="paragraph" w:styleId="af8">
    <w:name w:val="Balloon Text"/>
    <w:basedOn w:val="a"/>
    <w:link w:val="af9"/>
    <w:rsid w:val="00161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rsid w:val="00161E2C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B44FA"/>
    <w:rPr>
      <w:sz w:val="24"/>
    </w:rPr>
  </w:style>
  <w:style w:type="table" w:customStyle="1" w:styleId="18">
    <w:name w:val="Сетка таблицы1"/>
    <w:basedOn w:val="a1"/>
    <w:next w:val="afa"/>
    <w:uiPriority w:val="59"/>
    <w:rsid w:val="00107EA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fa"/>
    <w:uiPriority w:val="59"/>
    <w:rsid w:val="0098645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"/>
    <w:basedOn w:val="a1"/>
    <w:next w:val="afa"/>
    <w:uiPriority w:val="59"/>
    <w:rsid w:val="00D1364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9F07-B809-4A2E-BA32-95EC7DFA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5</TotalTime>
  <Pages>36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НИИСИ РАН</Company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cp:lastModifiedBy>Березин Михаил</cp:lastModifiedBy>
  <cp:revision>35</cp:revision>
  <cp:lastPrinted>2017-03-15T16:00:00Z</cp:lastPrinted>
  <dcterms:created xsi:type="dcterms:W3CDTF">2021-09-27T07:48:00Z</dcterms:created>
  <dcterms:modified xsi:type="dcterms:W3CDTF">2021-10-06T19:13:00Z</dcterms:modified>
</cp:coreProperties>
</file>