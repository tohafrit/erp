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95A" w:rsidRDefault="00EA795A">
      <w:pPr>
        <w:spacing w:line="240" w:lineRule="auto"/>
        <w:ind w:right="37"/>
        <w:rPr>
          <w:snapToGrid w:val="0"/>
          <w:u w:val="single"/>
        </w:rPr>
      </w:pPr>
      <w:r w:rsidRPr="00520DDE">
        <w:rPr>
          <w:snapToGrid w:val="0"/>
          <w:u w:val="single"/>
        </w:rPr>
        <w:t>40    1350</w:t>
      </w:r>
    </w:p>
    <w:p w:rsidR="00EA795A" w:rsidRDefault="00EA795A">
      <w:pPr>
        <w:ind w:right="37"/>
        <w:rPr>
          <w:snapToGrid w:val="0"/>
        </w:rPr>
      </w:pPr>
      <w:r>
        <w:rPr>
          <w:snapToGrid w:val="0"/>
        </w:rPr>
        <w:t>(код продукции)</w:t>
      </w:r>
    </w:p>
    <w:p w:rsidR="00EA795A" w:rsidRDefault="00EA795A">
      <w:pPr>
        <w:ind w:right="37"/>
        <w:rPr>
          <w:snapToGrid w:val="0"/>
        </w:rPr>
      </w:pPr>
      <w:r>
        <w:rPr>
          <w:snapToGrid w:val="0"/>
        </w:rPr>
        <w:t xml:space="preserve">Утверждён </w:t>
      </w:r>
    </w:p>
    <w:p w:rsidR="00EA795A" w:rsidRPr="006527F4" w:rsidRDefault="00EA795A">
      <w:pPr>
        <w:ind w:right="37"/>
        <w:rPr>
          <w:snapToGrid w:val="0"/>
        </w:rPr>
      </w:pPr>
      <w:r w:rsidRPr="00C4226B">
        <w:rPr>
          <w:snapToGrid w:val="0"/>
        </w:rPr>
        <w:t>ЮКСУ.</w:t>
      </w:r>
      <w:r>
        <w:rPr>
          <w:snapToGrid w:val="0"/>
        </w:rPr>
        <w:t>466259.002</w:t>
      </w:r>
      <w:r w:rsidRPr="006527F4">
        <w:rPr>
          <w:snapToGrid w:val="0"/>
        </w:rPr>
        <w:t>ПС-ЛУ</w:t>
      </w:r>
    </w:p>
    <w:p w:rsidR="00EA795A" w:rsidRDefault="00EA795A">
      <w:pPr>
        <w:ind w:right="37"/>
        <w:rPr>
          <w:snapToGrid w:val="0"/>
        </w:rPr>
      </w:pPr>
      <w:r>
        <w:rPr>
          <w:snapToGrid w:val="0"/>
        </w:rPr>
        <w:t>ЮКСУ.466259.002ПС</w:t>
      </w:r>
      <w:r w:rsidRPr="006527F4">
        <w:rPr>
          <w:snapToGrid w:val="0"/>
        </w:rPr>
        <w:t>-УД</w:t>
      </w:r>
    </w:p>
    <w:p w:rsidR="00EA795A" w:rsidRDefault="00EA795A">
      <w:pPr>
        <w:ind w:right="37"/>
        <w:rPr>
          <w:snapToGrid w:val="0"/>
        </w:rPr>
      </w:pPr>
    </w:p>
    <w:p w:rsidR="00EA795A" w:rsidRDefault="00EA795A">
      <w:pPr>
        <w:ind w:right="37"/>
        <w:jc w:val="center"/>
        <w:rPr>
          <w:snapToGrid w:val="0"/>
        </w:rPr>
      </w:pPr>
    </w:p>
    <w:p w:rsidR="00EA795A" w:rsidRDefault="00EA795A">
      <w:pPr>
        <w:ind w:right="37"/>
        <w:jc w:val="center"/>
        <w:rPr>
          <w:snapToGrid w:val="0"/>
        </w:rPr>
      </w:pPr>
    </w:p>
    <w:p w:rsidR="00EA795A" w:rsidRDefault="00EA795A">
      <w:pPr>
        <w:ind w:right="37"/>
        <w:jc w:val="center"/>
        <w:rPr>
          <w:snapToGrid w:val="0"/>
        </w:rPr>
      </w:pPr>
    </w:p>
    <w:p w:rsidR="00EA795A" w:rsidRDefault="00EA795A">
      <w:pPr>
        <w:ind w:right="37"/>
        <w:jc w:val="center"/>
        <w:rPr>
          <w:snapToGrid w:val="0"/>
        </w:rPr>
      </w:pPr>
    </w:p>
    <w:p w:rsidR="00EA795A" w:rsidRDefault="00EA795A">
      <w:pPr>
        <w:ind w:right="37"/>
        <w:jc w:val="center"/>
        <w:rPr>
          <w:snapToGrid w:val="0"/>
        </w:rPr>
      </w:pPr>
    </w:p>
    <w:p w:rsidR="00EA795A" w:rsidRDefault="00EA795A">
      <w:pPr>
        <w:ind w:right="37"/>
        <w:jc w:val="center"/>
        <w:rPr>
          <w:snapToGrid w:val="0"/>
        </w:rPr>
      </w:pPr>
    </w:p>
    <w:p w:rsidR="00EA795A" w:rsidRDefault="00EA795A">
      <w:pPr>
        <w:ind w:right="37"/>
        <w:jc w:val="center"/>
        <w:rPr>
          <w:snapToGrid w:val="0"/>
        </w:rPr>
      </w:pPr>
    </w:p>
    <w:p w:rsidR="00EA795A" w:rsidRPr="001443ED" w:rsidRDefault="00EA795A">
      <w:pPr>
        <w:ind w:right="37"/>
        <w:jc w:val="center"/>
        <w:rPr>
          <w:snapToGrid w:val="0"/>
          <w:szCs w:val="26"/>
        </w:rPr>
      </w:pPr>
      <w:r>
        <w:rPr>
          <w:snapToGrid w:val="0"/>
        </w:rPr>
        <w:t xml:space="preserve">ПРИБОР  </w:t>
      </w:r>
      <w:r>
        <w:rPr>
          <w:szCs w:val="26"/>
          <w:lang w:val="en-US"/>
        </w:rPr>
        <w:t>3</w:t>
      </w:r>
      <w:r w:rsidRPr="001443ED">
        <w:rPr>
          <w:szCs w:val="26"/>
        </w:rPr>
        <w:t>-</w:t>
      </w:r>
      <w:r>
        <w:rPr>
          <w:szCs w:val="26"/>
        </w:rPr>
        <w:t>ЦОС</w:t>
      </w:r>
      <w:r w:rsidRPr="001443ED">
        <w:rPr>
          <w:snapToGrid w:val="0"/>
          <w:szCs w:val="26"/>
        </w:rPr>
        <w:t xml:space="preserve"> </w:t>
      </w:r>
    </w:p>
    <w:p w:rsidR="00EA795A" w:rsidRDefault="00EA795A">
      <w:pPr>
        <w:ind w:right="37"/>
        <w:jc w:val="center"/>
        <w:rPr>
          <w:snapToGrid w:val="0"/>
          <w:sz w:val="28"/>
        </w:rPr>
      </w:pPr>
      <w:r>
        <w:rPr>
          <w:snapToGrid w:val="0"/>
          <w:sz w:val="28"/>
        </w:rPr>
        <w:t>Паспорт</w:t>
      </w:r>
    </w:p>
    <w:p w:rsidR="00EA795A" w:rsidRPr="001443ED" w:rsidRDefault="00EA795A">
      <w:pPr>
        <w:ind w:right="37"/>
        <w:jc w:val="center"/>
        <w:rPr>
          <w:snapToGrid w:val="0"/>
          <w:szCs w:val="26"/>
        </w:rPr>
      </w:pPr>
      <w:r>
        <w:rPr>
          <w:spacing w:val="-3"/>
          <w:szCs w:val="26"/>
        </w:rPr>
        <w:t>ЮКСУ.466259.002</w:t>
      </w:r>
      <w:r w:rsidRPr="001443ED">
        <w:rPr>
          <w:snapToGrid w:val="0"/>
          <w:szCs w:val="26"/>
        </w:rPr>
        <w:t>ПС</w:t>
      </w:r>
    </w:p>
    <w:p w:rsidR="00EA795A" w:rsidRDefault="00EA795A">
      <w:pPr>
        <w:ind w:right="37"/>
        <w:rPr>
          <w:snapToGrid w:val="0"/>
        </w:rPr>
      </w:pPr>
      <w:r>
        <w:rPr>
          <w:snapToGrid w:val="0"/>
        </w:rPr>
        <w:t xml:space="preserve">                        </w:t>
      </w:r>
    </w:p>
    <w:p w:rsidR="00EA795A" w:rsidRDefault="00EA795A">
      <w:pPr>
        <w:ind w:right="37"/>
        <w:rPr>
          <w:snapToGrid w:val="0"/>
        </w:rPr>
      </w:pPr>
    </w:p>
    <w:p w:rsidR="00EA795A" w:rsidRDefault="00EA795A">
      <w:pPr>
        <w:ind w:right="37"/>
        <w:rPr>
          <w:snapToGrid w:val="0"/>
        </w:rPr>
      </w:pPr>
    </w:p>
    <w:p w:rsidR="00EA795A" w:rsidRDefault="00EA795A">
      <w:pPr>
        <w:ind w:right="37"/>
        <w:rPr>
          <w:snapToGrid w:val="0"/>
        </w:rPr>
      </w:pPr>
    </w:p>
    <w:p w:rsidR="00EA795A" w:rsidRDefault="00EA795A">
      <w:pPr>
        <w:ind w:right="37"/>
        <w:rPr>
          <w:snapToGrid w:val="0"/>
        </w:rPr>
      </w:pPr>
    </w:p>
    <w:p w:rsidR="00EA795A" w:rsidRDefault="00EA795A">
      <w:pPr>
        <w:ind w:right="37"/>
        <w:rPr>
          <w:snapToGrid w:val="0"/>
        </w:rPr>
      </w:pPr>
    </w:p>
    <w:p w:rsidR="00EA795A" w:rsidRDefault="00EA795A"/>
    <w:p w:rsidR="00EA795A" w:rsidRDefault="00EA795A"/>
    <w:p w:rsidR="00EA795A" w:rsidRDefault="00EA795A"/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  <w:sectPr w:rsidR="00EA795A" w:rsidSect="00937E5A">
          <w:headerReference w:type="even" r:id="rId7"/>
          <w:headerReference w:type="default" r:id="rId8"/>
          <w:footerReference w:type="even" r:id="rId9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ind w:right="37"/>
      </w:pPr>
      <w:r>
        <w:t xml:space="preserve">   </w:t>
      </w:r>
    </w:p>
    <w:p w:rsidR="00EA795A" w:rsidRDefault="00EA795A">
      <w:pPr>
        <w:ind w:right="37"/>
      </w:pPr>
    </w:p>
    <w:p w:rsidR="00EA795A" w:rsidRDefault="00EA795A">
      <w:pPr>
        <w:ind w:right="37"/>
      </w:pPr>
    </w:p>
    <w:p w:rsidR="00EA795A" w:rsidRDefault="00EA795A" w:rsidP="00A83130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>ЮКСУ.466259.002</w:t>
      </w:r>
      <w:r w:rsidRPr="005459D3">
        <w:rPr>
          <w:snapToGrid w:val="0"/>
        </w:rPr>
        <w:t xml:space="preserve">ПС </w:t>
      </w:r>
      <w:r>
        <w:t xml:space="preserve">распространяется на Прибор 3-ЦОС </w:t>
      </w:r>
      <w:r>
        <w:rPr>
          <w:snapToGrid w:val="0"/>
        </w:rPr>
        <w:t>ЮКСУ.466259.002</w:t>
      </w:r>
      <w:r>
        <w:t>.</w:t>
      </w:r>
    </w:p>
    <w:p w:rsidR="00EA795A" w:rsidRDefault="00EA795A" w:rsidP="00A83130">
      <w:pPr>
        <w:ind w:right="-147"/>
        <w:jc w:val="both"/>
      </w:pPr>
    </w:p>
    <w:p w:rsidR="00EA795A" w:rsidRDefault="00EA795A" w:rsidP="00A83130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>ЮКСУ.466259.002</w:t>
      </w:r>
      <w:r w:rsidRPr="005459D3">
        <w:rPr>
          <w:snapToGrid w:val="0"/>
        </w:rPr>
        <w:t xml:space="preserve">ПС </w:t>
      </w:r>
      <w:r>
        <w:rPr>
          <w:szCs w:val="26"/>
        </w:rPr>
        <w:t>р</w:t>
      </w:r>
      <w:r>
        <w:rPr>
          <w:snapToGrid w:val="0"/>
        </w:rPr>
        <w:t>азработан, согласован и утвержден на период отработки прибора по безлитерной документации.</w:t>
      </w:r>
    </w:p>
    <w:p w:rsidR="00EA795A" w:rsidRDefault="00EA795A">
      <w:pPr>
        <w:ind w:right="37"/>
      </w:pPr>
    </w:p>
    <w:p w:rsidR="00EA795A" w:rsidRDefault="00EA795A">
      <w:pPr>
        <w:ind w:right="37"/>
      </w:pPr>
    </w:p>
    <w:p w:rsidR="00EA795A" w:rsidRDefault="00EA795A">
      <w:pPr>
        <w:ind w:right="37"/>
      </w:pPr>
    </w:p>
    <w:p w:rsidR="00EA795A" w:rsidRPr="005459D3" w:rsidRDefault="00EA795A">
      <w:pPr>
        <w:spacing w:line="240" w:lineRule="auto"/>
        <w:ind w:right="40"/>
        <w:rPr>
          <w:snapToGrid w:val="0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Pr="007D4BB6" w:rsidRDefault="00EA795A">
      <w:pPr>
        <w:pStyle w:val="a3"/>
        <w:tabs>
          <w:tab w:val="clear" w:pos="4320"/>
          <w:tab w:val="clear" w:pos="8640"/>
        </w:tabs>
        <w:rPr>
          <w:sz w:val="26"/>
        </w:rPr>
        <w:sectPr w:rsidR="00EA795A" w:rsidRPr="007D4BB6">
          <w:headerReference w:type="first" r:id="rId10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EA795A" w:rsidRPr="006621CF" w:rsidRDefault="00EA795A" w:rsidP="00931B57">
      <w:pPr>
        <w:pStyle w:val="a3"/>
        <w:tabs>
          <w:tab w:val="clear" w:pos="4320"/>
          <w:tab w:val="clear" w:pos="8640"/>
        </w:tabs>
        <w:jc w:val="right"/>
        <w:rPr>
          <w:szCs w:val="24"/>
        </w:rPr>
      </w:pPr>
      <w:r w:rsidRPr="00161E2C">
        <w:rPr>
          <w:szCs w:val="24"/>
        </w:rPr>
        <w:lastRenderedPageBreak/>
        <w:t>ЮКСУ.</w:t>
      </w:r>
      <w:r>
        <w:rPr>
          <w:szCs w:val="24"/>
        </w:rPr>
        <w:t>466259.002</w:t>
      </w:r>
      <w:r w:rsidRPr="00161E2C">
        <w:rPr>
          <w:szCs w:val="24"/>
        </w:rPr>
        <w:t>ПС</w:t>
      </w:r>
    </w:p>
    <w:p w:rsidR="00EA795A" w:rsidRPr="006621CF" w:rsidRDefault="00EA795A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EA795A" w:rsidRPr="006621CF" w:rsidRDefault="00EA795A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  <w:r>
        <w:rPr>
          <w:sz w:val="26"/>
        </w:rPr>
        <w:t>СОДЕРЖАНИЕ</w:t>
      </w:r>
    </w:p>
    <w:p w:rsidR="00EA795A" w:rsidRDefault="00EA795A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</w:p>
    <w:p w:rsidR="00EA795A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1 Основные сведения о приборе и технические данные…………………………..3</w:t>
      </w:r>
    </w:p>
    <w:p w:rsidR="00EA795A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2 Комплектность……………………………………………………………………..4</w:t>
      </w:r>
    </w:p>
    <w:p w:rsidR="00EA795A" w:rsidRPr="00250721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3 Ресурсы, сроки службы и хранения, гарантии изготовителя (поставщика)…...</w:t>
      </w:r>
      <w:r w:rsidRPr="00250721">
        <w:rPr>
          <w:sz w:val="26"/>
        </w:rPr>
        <w:t>7</w:t>
      </w:r>
    </w:p>
    <w:p w:rsidR="00EA795A" w:rsidRPr="00250721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4 Консервация………………………………………………………………………..</w:t>
      </w:r>
      <w:r w:rsidRPr="00250721">
        <w:rPr>
          <w:sz w:val="26"/>
        </w:rPr>
        <w:t>8</w:t>
      </w:r>
    </w:p>
    <w:p w:rsidR="00EA795A" w:rsidRPr="00250721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5 Свидетельство об упаковывании………………………………………………….</w:t>
      </w:r>
      <w:r w:rsidRPr="00250721">
        <w:rPr>
          <w:sz w:val="26"/>
        </w:rPr>
        <w:t>9</w:t>
      </w:r>
    </w:p>
    <w:p w:rsidR="00EA795A" w:rsidRPr="00250721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6 Свидетельство о приёмке……………………………………….…………………</w:t>
      </w:r>
      <w:r w:rsidRPr="00250721">
        <w:rPr>
          <w:sz w:val="26"/>
        </w:rPr>
        <w:t>10</w:t>
      </w:r>
    </w:p>
    <w:p w:rsidR="00EA795A" w:rsidRPr="00250721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7 Ремонт и учёт работы по бюллетеням и указаниям…………….……………….1</w:t>
      </w:r>
      <w:r w:rsidRPr="00250721">
        <w:rPr>
          <w:sz w:val="26"/>
        </w:rPr>
        <w:t>1</w:t>
      </w:r>
    </w:p>
    <w:p w:rsidR="00EA795A" w:rsidRPr="00250721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8 Заметки по эксплуатации и хранению..………………….…………………….....15</w:t>
      </w:r>
    </w:p>
    <w:p w:rsidR="00EA795A" w:rsidRPr="00250721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9 Сведения об утилизации……………………………….……………………….....16</w:t>
      </w:r>
    </w:p>
    <w:p w:rsidR="00EA795A" w:rsidRPr="00250721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10 Особые отметки……………………………………….………………………….17</w:t>
      </w:r>
    </w:p>
    <w:p w:rsidR="00EA795A" w:rsidRDefault="00EA795A" w:rsidP="006621CF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Лист регистрации изменений……………………………………………………….1</w:t>
      </w:r>
      <w:r>
        <w:rPr>
          <w:sz w:val="26"/>
          <w:lang w:val="en-US"/>
        </w:rPr>
        <w:t>8</w:t>
      </w: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Pr="00931B57" w:rsidRDefault="00EA795A">
      <w:pPr>
        <w:pStyle w:val="a3"/>
        <w:tabs>
          <w:tab w:val="clear" w:pos="4320"/>
          <w:tab w:val="clear" w:pos="8640"/>
        </w:tabs>
        <w:rPr>
          <w:sz w:val="26"/>
          <w:lang w:val="en-US"/>
        </w:rPr>
      </w:pPr>
    </w:p>
    <w:p w:rsidR="00EA795A" w:rsidRPr="00931B57" w:rsidRDefault="00EA795A">
      <w:pPr>
        <w:pStyle w:val="a3"/>
        <w:tabs>
          <w:tab w:val="clear" w:pos="4320"/>
          <w:tab w:val="clear" w:pos="8640"/>
        </w:tabs>
        <w:rPr>
          <w:sz w:val="26"/>
          <w:lang w:val="en-US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  <w:lang w:val="en-US"/>
        </w:rPr>
      </w:pPr>
    </w:p>
    <w:p w:rsidR="00EA795A" w:rsidRPr="00AA4A26" w:rsidRDefault="00EA795A">
      <w:pPr>
        <w:pStyle w:val="a3"/>
        <w:tabs>
          <w:tab w:val="clear" w:pos="4320"/>
          <w:tab w:val="clear" w:pos="8640"/>
        </w:tabs>
        <w:rPr>
          <w:sz w:val="26"/>
          <w:lang w:val="en-US"/>
        </w:rPr>
      </w:pPr>
    </w:p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  <w:lang w:val="en-US"/>
        </w:rPr>
      </w:pPr>
    </w:p>
    <w:p w:rsidR="00EA795A" w:rsidRPr="007B5331" w:rsidRDefault="00EA795A">
      <w:pPr>
        <w:pStyle w:val="a3"/>
        <w:tabs>
          <w:tab w:val="clear" w:pos="4320"/>
          <w:tab w:val="clear" w:pos="8640"/>
        </w:tabs>
        <w:rPr>
          <w:sz w:val="20"/>
          <w:lang w:val="en-US"/>
        </w:rPr>
      </w:pPr>
    </w:p>
    <w:p w:rsidR="00EA795A" w:rsidRDefault="00EA795A" w:rsidP="00931B57">
      <w:pPr>
        <w:pStyle w:val="a3"/>
        <w:tabs>
          <w:tab w:val="clear" w:pos="4320"/>
          <w:tab w:val="clear" w:pos="8640"/>
        </w:tabs>
        <w:jc w:val="right"/>
        <w:rPr>
          <w:sz w:val="26"/>
          <w:lang w:val="en-US"/>
        </w:rPr>
      </w:pPr>
      <w:r w:rsidRPr="001A134C">
        <w:rPr>
          <w:sz w:val="20"/>
        </w:rPr>
        <w:t>2</w:t>
      </w:r>
      <w:r w:rsidRPr="00931B57">
        <w:rPr>
          <w:sz w:val="26"/>
        </w:rPr>
        <w:br w:type="page"/>
      </w:r>
      <w:r w:rsidRPr="00931B57">
        <w:rPr>
          <w:sz w:val="26"/>
        </w:rPr>
        <w:br w:type="page"/>
      </w:r>
      <w:r w:rsidRPr="00161E2C">
        <w:rPr>
          <w:szCs w:val="24"/>
        </w:rPr>
        <w:t>ЮКСУ.</w:t>
      </w:r>
      <w:r>
        <w:rPr>
          <w:szCs w:val="24"/>
        </w:rPr>
        <w:t>466259.002</w:t>
      </w:r>
      <w:r w:rsidRPr="00161E2C">
        <w:rPr>
          <w:szCs w:val="24"/>
        </w:rPr>
        <w:t>ПС</w:t>
      </w:r>
    </w:p>
    <w:p w:rsidR="00EA795A" w:rsidRPr="00931B57" w:rsidRDefault="00EA795A" w:rsidP="00931B57">
      <w:pPr>
        <w:pStyle w:val="a3"/>
        <w:tabs>
          <w:tab w:val="clear" w:pos="4320"/>
          <w:tab w:val="clear" w:pos="8640"/>
        </w:tabs>
        <w:jc w:val="right"/>
        <w:rPr>
          <w:sz w:val="26"/>
          <w:lang w:val="en-US"/>
        </w:rPr>
      </w:pPr>
    </w:p>
    <w:p w:rsidR="00EA795A" w:rsidRDefault="00EA795A">
      <w:pPr>
        <w:ind w:firstLine="709"/>
        <w:rPr>
          <w:caps/>
          <w:snapToGrid w:val="0"/>
        </w:rPr>
      </w:pPr>
      <w:r>
        <w:rPr>
          <w:snapToGrid w:val="0"/>
        </w:rPr>
        <w:t xml:space="preserve">1  </w:t>
      </w:r>
      <w:r>
        <w:rPr>
          <w:caps/>
          <w:snapToGrid w:val="0"/>
        </w:rPr>
        <w:t xml:space="preserve">Основные СВЕДЕНИЯ о приборе и технические данные </w:t>
      </w:r>
    </w:p>
    <w:p w:rsidR="00EA795A" w:rsidRDefault="00EA795A">
      <w:pPr>
        <w:rPr>
          <w:snapToGrid w:val="0"/>
        </w:rPr>
      </w:pPr>
    </w:p>
    <w:p w:rsidR="00EA795A" w:rsidRPr="00DC075F" w:rsidRDefault="00EA795A" w:rsidP="00AF7F82">
      <w:pPr>
        <w:pStyle w:val="10"/>
        <w:tabs>
          <w:tab w:val="clear" w:pos="636"/>
          <w:tab w:val="num" w:pos="0"/>
        </w:tabs>
        <w:spacing w:before="0" w:after="0" w:line="360" w:lineRule="auto"/>
        <w:ind w:left="0" w:firstLine="709"/>
        <w:rPr>
          <w:rFonts w:ascii="Times New Roman" w:hAnsi="Times New Roman"/>
          <w:b w:val="0"/>
          <w:kern w:val="0"/>
          <w:sz w:val="26"/>
          <w:szCs w:val="26"/>
        </w:rPr>
      </w:pP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1.1 </w:t>
      </w:r>
      <w:r w:rsidRPr="00DC075F">
        <w:rPr>
          <w:rFonts w:ascii="Times New Roman" w:hAnsi="Times New Roman"/>
          <w:b w:val="0"/>
          <w:sz w:val="26"/>
          <w:szCs w:val="26"/>
        </w:rPr>
        <w:t xml:space="preserve">Прибор  цифровой обработки информации, сокращенное наименование – </w:t>
      </w:r>
      <w:r>
        <w:rPr>
          <w:rFonts w:ascii="Times New Roman" w:hAnsi="Times New Roman"/>
          <w:b w:val="0"/>
          <w:snapToGrid w:val="0"/>
          <w:sz w:val="26"/>
          <w:szCs w:val="26"/>
        </w:rPr>
        <w:t>Прибор 3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-</w:t>
      </w:r>
      <w:r>
        <w:rPr>
          <w:rFonts w:ascii="Times New Roman" w:hAnsi="Times New Roman"/>
          <w:b w:val="0"/>
          <w:snapToGrid w:val="0"/>
          <w:sz w:val="26"/>
          <w:szCs w:val="26"/>
        </w:rPr>
        <w:t>ЦОС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  </w:t>
      </w:r>
      <w:r>
        <w:rPr>
          <w:rFonts w:ascii="Times New Roman" w:hAnsi="Times New Roman"/>
          <w:b w:val="0"/>
          <w:snapToGrid w:val="0"/>
          <w:sz w:val="26"/>
          <w:szCs w:val="26"/>
        </w:rPr>
        <w:t>ЮКСУ.466259.002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, зав.№</w:t>
      </w:r>
      <w:r w:rsidRPr="00535135">
        <w:rPr>
          <w:rFonts w:ascii="Times New Roman" w:hAnsi="Times New Roman"/>
          <w:sz w:val="32"/>
          <w:u w:val="single"/>
        </w:rPr>
        <w:t xml:space="preserve">   </w:t>
      </w:r>
      <w:r w:rsidR="00F6095B">
        <w:rPr>
          <w:rFonts w:ascii="Times New Roman" w:hAnsi="Times New Roman"/>
          <w:b w:val="0"/>
          <w:snapToGrid w:val="0"/>
          <w:sz w:val="26"/>
          <w:szCs w:val="26"/>
          <w:u w:val="single"/>
        </w:rPr>
        <w:t>${&lt;NIZD000001&gt;}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, далее по тексту – прибор, изготовлен </w:t>
      </w:r>
      <w:r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   </w:t>
      </w:r>
      <w:r w:rsidRPr="00535135">
        <w:rPr>
          <w:rFonts w:ascii="Times New Roman" w:hAnsi="Times New Roman"/>
          <w:sz w:val="32"/>
          <w:u w:val="single"/>
        </w:rPr>
        <w:t xml:space="preserve"> 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>КБ  "КОРУНД-М</w:t>
      </w:r>
      <w:r w:rsidRPr="007B668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"  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, дата изготовления __________, предназначен </w:t>
      </w:r>
      <w:r w:rsidRPr="007D4BB6">
        <w:rPr>
          <w:rFonts w:ascii="Times New Roman" w:hAnsi="Times New Roman"/>
          <w:b w:val="0"/>
          <w:kern w:val="0"/>
          <w:sz w:val="26"/>
          <w:szCs w:val="26"/>
        </w:rPr>
        <w:t>для коммутации информации в составе ЦВК изделия "Олимп-Г</w:t>
      </w:r>
      <w:r w:rsidRPr="004502DA">
        <w:rPr>
          <w:rFonts w:ascii="Times New Roman" w:hAnsi="Times New Roman"/>
          <w:b w:val="0"/>
          <w:sz w:val="26"/>
          <w:szCs w:val="26"/>
        </w:rPr>
        <w:t>"</w:t>
      </w:r>
      <w:r w:rsidRPr="004502DA">
        <w:rPr>
          <w:rFonts w:ascii="Times New Roman" w:hAnsi="Times New Roman"/>
          <w:b w:val="0"/>
          <w:sz w:val="26"/>
        </w:rPr>
        <w:t>.</w:t>
      </w:r>
    </w:p>
    <w:p w:rsidR="00EA795A" w:rsidRDefault="00EA795A" w:rsidP="00A20C4C">
      <w:pPr>
        <w:ind w:firstLine="727"/>
        <w:jc w:val="both"/>
        <w:rPr>
          <w:snapToGrid w:val="0"/>
        </w:rPr>
      </w:pPr>
      <w:r w:rsidRPr="00DC075F">
        <w:rPr>
          <w:snapToGrid w:val="0"/>
        </w:rPr>
        <w:t xml:space="preserve">Прибор предназначен для эксплуатации в </w:t>
      </w:r>
      <w:r>
        <w:rPr>
          <w:snapToGrid w:val="0"/>
        </w:rPr>
        <w:t xml:space="preserve">условиях воздействия внешних факторов согласно </w:t>
      </w:r>
      <w:r w:rsidRPr="00DC075F">
        <w:rPr>
          <w:snapToGrid w:val="0"/>
        </w:rPr>
        <w:t xml:space="preserve">ГОСТ </w:t>
      </w:r>
      <w:r>
        <w:rPr>
          <w:snapToGrid w:val="0"/>
        </w:rPr>
        <w:t>Р</w:t>
      </w:r>
      <w:r w:rsidRPr="00DC075F">
        <w:rPr>
          <w:snapToGrid w:val="0"/>
        </w:rPr>
        <w:t>В</w:t>
      </w:r>
      <w:r w:rsidRPr="00EB4475">
        <w:rPr>
          <w:snapToGrid w:val="0"/>
        </w:rPr>
        <w:t xml:space="preserve"> </w:t>
      </w:r>
      <w:r w:rsidRPr="00DC075F">
        <w:rPr>
          <w:snapToGrid w:val="0"/>
        </w:rPr>
        <w:t xml:space="preserve">20.39.304-98 для группы </w:t>
      </w:r>
      <w:r>
        <w:rPr>
          <w:snapToGrid w:val="0"/>
        </w:rPr>
        <w:t xml:space="preserve">исполнения </w:t>
      </w:r>
      <w:r w:rsidRPr="00DC075F">
        <w:rPr>
          <w:snapToGrid w:val="0"/>
        </w:rPr>
        <w:t>аппаратуры 2.3.1</w:t>
      </w:r>
      <w:r>
        <w:rPr>
          <w:snapToGrid w:val="0"/>
        </w:rPr>
        <w:t>.</w:t>
      </w:r>
    </w:p>
    <w:p w:rsidR="00EA795A" w:rsidRDefault="00EA795A">
      <w:pPr>
        <w:ind w:firstLine="727"/>
        <w:jc w:val="both"/>
        <w:rPr>
          <w:snapToGrid w:val="0"/>
        </w:rPr>
      </w:pPr>
      <w:r>
        <w:rPr>
          <w:snapToGrid w:val="0"/>
        </w:rPr>
        <w:t>1.2 Основные технические данные приведены в руководстве по эксплуатации ЮКСУ.466259.002</w:t>
      </w:r>
      <w:r w:rsidRPr="00534813">
        <w:rPr>
          <w:snapToGrid w:val="0"/>
        </w:rPr>
        <w:t>РЭ.</w:t>
      </w:r>
    </w:p>
    <w:p w:rsidR="00EA795A" w:rsidRDefault="00EA795A">
      <w:pPr>
        <w:ind w:firstLine="727"/>
        <w:jc w:val="both"/>
        <w:rPr>
          <w:snapToGrid w:val="0"/>
        </w:rPr>
      </w:pPr>
    </w:p>
    <w:p w:rsidR="00EA795A" w:rsidRDefault="00EA795A">
      <w:pPr>
        <w:ind w:firstLine="727"/>
        <w:jc w:val="both"/>
        <w:rPr>
          <w:snapToGrid w:val="0"/>
        </w:rPr>
      </w:pPr>
      <w:r>
        <w:rPr>
          <w:snapToGrid w:val="0"/>
        </w:rPr>
        <w:t>1.3 Сведения о содержании драгоценных материалов и цветных металлов</w:t>
      </w:r>
    </w:p>
    <w:p w:rsidR="00EA795A" w:rsidRDefault="00EA795A">
      <w:pPr>
        <w:ind w:firstLine="727"/>
        <w:jc w:val="both"/>
        <w:rPr>
          <w:snapToGrid w:val="0"/>
        </w:rPr>
      </w:pPr>
    </w:p>
    <w:p w:rsidR="00EA795A" w:rsidRDefault="00EA795A">
      <w:pPr>
        <w:ind w:firstLine="727"/>
        <w:jc w:val="both"/>
        <w:rPr>
          <w:snapToGrid w:val="0"/>
        </w:rPr>
      </w:pPr>
      <w:r>
        <w:rPr>
          <w:snapToGrid w:val="0"/>
        </w:rPr>
        <w:t>1.3.1 Сведения о количественном содержании драгоценных материалов:</w:t>
      </w:r>
    </w:p>
    <w:p w:rsidR="00EA795A" w:rsidRPr="00797397" w:rsidRDefault="00EA795A">
      <w:pPr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797397">
        <w:rPr>
          <w:snapToGrid w:val="0"/>
        </w:rPr>
        <w:t>золото</w:t>
      </w:r>
      <w:r w:rsidRPr="00797397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476 г"/>
        </w:smartTagPr>
        <w:r w:rsidRPr="00797397">
          <w:rPr>
            <w:snapToGrid w:val="0"/>
          </w:rPr>
          <w:t>0,476 г</w:t>
        </w:r>
      </w:smartTag>
      <w:r w:rsidRPr="00797397">
        <w:rPr>
          <w:snapToGrid w:val="0"/>
        </w:rPr>
        <w:t>,</w:t>
      </w:r>
    </w:p>
    <w:p w:rsidR="00EA795A" w:rsidRPr="00797397" w:rsidRDefault="00EA795A">
      <w:pPr>
        <w:jc w:val="both"/>
        <w:rPr>
          <w:snapToGrid w:val="0"/>
        </w:rPr>
      </w:pPr>
      <w:r w:rsidRPr="00797397">
        <w:rPr>
          <w:snapToGrid w:val="0"/>
        </w:rPr>
        <w:tab/>
      </w:r>
      <w:r w:rsidRPr="00797397">
        <w:rPr>
          <w:snapToGrid w:val="0"/>
        </w:rPr>
        <w:tab/>
      </w:r>
      <w:r w:rsidRPr="007D4BB6">
        <w:rPr>
          <w:snapToGrid w:val="0"/>
        </w:rPr>
        <w:t>серебро</w:t>
      </w:r>
      <w:r w:rsidRPr="007D4BB6">
        <w:rPr>
          <w:snapToGrid w:val="0"/>
        </w:rPr>
        <w:tab/>
        <w:t>- 8,09 г</w:t>
      </w:r>
      <w:r w:rsidRPr="00797397">
        <w:rPr>
          <w:snapToGrid w:val="0"/>
        </w:rPr>
        <w:t>,</w:t>
      </w:r>
    </w:p>
    <w:p w:rsidR="00EA795A" w:rsidRPr="00797397" w:rsidRDefault="00EA795A">
      <w:pPr>
        <w:jc w:val="both"/>
        <w:rPr>
          <w:snapToGrid w:val="0"/>
        </w:rPr>
      </w:pPr>
      <w:r w:rsidRPr="00797397">
        <w:rPr>
          <w:snapToGrid w:val="0"/>
        </w:rPr>
        <w:tab/>
      </w:r>
      <w:r w:rsidRPr="00797397">
        <w:rPr>
          <w:snapToGrid w:val="0"/>
        </w:rPr>
        <w:tab/>
        <w:t>платина</w:t>
      </w:r>
      <w:r w:rsidRPr="00797397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349 г"/>
        </w:smartTagPr>
        <w:r w:rsidRPr="00797397">
          <w:rPr>
            <w:snapToGrid w:val="0"/>
          </w:rPr>
          <w:t>0,349 г</w:t>
        </w:r>
      </w:smartTag>
      <w:r w:rsidRPr="00797397">
        <w:rPr>
          <w:snapToGrid w:val="0"/>
        </w:rPr>
        <w:t>.</w:t>
      </w:r>
    </w:p>
    <w:p w:rsidR="00EA795A" w:rsidRDefault="00EA795A" w:rsidP="00597F7C">
      <w:pPr>
        <w:ind w:firstLine="709"/>
        <w:jc w:val="both"/>
        <w:rPr>
          <w:snapToGrid w:val="0"/>
        </w:rPr>
      </w:pPr>
      <w:r w:rsidRPr="009F17BE">
        <w:rPr>
          <w:snapToGrid w:val="0"/>
        </w:rPr>
        <w:t xml:space="preserve">Драгоценные материалы содержатся в соединителях: </w:t>
      </w:r>
      <w:r>
        <w:rPr>
          <w:snapToGrid w:val="0"/>
        </w:rPr>
        <w:t>РС, 2РМ, РРС, МР1</w:t>
      </w:r>
      <w:r w:rsidRPr="009F17BE">
        <w:rPr>
          <w:snapToGrid w:val="0"/>
        </w:rPr>
        <w:t xml:space="preserve">,  </w:t>
      </w:r>
      <w:r>
        <w:rPr>
          <w:snapToGrid w:val="0"/>
        </w:rPr>
        <w:t xml:space="preserve">           </w:t>
      </w:r>
      <w:r w:rsidRPr="005F22D6">
        <w:rPr>
          <w:szCs w:val="26"/>
        </w:rPr>
        <w:t>Miсro-D</w:t>
      </w:r>
      <w:r w:rsidRPr="009F17BE">
        <w:rPr>
          <w:snapToGrid w:val="0"/>
        </w:rPr>
        <w:t>, проводах МС 16-13.</w:t>
      </w:r>
    </w:p>
    <w:p w:rsidR="00EA795A" w:rsidRDefault="00EA795A" w:rsidP="00A83130">
      <w:pPr>
        <w:ind w:firstLine="709"/>
        <w:jc w:val="both"/>
      </w:pPr>
      <w:r>
        <w:t>1.3.2 Сведения о содержании цветных металлов:</w:t>
      </w:r>
    </w:p>
    <w:p w:rsidR="00EA795A" w:rsidRPr="00797397" w:rsidRDefault="00EA795A">
      <w:r>
        <w:tab/>
      </w:r>
      <w:r>
        <w:tab/>
      </w:r>
      <w:r w:rsidRPr="00797397">
        <w:t>- алюминий и алюминиевые сплавы</w:t>
      </w:r>
      <w:r w:rsidRPr="00797397">
        <w:tab/>
        <w:t xml:space="preserve">- </w:t>
      </w:r>
      <w:smartTag w:uri="urn:schemas-microsoft-com:office:smarttags" w:element="metricconverter">
        <w:smartTagPr>
          <w:attr w:name="ProductID" w:val="18 кг"/>
        </w:smartTagPr>
        <w:r w:rsidRPr="00797397">
          <w:t>18 кг</w:t>
        </w:r>
      </w:smartTag>
      <w:r w:rsidRPr="00797397">
        <w:t>;</w:t>
      </w:r>
    </w:p>
    <w:p w:rsidR="00EA795A" w:rsidRDefault="00EA795A">
      <w:r w:rsidRPr="00797397">
        <w:tab/>
      </w:r>
      <w:r w:rsidRPr="00797397">
        <w:tab/>
        <w:t>- медь и медные сплавы</w:t>
      </w:r>
      <w:r w:rsidRPr="00797397">
        <w:tab/>
      </w:r>
      <w:r w:rsidRPr="00797397">
        <w:tab/>
      </w:r>
      <w:r w:rsidRPr="00797397">
        <w:tab/>
        <w:t xml:space="preserve">- </w:t>
      </w:r>
      <w:r w:rsidRPr="007D4BB6">
        <w:t>129</w:t>
      </w:r>
      <w:r w:rsidRPr="00797397">
        <w:t xml:space="preserve"> г.</w:t>
      </w:r>
      <w:r>
        <w:t xml:space="preserve"> </w:t>
      </w:r>
    </w:p>
    <w:p w:rsidR="00EA795A" w:rsidRPr="00083DD7" w:rsidRDefault="00EA795A">
      <w:pPr>
        <w:jc w:val="both"/>
        <w:rPr>
          <w:snapToGrid w:val="0"/>
        </w:rPr>
      </w:pPr>
      <w:r>
        <w:tab/>
        <w:t>Цветные металлы содержатся в корпусе ДАЕИ.301179.339-01</w:t>
      </w:r>
      <w:r w:rsidRPr="006527F4">
        <w:t>, монтажном м</w:t>
      </w:r>
      <w:r>
        <w:t>о-</w:t>
      </w:r>
      <w:r w:rsidRPr="006527F4">
        <w:t>дуле, деталях и монтажных проводах.</w:t>
      </w:r>
      <w:r w:rsidRPr="00083DD7">
        <w:rPr>
          <w:snapToGrid w:val="0"/>
        </w:rPr>
        <w:t xml:space="preserve"> </w:t>
      </w:r>
    </w:p>
    <w:p w:rsidR="00EA795A" w:rsidRDefault="00EA795A">
      <w:pPr>
        <w:ind w:firstLine="720"/>
        <w:jc w:val="both"/>
        <w:rPr>
          <w:snapToGrid w:val="0"/>
        </w:rPr>
      </w:pPr>
      <w:r>
        <w:rPr>
          <w:snapToGrid w:val="0"/>
        </w:rPr>
        <w:t>1.3.3 В модулях прибора содержатся драгоценные материалы и цветные ме-таллы. Сведения о количественном содержании драгоценных материалов и цветных металлов отсутствуют.</w:t>
      </w:r>
    </w:p>
    <w:p w:rsidR="00EA795A" w:rsidRDefault="00EA795A">
      <w:pPr>
        <w:spacing w:line="480" w:lineRule="auto"/>
        <w:ind w:firstLine="720"/>
        <w:jc w:val="both"/>
        <w:rPr>
          <w:snapToGrid w:val="0"/>
        </w:rPr>
      </w:pPr>
    </w:p>
    <w:p w:rsidR="00EA795A" w:rsidRPr="007D4BB6" w:rsidRDefault="00EA795A">
      <w:pPr>
        <w:pStyle w:val="aa"/>
        <w:spacing w:line="240" w:lineRule="auto"/>
      </w:pPr>
      <w:r>
        <w:t>Примечание - Раздел заполняет изготовитель прибора.</w:t>
      </w:r>
    </w:p>
    <w:p w:rsidR="00EA795A" w:rsidRDefault="00EA795A">
      <w:pPr>
        <w:spacing w:line="480" w:lineRule="auto"/>
        <w:ind w:left="720"/>
      </w:pPr>
    </w:p>
    <w:p w:rsidR="00EA795A" w:rsidRPr="007D4BB6" w:rsidRDefault="00EA795A">
      <w:pPr>
        <w:spacing w:line="480" w:lineRule="auto"/>
        <w:ind w:left="720"/>
      </w:pPr>
    </w:p>
    <w:p w:rsidR="00EA795A" w:rsidRPr="001A134C" w:rsidRDefault="00EA795A" w:rsidP="00931B57">
      <w:pPr>
        <w:spacing w:line="480" w:lineRule="auto"/>
        <w:ind w:left="720"/>
        <w:jc w:val="right"/>
        <w:rPr>
          <w:sz w:val="20"/>
          <w:lang w:val="en-US"/>
        </w:rPr>
      </w:pPr>
      <w:r w:rsidRPr="001A134C">
        <w:rPr>
          <w:sz w:val="20"/>
          <w:lang w:val="en-US"/>
        </w:rPr>
        <w:t>3</w:t>
      </w:r>
    </w:p>
    <w:p w:rsidR="00EA795A" w:rsidRPr="001A134C" w:rsidRDefault="00EA795A" w:rsidP="00931B57">
      <w:pPr>
        <w:spacing w:line="480" w:lineRule="auto"/>
        <w:ind w:left="720"/>
        <w:jc w:val="right"/>
        <w:rPr>
          <w:sz w:val="24"/>
          <w:szCs w:val="24"/>
        </w:rPr>
      </w:pPr>
      <w:r>
        <w:rPr>
          <w:lang w:val="en-US"/>
        </w:rPr>
        <w:br w:type="page"/>
      </w:r>
      <w:r w:rsidRPr="00161E2C">
        <w:rPr>
          <w:sz w:val="24"/>
          <w:szCs w:val="24"/>
          <w:lang w:val="en-US"/>
        </w:rPr>
        <w:t>ЮКСУ.</w:t>
      </w:r>
      <w:r>
        <w:rPr>
          <w:sz w:val="24"/>
          <w:szCs w:val="24"/>
          <w:lang w:val="en-US"/>
        </w:rPr>
        <w:t>466259.002</w:t>
      </w:r>
      <w:r w:rsidRPr="00161E2C">
        <w:rPr>
          <w:sz w:val="24"/>
          <w:szCs w:val="24"/>
          <w:lang w:val="en-US"/>
        </w:rPr>
        <w:t>ПС</w:t>
      </w:r>
    </w:p>
    <w:p w:rsidR="00EA795A" w:rsidRDefault="00EA795A" w:rsidP="00931B57">
      <w:pPr>
        <w:spacing w:line="480" w:lineRule="auto"/>
        <w:ind w:left="720"/>
        <w:rPr>
          <w:caps/>
          <w:snapToGrid w:val="0"/>
        </w:rPr>
      </w:pPr>
      <w:r>
        <w:rPr>
          <w:snapToGrid w:val="0"/>
        </w:rPr>
        <w:t xml:space="preserve">2  </w:t>
      </w:r>
      <w:r>
        <w:rPr>
          <w:caps/>
          <w:snapToGrid w:val="0"/>
        </w:rPr>
        <w:t>Комплектность</w:t>
      </w:r>
    </w:p>
    <w:p w:rsidR="00EA795A" w:rsidRDefault="00EA795A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Сведения о комплектности прибора приведены в таблицах 2.1, 2.2.</w:t>
      </w:r>
    </w:p>
    <w:p w:rsidR="00EA795A" w:rsidRDefault="00EA795A">
      <w:pPr>
        <w:spacing w:line="240" w:lineRule="auto"/>
        <w:rPr>
          <w:snapToGrid w:val="0"/>
        </w:rPr>
      </w:pPr>
    </w:p>
    <w:p w:rsidR="00EA795A" w:rsidRDefault="00EA795A" w:rsidP="008222A5">
      <w:pPr>
        <w:spacing w:line="240" w:lineRule="auto"/>
        <w:rPr>
          <w:snapToGrid w:val="0"/>
          <w:lang w:val="en-US"/>
        </w:rPr>
      </w:pPr>
      <w:r>
        <w:rPr>
          <w:snapToGrid w:val="0"/>
        </w:rPr>
        <w:t xml:space="preserve">Таблица 2.1 </w:t>
      </w:r>
      <w:r w:rsidRPr="00083DD7">
        <w:rPr>
          <w:snapToGrid w:val="0"/>
        </w:rPr>
        <w:t xml:space="preserve">- </w:t>
      </w:r>
      <w:r>
        <w:rPr>
          <w:snapToGrid w:val="0"/>
        </w:rPr>
        <w:t>Составные части прибора и изменения в комплектности</w:t>
      </w:r>
    </w:p>
    <w:p w:rsidR="00EA795A" w:rsidRPr="00573D1D" w:rsidRDefault="00EA795A" w:rsidP="008222A5">
      <w:pPr>
        <w:spacing w:line="240" w:lineRule="auto"/>
        <w:rPr>
          <w:snapToGrid w:val="0"/>
          <w:lang w:val="en-US"/>
        </w:rPr>
      </w:pP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4"/>
        <w:gridCol w:w="2269"/>
        <w:gridCol w:w="854"/>
        <w:gridCol w:w="2834"/>
        <w:gridCol w:w="1277"/>
      </w:tblGrid>
      <w:tr w:rsidR="00EA795A" w:rsidTr="00117DB0">
        <w:trPr>
          <w:trHeight w:val="758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</w:t>
            </w:r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лия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795A" w:rsidRDefault="00EA795A" w:rsidP="00117DB0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</w:t>
            </w:r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ние</w:t>
            </w:r>
          </w:p>
        </w:tc>
      </w:tr>
      <w:tr w:rsidR="00EA795A" w:rsidTr="00117DB0">
        <w:trPr>
          <w:trHeight w:val="388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ind w:left="42"/>
              <w:rPr>
                <w:snapToGrid w:val="0"/>
              </w:rPr>
            </w:pPr>
            <w:r>
              <w:rPr>
                <w:snapToGrid w:val="0"/>
              </w:rPr>
              <w:t>ЮКСУ.466259.002</w:t>
            </w:r>
          </w:p>
          <w:p w:rsidR="00EA795A" w:rsidRDefault="00EA795A" w:rsidP="00117DB0">
            <w:pPr>
              <w:spacing w:line="240" w:lineRule="auto"/>
              <w:ind w:left="42"/>
              <w:rPr>
                <w:snapToGrid w:val="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ind w:left="88"/>
              <w:rPr>
                <w:snapToGrid w:val="0"/>
              </w:rPr>
            </w:pPr>
            <w:r>
              <w:rPr>
                <w:snapToGrid w:val="0"/>
              </w:rPr>
              <w:t>Прибор 3- ЦОС</w:t>
            </w:r>
          </w:p>
          <w:p w:rsidR="00EA795A" w:rsidRDefault="00EA795A" w:rsidP="00117DB0">
            <w:pPr>
              <w:spacing w:line="240" w:lineRule="auto"/>
              <w:ind w:left="88"/>
              <w:rPr>
                <w:snapToGrid w:val="0"/>
                <w:lang w:val="en-US"/>
              </w:rPr>
            </w:pPr>
            <w:r>
              <w:rPr>
                <w:snapToGrid w:val="0"/>
              </w:rPr>
              <w:t>в составе:</w:t>
            </w:r>
          </w:p>
          <w:p w:rsidR="00EA795A" w:rsidRPr="009F0CE8" w:rsidRDefault="00EA795A" w:rsidP="00117DB0">
            <w:pPr>
              <w:spacing w:line="240" w:lineRule="auto"/>
              <w:ind w:left="88"/>
              <w:rPr>
                <w:snapToGrid w:val="0"/>
                <w:lang w:val="en-US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C1202F" w:rsidRDefault="00EA795A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388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ind w:left="42"/>
              <w:rPr>
                <w:snapToGrid w:val="0"/>
              </w:rPr>
            </w:pPr>
            <w:r>
              <w:rPr>
                <w:szCs w:val="26"/>
              </w:rPr>
              <w:t xml:space="preserve">ЮКСУ.468369.009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ind w:left="88"/>
              <w:rPr>
                <w:snapToGrid w:val="0"/>
                <w:lang w:val="en-US"/>
              </w:rPr>
            </w:pPr>
            <w:r>
              <w:rPr>
                <w:snapToGrid w:val="0"/>
              </w:rPr>
              <w:t>Ш</w:t>
            </w:r>
            <w:r w:rsidRPr="00CA2E50">
              <w:rPr>
                <w:snapToGrid w:val="0"/>
              </w:rPr>
              <w:t>каф</w:t>
            </w:r>
            <w:r>
              <w:rPr>
                <w:snapToGrid w:val="0"/>
              </w:rPr>
              <w:t xml:space="preserve"> с модулем монтажным</w:t>
            </w:r>
          </w:p>
          <w:p w:rsidR="00EA795A" w:rsidRPr="009F0CE8" w:rsidRDefault="00EA795A" w:rsidP="00117DB0">
            <w:pPr>
              <w:spacing w:line="240" w:lineRule="auto"/>
              <w:ind w:left="88"/>
              <w:rPr>
                <w:snapToGrid w:val="0"/>
                <w:lang w:val="en-US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540BB4" w:rsidRDefault="00EA795A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 w:rsidRPr="00540BB4">
              <w:rPr>
                <w:szCs w:val="26"/>
              </w:rPr>
              <w:t>–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388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ind w:left="42"/>
              <w:rPr>
                <w:snapToGrid w:val="0"/>
              </w:rPr>
            </w:pPr>
            <w:r>
              <w:rPr>
                <w:snapToGrid w:val="0"/>
                <w:szCs w:val="26"/>
              </w:rPr>
              <w:t>ЮКСУ.468363.055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250721" w:rsidRDefault="00EA795A" w:rsidP="00117DB0">
            <w:pPr>
              <w:spacing w:line="240" w:lineRule="auto"/>
              <w:ind w:left="88"/>
              <w:rPr>
                <w:snapToGrid w:val="0"/>
                <w:spacing w:val="-22"/>
                <w:szCs w:val="26"/>
                <w:lang w:val="en-US"/>
              </w:rPr>
            </w:pPr>
            <w:r w:rsidRPr="00250721">
              <w:rPr>
                <w:snapToGrid w:val="0"/>
              </w:rPr>
              <w:t xml:space="preserve">Плата объединительная </w:t>
            </w:r>
            <w:r w:rsidRPr="00250721">
              <w:rPr>
                <w:snapToGrid w:val="0"/>
                <w:spacing w:val="-22"/>
                <w:szCs w:val="26"/>
              </w:rPr>
              <w:t>ОП-РИО-А</w:t>
            </w:r>
          </w:p>
          <w:p w:rsidR="00EA795A" w:rsidRPr="009F0CE8" w:rsidRDefault="00EA795A" w:rsidP="00117DB0">
            <w:pPr>
              <w:spacing w:line="240" w:lineRule="auto"/>
              <w:ind w:left="88"/>
              <w:rPr>
                <w:snapToGrid w:val="0"/>
                <w:lang w:val="en-US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540BB4" w:rsidRDefault="00EA795A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 w:rsidRPr="00540BB4">
              <w:rPr>
                <w:szCs w:val="26"/>
              </w:rPr>
              <w:t>–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8D1052" w:rsidRDefault="00EA795A" w:rsidP="00117DB0">
            <w:pPr>
              <w:spacing w:line="240" w:lineRule="auto"/>
              <w:ind w:left="42"/>
              <w:rPr>
                <w:snapToGrid w:val="0"/>
              </w:rPr>
            </w:pPr>
            <w:r>
              <w:rPr>
                <w:szCs w:val="26"/>
              </w:rPr>
              <w:t>ЮКСУ.436647.034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88"/>
              <w:rPr>
                <w:spacing w:val="-20"/>
                <w:szCs w:val="26"/>
              </w:rPr>
            </w:pPr>
            <w:r w:rsidRPr="00EC5AF7">
              <w:rPr>
                <w:spacing w:val="-20"/>
                <w:szCs w:val="26"/>
              </w:rPr>
              <w:t>Модуль БТЦОИ-012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C1202F" w:rsidRDefault="00DD0F4C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${&lt;NIZD000002&gt;}</w:t>
            </w:r>
          </w:p>
          <w:p w:rsidR="00EA795A" w:rsidRPr="00C1202F" w:rsidRDefault="006E5DB2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${&lt;NIZD000003&gt;}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42"/>
              <w:rPr>
                <w:snapToGrid w:val="0"/>
                <w:spacing w:val="-20"/>
              </w:rPr>
            </w:pPr>
            <w:r w:rsidRPr="00EC5AF7">
              <w:rPr>
                <w:spacing w:val="-20"/>
                <w:szCs w:val="26"/>
              </w:rPr>
              <w:t>ЮКСУ.465610.037-01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88"/>
              <w:rPr>
                <w:spacing w:val="-20"/>
                <w:szCs w:val="26"/>
              </w:rPr>
            </w:pPr>
            <w:r w:rsidRPr="00EC5AF7">
              <w:rPr>
                <w:spacing w:val="-20"/>
                <w:szCs w:val="26"/>
              </w:rPr>
              <w:t>Модуль БТЦО</w:t>
            </w:r>
            <w:r>
              <w:rPr>
                <w:spacing w:val="-20"/>
                <w:szCs w:val="26"/>
              </w:rPr>
              <w:t>И</w:t>
            </w:r>
            <w:r w:rsidRPr="00EC5AF7">
              <w:rPr>
                <w:spacing w:val="-20"/>
                <w:szCs w:val="26"/>
              </w:rPr>
              <w:t>-401А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7D4BB6" w:rsidRDefault="000E555A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$&lt;NIZD000004&gt;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42"/>
              <w:rPr>
                <w:snapToGrid w:val="0"/>
                <w:spacing w:val="-20"/>
              </w:rPr>
            </w:pPr>
            <w:r w:rsidRPr="00EC5AF7">
              <w:rPr>
                <w:snapToGrid w:val="0"/>
                <w:spacing w:val="-20"/>
              </w:rPr>
              <w:t>ЮКСУ.467144.001-02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ind w:left="88"/>
              <w:rPr>
                <w:spacing w:val="-20"/>
                <w:szCs w:val="26"/>
                <w:lang w:val="en-US"/>
              </w:rPr>
            </w:pPr>
            <w:r w:rsidRPr="00EC5AF7">
              <w:rPr>
                <w:spacing w:val="-20"/>
                <w:szCs w:val="26"/>
              </w:rPr>
              <w:t>Модуль  МР-РИО-В</w:t>
            </w:r>
          </w:p>
          <w:p w:rsidR="00EA795A" w:rsidRDefault="00EA795A" w:rsidP="00117DB0">
            <w:pPr>
              <w:spacing w:line="240" w:lineRule="auto"/>
              <w:ind w:left="88"/>
              <w:rPr>
                <w:spacing w:val="-20"/>
                <w:szCs w:val="26"/>
                <w:lang w:val="en-US"/>
              </w:rPr>
            </w:pPr>
          </w:p>
          <w:p w:rsidR="00EA795A" w:rsidRDefault="00EA795A" w:rsidP="00117DB0">
            <w:pPr>
              <w:spacing w:line="240" w:lineRule="auto"/>
              <w:ind w:left="88"/>
              <w:rPr>
                <w:spacing w:val="-20"/>
                <w:szCs w:val="26"/>
                <w:lang w:val="en-US"/>
              </w:rPr>
            </w:pPr>
          </w:p>
          <w:p w:rsidR="00EA795A" w:rsidRDefault="00EA795A" w:rsidP="00117DB0">
            <w:pPr>
              <w:spacing w:line="240" w:lineRule="auto"/>
              <w:ind w:left="88"/>
              <w:rPr>
                <w:spacing w:val="-20"/>
                <w:szCs w:val="26"/>
                <w:lang w:val="en-US"/>
              </w:rPr>
            </w:pPr>
          </w:p>
          <w:p w:rsidR="00EA795A" w:rsidRPr="009F0CE8" w:rsidRDefault="00EA795A" w:rsidP="00117DB0">
            <w:pPr>
              <w:spacing w:line="240" w:lineRule="auto"/>
              <w:ind w:left="88"/>
              <w:rPr>
                <w:snapToGrid w:val="0"/>
                <w:spacing w:val="-20"/>
                <w:lang w:val="en-US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12715D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$&lt;NIZD000005&gt;</w:t>
            </w:r>
          </w:p>
          <w:p w:rsidR="00EA795A" w:rsidRPr="00540BB4" w:rsidRDefault="00323543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$&lt;NIZD000006&gt;</w:t>
            </w:r>
          </w:p>
          <w:p w:rsidR="00EA795A" w:rsidRDefault="00BD446E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$&lt;NIZD000007&gt;</w:t>
            </w:r>
          </w:p>
          <w:p w:rsidR="00EA795A" w:rsidRPr="007D4BB6" w:rsidRDefault="00986D79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$&lt;NIZD000008&gt;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42"/>
              <w:rPr>
                <w:snapToGrid w:val="0"/>
                <w:spacing w:val="-20"/>
              </w:rPr>
            </w:pPr>
            <w:r w:rsidRPr="00EC5AF7">
              <w:rPr>
                <w:snapToGrid w:val="0"/>
                <w:spacing w:val="-20"/>
                <w:szCs w:val="26"/>
              </w:rPr>
              <w:t>ЮКСУ.467444.028-03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88"/>
              <w:rPr>
                <w:snapToGrid w:val="0"/>
                <w:spacing w:val="-20"/>
              </w:rPr>
            </w:pPr>
            <w:r w:rsidRPr="00EC5AF7">
              <w:rPr>
                <w:spacing w:val="-20"/>
                <w:szCs w:val="26"/>
              </w:rPr>
              <w:t>Модуль  ЦП-РИО-64Г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540BB4" w:rsidRDefault="00AA4127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$&lt;NIZD000009&gt;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42"/>
              <w:rPr>
                <w:snapToGrid w:val="0"/>
                <w:spacing w:val="-20"/>
              </w:rPr>
            </w:pPr>
            <w:r w:rsidRPr="00EC5AF7">
              <w:rPr>
                <w:spacing w:val="-20"/>
                <w:szCs w:val="26"/>
              </w:rPr>
              <w:t>ЮКСУ.468351.002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88"/>
              <w:rPr>
                <w:snapToGrid w:val="0"/>
                <w:spacing w:val="-20"/>
              </w:rPr>
            </w:pPr>
            <w:r w:rsidRPr="00EC5AF7">
              <w:rPr>
                <w:spacing w:val="-20"/>
                <w:szCs w:val="26"/>
              </w:rPr>
              <w:t>Модуль БТМ23-408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540BB4" w:rsidRDefault="00BE656D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${&lt;NIZD000010&gt;}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42"/>
              <w:rPr>
                <w:snapToGrid w:val="0"/>
                <w:spacing w:val="-20"/>
              </w:rPr>
            </w:pPr>
            <w:r w:rsidRPr="00EC5AF7">
              <w:rPr>
                <w:spacing w:val="-20"/>
                <w:szCs w:val="26"/>
              </w:rPr>
              <w:t>ЮКСУ.468354.001-01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rPr>
                <w:spacing w:val="-20"/>
                <w:szCs w:val="26"/>
                <w:lang w:val="en-US"/>
              </w:rPr>
            </w:pPr>
            <w:r w:rsidRPr="00EC5AF7">
              <w:rPr>
                <w:spacing w:val="-20"/>
                <w:szCs w:val="26"/>
              </w:rPr>
              <w:t xml:space="preserve"> Модуль МП-ВПО-Б</w:t>
            </w:r>
          </w:p>
          <w:p w:rsidR="00EA795A" w:rsidRDefault="00EA795A" w:rsidP="00117DB0">
            <w:pPr>
              <w:spacing w:line="240" w:lineRule="auto"/>
              <w:rPr>
                <w:spacing w:val="-20"/>
                <w:szCs w:val="26"/>
                <w:lang w:val="en-US"/>
              </w:rPr>
            </w:pPr>
          </w:p>
          <w:p w:rsidR="00EA795A" w:rsidRDefault="00EA795A" w:rsidP="00117DB0">
            <w:pPr>
              <w:spacing w:line="240" w:lineRule="auto"/>
              <w:rPr>
                <w:spacing w:val="-20"/>
                <w:szCs w:val="26"/>
                <w:lang w:val="en-US"/>
              </w:rPr>
            </w:pPr>
          </w:p>
          <w:p w:rsidR="00EA795A" w:rsidRPr="009F0CE8" w:rsidRDefault="00EA795A" w:rsidP="00117DB0">
            <w:pPr>
              <w:spacing w:line="240" w:lineRule="auto"/>
              <w:rPr>
                <w:snapToGrid w:val="0"/>
                <w:spacing w:val="-20"/>
                <w:lang w:val="en-US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540BB4" w:rsidRDefault="00931D22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${&lt;NIZD000011&gt;}</w:t>
            </w:r>
          </w:p>
          <w:p w:rsidR="00EA795A" w:rsidRPr="00540BB4" w:rsidRDefault="00DD7230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${&lt;NIZD000012&gt;}</w:t>
            </w:r>
          </w:p>
          <w:p w:rsidR="00EA795A" w:rsidRPr="00540BB4" w:rsidRDefault="00907F7A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${&lt;NIZD000013&gt;}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EC5AF7" w:rsidRDefault="00EA795A" w:rsidP="00117DB0">
            <w:pPr>
              <w:spacing w:line="240" w:lineRule="auto"/>
              <w:ind w:left="42"/>
              <w:rPr>
                <w:spacing w:val="-20"/>
                <w:szCs w:val="26"/>
              </w:rPr>
            </w:pPr>
            <w:r w:rsidRPr="00EC5AF7">
              <w:rPr>
                <w:snapToGrid w:val="0"/>
                <w:spacing w:val="-20"/>
                <w:szCs w:val="26"/>
              </w:rPr>
              <w:t>ЛРДА.467532.001-01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ind w:left="88"/>
              <w:rPr>
                <w:color w:val="000000"/>
                <w:spacing w:val="-20"/>
                <w:szCs w:val="26"/>
                <w:lang w:val="en-US"/>
              </w:rPr>
            </w:pPr>
            <w:r w:rsidRPr="00502249">
              <w:rPr>
                <w:color w:val="000000"/>
                <w:spacing w:val="-20"/>
                <w:szCs w:val="26"/>
              </w:rPr>
              <w:t>Плата БТМРС4-301А</w:t>
            </w:r>
          </w:p>
          <w:p w:rsidR="00EA795A" w:rsidRDefault="00EA795A" w:rsidP="00117DB0">
            <w:pPr>
              <w:spacing w:line="240" w:lineRule="auto"/>
              <w:ind w:left="88"/>
              <w:rPr>
                <w:color w:val="000000"/>
                <w:spacing w:val="-20"/>
                <w:szCs w:val="26"/>
                <w:lang w:val="en-US"/>
              </w:rPr>
            </w:pPr>
          </w:p>
          <w:p w:rsidR="00EA795A" w:rsidRPr="009F0CE8" w:rsidRDefault="00EA795A" w:rsidP="00117DB0">
            <w:pPr>
              <w:spacing w:line="240" w:lineRule="auto"/>
              <w:ind w:left="88"/>
              <w:rPr>
                <w:spacing w:val="-20"/>
                <w:szCs w:val="26"/>
                <w:lang w:val="en-US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540BB4" w:rsidRDefault="00FE5332" w:rsidP="00117DB0">
            <w:pPr>
              <w:spacing w:line="240" w:lineRule="auto"/>
              <w:ind w:left="42"/>
              <w:jc w:val="center"/>
              <w:rPr>
                <w:szCs w:val="26"/>
              </w:rPr>
            </w:pPr>
            <w:r>
              <w:rPr>
                <w:szCs w:val="26"/>
              </w:rPr>
              <w:t>${&lt;NIZD000014&gt;}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A795A" w:rsidTr="00117DB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DC0CCC" w:rsidRDefault="00EA795A" w:rsidP="00117DB0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ЮКСУ.91034-01 1</w:t>
            </w:r>
            <w:r w:rsidRPr="00DC0CCC">
              <w:rPr>
                <w:spacing w:val="-20"/>
              </w:rPr>
              <w:t xml:space="preserve">2 01  </w:t>
            </w:r>
          </w:p>
          <w:p w:rsidR="00EA795A" w:rsidRPr="00DC0CCC" w:rsidRDefault="00EA795A" w:rsidP="00117DB0">
            <w:pPr>
              <w:spacing w:line="288" w:lineRule="auto"/>
              <w:ind w:left="142"/>
              <w:rPr>
                <w:spacing w:val="-20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250721" w:rsidRDefault="00EA795A" w:rsidP="00117DB0">
            <w:pPr>
              <w:spacing w:line="240" w:lineRule="auto"/>
              <w:ind w:right="-91"/>
            </w:pPr>
            <w:r w:rsidRPr="00250721">
              <w:t xml:space="preserve">Встроенная система </w:t>
            </w:r>
          </w:p>
          <w:p w:rsidR="00EA795A" w:rsidRPr="00250721" w:rsidRDefault="00EA795A" w:rsidP="00117DB0">
            <w:pPr>
              <w:spacing w:line="240" w:lineRule="auto"/>
              <w:ind w:right="-91"/>
            </w:pPr>
            <w:r w:rsidRPr="00250721">
              <w:t>контроля изделия.</w:t>
            </w:r>
          </w:p>
          <w:p w:rsidR="00EA795A" w:rsidRPr="00573D1D" w:rsidRDefault="00EA795A" w:rsidP="00117DB0">
            <w:pPr>
              <w:spacing w:line="240" w:lineRule="auto"/>
            </w:pPr>
            <w:r w:rsidRPr="00250721">
              <w:t>Текст программы  (в загрузочном ви</w:t>
            </w:r>
            <w:r w:rsidRPr="0032092E">
              <w:t>-</w:t>
            </w:r>
            <w:r w:rsidRPr="00250721">
              <w:t>де)</w:t>
            </w:r>
          </w:p>
          <w:p w:rsidR="00EA795A" w:rsidRPr="00573D1D" w:rsidRDefault="00EA795A" w:rsidP="00117DB0">
            <w:pPr>
              <w:spacing w:line="240" w:lineRule="auto"/>
              <w:rPr>
                <w:b/>
              </w:rPr>
            </w:pPr>
          </w:p>
          <w:p w:rsidR="00EA795A" w:rsidRPr="00A7171B" w:rsidRDefault="00EA795A" w:rsidP="00117DB0">
            <w:pPr>
              <w:spacing w:line="240" w:lineRule="auto"/>
            </w:pPr>
          </w:p>
          <w:p w:rsidR="00EA795A" w:rsidRDefault="00EA795A" w:rsidP="00117DB0">
            <w:pPr>
              <w:spacing w:line="240" w:lineRule="auto"/>
              <w:rPr>
                <w:spacing w:val="-14"/>
                <w:szCs w:val="26"/>
              </w:rPr>
            </w:pPr>
          </w:p>
          <w:p w:rsidR="00EA795A" w:rsidRPr="00D467E0" w:rsidRDefault="00EA795A" w:rsidP="00117DB0">
            <w:pPr>
              <w:spacing w:line="240" w:lineRule="auto"/>
              <w:rPr>
                <w:spacing w:val="-14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4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897B96" w:rsidRDefault="00EA795A" w:rsidP="00117DB0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5</w:t>
            </w:r>
          </w:p>
        </w:tc>
      </w:tr>
    </w:tbl>
    <w:p w:rsidR="00EA795A" w:rsidRPr="001A134C" w:rsidRDefault="00EA795A" w:rsidP="001A134C">
      <w:pPr>
        <w:spacing w:line="240" w:lineRule="auto"/>
        <w:ind w:firstLine="720"/>
        <w:rPr>
          <w:snapToGrid w:val="0"/>
          <w:sz w:val="10"/>
          <w:szCs w:val="10"/>
        </w:rPr>
      </w:pPr>
    </w:p>
    <w:p w:rsidR="00EA795A" w:rsidRDefault="00EA795A" w:rsidP="00290800">
      <w:pPr>
        <w:ind w:left="720"/>
        <w:jc w:val="right"/>
        <w:rPr>
          <w:sz w:val="20"/>
          <w:lang w:val="en-US"/>
        </w:rPr>
      </w:pPr>
      <w:r w:rsidRPr="001A134C">
        <w:rPr>
          <w:sz w:val="20"/>
          <w:lang w:val="en-US"/>
        </w:rPr>
        <w:t>4</w:t>
      </w:r>
    </w:p>
    <w:p w:rsidR="00EA795A" w:rsidRPr="001A134C" w:rsidRDefault="00EA795A" w:rsidP="00290800">
      <w:pPr>
        <w:ind w:left="720"/>
        <w:jc w:val="right"/>
        <w:rPr>
          <w:sz w:val="20"/>
          <w:lang w:val="en-US"/>
        </w:rPr>
      </w:pPr>
    </w:p>
    <w:p w:rsidR="00EA795A" w:rsidRDefault="00EA795A" w:rsidP="00290800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br w:type="page"/>
      </w:r>
      <w:r w:rsidRPr="00161E2C">
        <w:rPr>
          <w:sz w:val="24"/>
          <w:szCs w:val="24"/>
          <w:lang w:val="en-US"/>
        </w:rPr>
        <w:t>ЮКСУ.</w:t>
      </w:r>
      <w:r>
        <w:rPr>
          <w:sz w:val="24"/>
          <w:szCs w:val="24"/>
          <w:lang w:val="en-US"/>
        </w:rPr>
        <w:t>466259.002</w:t>
      </w:r>
      <w:r w:rsidRPr="00161E2C">
        <w:rPr>
          <w:sz w:val="24"/>
          <w:szCs w:val="24"/>
          <w:lang w:val="en-US"/>
        </w:rPr>
        <w:t>ПС</w:t>
      </w:r>
    </w:p>
    <w:p w:rsidR="00EA795A" w:rsidRPr="005C153D" w:rsidRDefault="00EA795A" w:rsidP="00290800">
      <w:pPr>
        <w:ind w:left="720"/>
        <w:jc w:val="right"/>
        <w:rPr>
          <w:sz w:val="8"/>
          <w:szCs w:val="8"/>
        </w:rPr>
      </w:pPr>
    </w:p>
    <w:p w:rsidR="00EA795A" w:rsidRDefault="00EA795A" w:rsidP="008222A5">
      <w:pPr>
        <w:rPr>
          <w:lang w:val="en-US"/>
        </w:rPr>
      </w:pPr>
    </w:p>
    <w:p w:rsidR="00EA795A" w:rsidRDefault="00EA795A" w:rsidP="0032092E"/>
    <w:p w:rsidR="00EA795A" w:rsidRDefault="00EA795A" w:rsidP="0032092E">
      <w:pPr>
        <w:rPr>
          <w:snapToGrid w:val="0"/>
        </w:rPr>
      </w:pPr>
      <w:r>
        <w:t>Окончание т</w:t>
      </w:r>
      <w:r>
        <w:rPr>
          <w:snapToGrid w:val="0"/>
        </w:rPr>
        <w:t>аблицы 2.1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7"/>
        <w:gridCol w:w="2283"/>
        <w:gridCol w:w="868"/>
        <w:gridCol w:w="2804"/>
        <w:gridCol w:w="1276"/>
      </w:tblGrid>
      <w:tr w:rsidR="00EA795A" w:rsidTr="00117DB0">
        <w:trPr>
          <w:trHeight w:val="331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</w:t>
            </w:r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лия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795A" w:rsidRDefault="00EA795A" w:rsidP="00117DB0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</w:t>
            </w:r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ние</w:t>
            </w:r>
          </w:p>
        </w:tc>
      </w:tr>
      <w:tr w:rsidR="00EA795A" w:rsidTr="00117DB0">
        <w:trPr>
          <w:trHeight w:val="407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hd w:val="clear" w:color="auto" w:fill="FFFFFF"/>
              <w:spacing w:line="240" w:lineRule="auto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ЮКСУ.466921.111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250721" w:rsidRDefault="00EA795A" w:rsidP="00117DB0">
            <w:pPr>
              <w:spacing w:line="240" w:lineRule="auto"/>
              <w:ind w:left="88"/>
              <w:rPr>
                <w:lang w:val="en-US"/>
              </w:rPr>
            </w:pPr>
            <w:r w:rsidRPr="00250721">
              <w:t>Комплект монтаж</w:t>
            </w:r>
            <w:r>
              <w:rPr>
                <w:lang w:val="en-US"/>
              </w:rPr>
              <w:t>-</w:t>
            </w:r>
            <w:r w:rsidRPr="00250721">
              <w:t>ных частей</w:t>
            </w:r>
          </w:p>
          <w:p w:rsidR="00EA795A" w:rsidRPr="009F0CE8" w:rsidRDefault="00EA795A" w:rsidP="00117DB0">
            <w:pPr>
              <w:spacing w:line="240" w:lineRule="auto"/>
              <w:ind w:left="88"/>
              <w:rPr>
                <w:spacing w:val="-20"/>
                <w:lang w:val="en-US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ind w:left="284"/>
              <w:jc w:val="center"/>
              <w:rPr>
                <w:snapToGrid w:val="0"/>
                <w:rtl/>
                <w:lang w:bidi="he-IL"/>
              </w:rPr>
            </w:pPr>
            <w:r>
              <w:rPr>
                <w:snapToGrid w:val="0"/>
                <w:lang w:bidi="he-IL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EA795A" w:rsidTr="00117DB0">
        <w:trPr>
          <w:trHeight w:val="407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70787E" w:rsidRDefault="00EA795A" w:rsidP="00117DB0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ЮКСУ.91037-01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32092E" w:rsidRDefault="00EA795A" w:rsidP="00117DB0">
            <w:pPr>
              <w:spacing w:line="240" w:lineRule="auto"/>
              <w:ind w:right="-91"/>
            </w:pPr>
            <w:r w:rsidRPr="00250721">
              <w:t>Комплект эксплуа</w:t>
            </w:r>
            <w:r w:rsidRPr="0032092E">
              <w:t>-</w:t>
            </w:r>
            <w:r w:rsidRPr="00250721">
              <w:t>тационного про</w:t>
            </w:r>
            <w:r w:rsidRPr="0032092E">
              <w:t>-</w:t>
            </w:r>
            <w:r w:rsidRPr="00250721">
              <w:t>граммного обеспе</w:t>
            </w:r>
            <w:r w:rsidRPr="0032092E">
              <w:t>-</w:t>
            </w:r>
            <w:r w:rsidRPr="00250721">
              <w:t>чения приборов ЦОС</w:t>
            </w:r>
          </w:p>
          <w:p w:rsidR="00EA795A" w:rsidRPr="0032092E" w:rsidRDefault="00EA795A" w:rsidP="00117DB0">
            <w:pPr>
              <w:spacing w:line="240" w:lineRule="auto"/>
              <w:ind w:right="-91"/>
              <w:rPr>
                <w:spacing w:val="-2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:rsidR="00EA795A" w:rsidRDefault="00EA795A" w:rsidP="00117DB0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:rsidR="00EA795A" w:rsidRPr="00EE2BD4" w:rsidRDefault="00EA795A" w:rsidP="00117DB0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CD-R</w:t>
            </w:r>
          </w:p>
        </w:tc>
      </w:tr>
      <w:tr w:rsidR="00EA795A" w:rsidTr="00117DB0">
        <w:trPr>
          <w:cantSplit/>
          <w:trHeight w:val="1408"/>
        </w:trPr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spacing w:before="60" w:after="60" w:line="260" w:lineRule="exact"/>
              <w:ind w:left="284"/>
            </w:pPr>
            <w:r>
              <w:t>Примечания</w:t>
            </w:r>
          </w:p>
          <w:p w:rsidR="00EA795A" w:rsidRPr="00EB4475" w:rsidRDefault="00EA795A" w:rsidP="00117DB0">
            <w:pPr>
              <w:spacing w:before="60" w:after="60" w:line="260" w:lineRule="exact"/>
              <w:ind w:left="1701"/>
            </w:pPr>
            <w:r>
              <w:t>1 В графе «Заводской номер» указаны заводские номера модулей, нанесенные штрих-кодом</w:t>
            </w:r>
            <w:r w:rsidRPr="00EB4475">
              <w:t>.</w:t>
            </w:r>
          </w:p>
          <w:p w:rsidR="00EA795A" w:rsidRDefault="00EA795A" w:rsidP="00117DB0">
            <w:pPr>
              <w:spacing w:before="60" w:after="60" w:line="240" w:lineRule="auto"/>
              <w:ind w:left="1701"/>
            </w:pPr>
            <w:r>
              <w:t xml:space="preserve">2 </w:t>
            </w:r>
            <w:r>
              <w:rPr>
                <w:lang w:val="en-US"/>
              </w:rPr>
              <w:t>CD</w:t>
            </w:r>
            <w:r w:rsidRPr="00DC0CCC">
              <w:t>-</w:t>
            </w:r>
            <w:r>
              <w:rPr>
                <w:lang w:val="en-US"/>
              </w:rPr>
              <w:t>R</w:t>
            </w:r>
            <w:r w:rsidRPr="00897B96">
              <w:t xml:space="preserve"> </w:t>
            </w:r>
            <w:r>
              <w:t xml:space="preserve">с </w:t>
            </w:r>
            <w:r>
              <w:rPr>
                <w:snapToGrid w:val="0"/>
              </w:rPr>
              <w:t>«Комплектом эксплуатационного программного обеспече</w:t>
            </w:r>
            <w:r w:rsidRPr="0032092E">
              <w:rPr>
                <w:snapToGrid w:val="0"/>
              </w:rPr>
              <w:t>-</w:t>
            </w:r>
            <w:r>
              <w:rPr>
                <w:snapToGrid w:val="0"/>
              </w:rPr>
              <w:t xml:space="preserve">ния приборов ЦОС» </w:t>
            </w:r>
            <w:r>
              <w:t>упаковывается вместе с эксплуатационной до</w:t>
            </w:r>
            <w:r w:rsidRPr="0032092E">
              <w:t>-</w:t>
            </w:r>
            <w:r>
              <w:t>кументацией</w:t>
            </w:r>
            <w:r w:rsidRPr="00EB4475">
              <w:t>.</w:t>
            </w:r>
            <w:r w:rsidRPr="00083DD7">
              <w:t xml:space="preserve"> </w:t>
            </w:r>
          </w:p>
          <w:p w:rsidR="00EA795A" w:rsidRPr="00104D43" w:rsidRDefault="00EA795A" w:rsidP="00117DB0">
            <w:pPr>
              <w:spacing w:before="60" w:after="60" w:line="240" w:lineRule="auto"/>
              <w:ind w:left="1701"/>
            </w:pPr>
            <w:r>
              <w:t>3 Заводские номера модулей указаны для лиц, осуществляющих ре</w:t>
            </w:r>
            <w:r w:rsidRPr="0032092E">
              <w:t>-</w:t>
            </w:r>
            <w:r>
              <w:t>монтно-восстановительные работы</w:t>
            </w:r>
            <w:r w:rsidRPr="00104D43">
              <w:t>.</w:t>
            </w:r>
          </w:p>
          <w:p w:rsidR="00EA795A" w:rsidRPr="00083DD7" w:rsidRDefault="00EA795A" w:rsidP="00117DB0">
            <w:pPr>
              <w:spacing w:before="60" w:after="60" w:line="240" w:lineRule="auto"/>
              <w:ind w:left="1701"/>
            </w:pPr>
            <w:r>
              <w:t>4 Поставляется по запросу потребителя в соответствии с договором на поставку.</w:t>
            </w:r>
          </w:p>
          <w:p w:rsidR="00EA795A" w:rsidRPr="00250721" w:rsidRDefault="00EA795A" w:rsidP="00117DB0">
            <w:pPr>
              <w:spacing w:before="60" w:after="60" w:line="240" w:lineRule="auto"/>
              <w:ind w:left="1701" w:hanging="1417"/>
            </w:pPr>
            <w:r w:rsidRPr="00897B96">
              <w:rPr>
                <w:snapToGrid w:val="0"/>
              </w:rPr>
              <w:t xml:space="preserve">                      5</w:t>
            </w:r>
            <w:r>
              <w:rPr>
                <w:snapToGrid w:val="0"/>
              </w:rPr>
              <w:t xml:space="preserve"> Поставляется в составе «Комплекта эксплуатационного программ</w:t>
            </w:r>
            <w:r w:rsidRPr="0032092E">
              <w:rPr>
                <w:snapToGrid w:val="0"/>
              </w:rPr>
              <w:t>-</w:t>
            </w:r>
            <w:r>
              <w:rPr>
                <w:snapToGrid w:val="0"/>
              </w:rPr>
              <w:t>ного обеспечения приборов ЦОС»</w:t>
            </w:r>
            <w:r>
              <w:t>.</w:t>
            </w:r>
          </w:p>
          <w:p w:rsidR="00EA795A" w:rsidRPr="0096576E" w:rsidRDefault="00EA795A" w:rsidP="00117DB0">
            <w:pPr>
              <w:spacing w:before="60" w:after="60" w:line="240" w:lineRule="auto"/>
              <w:ind w:left="1701" w:hanging="1417"/>
            </w:pPr>
          </w:p>
          <w:p w:rsidR="00EA795A" w:rsidRPr="0096576E" w:rsidRDefault="00EA795A" w:rsidP="00117DB0">
            <w:pPr>
              <w:spacing w:before="60" w:after="60" w:line="240" w:lineRule="auto"/>
              <w:ind w:left="1701" w:hanging="1417"/>
            </w:pPr>
          </w:p>
        </w:tc>
      </w:tr>
    </w:tbl>
    <w:p w:rsidR="00EA795A" w:rsidRDefault="00EA795A" w:rsidP="00970730">
      <w:pPr>
        <w:ind w:left="720"/>
      </w:pPr>
    </w:p>
    <w:p w:rsidR="00EA795A" w:rsidRDefault="00EA795A" w:rsidP="00970730">
      <w:pPr>
        <w:ind w:left="720"/>
      </w:pPr>
    </w:p>
    <w:p w:rsidR="00EA795A" w:rsidRDefault="00EA795A" w:rsidP="00970730">
      <w:pPr>
        <w:ind w:left="720"/>
      </w:pPr>
    </w:p>
    <w:p w:rsidR="00EA795A" w:rsidRDefault="00EA795A" w:rsidP="00970730">
      <w:pPr>
        <w:ind w:left="720"/>
      </w:pPr>
    </w:p>
    <w:p w:rsidR="00EA795A" w:rsidRDefault="00EA795A" w:rsidP="00970730">
      <w:pPr>
        <w:ind w:left="720"/>
      </w:pPr>
    </w:p>
    <w:p w:rsidR="00EA795A" w:rsidRPr="00D467E0" w:rsidRDefault="00EA795A" w:rsidP="00970730">
      <w:pPr>
        <w:ind w:left="720"/>
        <w:rPr>
          <w:lang w:val="en-US"/>
        </w:rPr>
      </w:pPr>
    </w:p>
    <w:p w:rsidR="00EA795A" w:rsidRDefault="00EA795A" w:rsidP="00970730">
      <w:pPr>
        <w:ind w:left="720"/>
      </w:pPr>
    </w:p>
    <w:p w:rsidR="00EA795A" w:rsidRDefault="00EA795A" w:rsidP="00970730">
      <w:pPr>
        <w:ind w:left="720"/>
      </w:pPr>
    </w:p>
    <w:p w:rsidR="00EA795A" w:rsidRDefault="00EA795A" w:rsidP="00970730">
      <w:pPr>
        <w:ind w:left="720"/>
      </w:pPr>
    </w:p>
    <w:p w:rsidR="00EA795A" w:rsidRPr="00357602" w:rsidRDefault="00EA795A" w:rsidP="00970730">
      <w:pPr>
        <w:ind w:left="720"/>
      </w:pPr>
    </w:p>
    <w:p w:rsidR="00EA795A" w:rsidRPr="00D467E0" w:rsidRDefault="00EA795A" w:rsidP="00970730">
      <w:pPr>
        <w:ind w:left="720"/>
        <w:rPr>
          <w:szCs w:val="26"/>
        </w:rPr>
      </w:pPr>
    </w:p>
    <w:p w:rsidR="00EA795A" w:rsidRPr="00161E2C" w:rsidRDefault="00EA795A" w:rsidP="00290800">
      <w:pPr>
        <w:ind w:left="720"/>
        <w:jc w:val="right"/>
        <w:rPr>
          <w:snapToGrid w:val="0"/>
          <w:sz w:val="24"/>
          <w:szCs w:val="24"/>
          <w:lang w:val="en-US"/>
        </w:rPr>
      </w:pPr>
      <w:r w:rsidRPr="001A134C">
        <w:rPr>
          <w:snapToGrid w:val="0"/>
          <w:sz w:val="20"/>
          <w:lang w:val="en-US"/>
        </w:rPr>
        <w:t>5</w:t>
      </w:r>
      <w:r>
        <w:rPr>
          <w:snapToGrid w:val="0"/>
          <w:sz w:val="24"/>
          <w:szCs w:val="24"/>
          <w:lang w:val="en-US"/>
        </w:rPr>
        <w:br w:type="page"/>
      </w:r>
      <w:r>
        <w:rPr>
          <w:snapToGrid w:val="0"/>
          <w:sz w:val="24"/>
          <w:szCs w:val="24"/>
          <w:lang w:val="en-US"/>
        </w:rPr>
        <w:br w:type="page"/>
      </w:r>
      <w:r w:rsidRPr="00161E2C">
        <w:rPr>
          <w:snapToGrid w:val="0"/>
          <w:sz w:val="24"/>
          <w:szCs w:val="24"/>
          <w:lang w:val="en-US"/>
        </w:rPr>
        <w:t>ЮКСУ.</w:t>
      </w:r>
      <w:r>
        <w:rPr>
          <w:snapToGrid w:val="0"/>
          <w:sz w:val="24"/>
          <w:szCs w:val="24"/>
          <w:lang w:val="en-US"/>
        </w:rPr>
        <w:t>466259.002</w:t>
      </w:r>
      <w:r w:rsidRPr="00161E2C">
        <w:rPr>
          <w:snapToGrid w:val="0"/>
          <w:sz w:val="24"/>
          <w:szCs w:val="24"/>
          <w:lang w:val="en-US"/>
        </w:rPr>
        <w:t>ПС</w:t>
      </w:r>
    </w:p>
    <w:p w:rsidR="00EA795A" w:rsidRPr="00AA4A26" w:rsidRDefault="00EA795A" w:rsidP="00290800">
      <w:pPr>
        <w:ind w:left="720"/>
        <w:jc w:val="right"/>
        <w:rPr>
          <w:snapToGrid w:val="0"/>
          <w:sz w:val="4"/>
          <w:szCs w:val="4"/>
          <w:lang w:val="en-US"/>
        </w:rPr>
      </w:pPr>
    </w:p>
    <w:p w:rsidR="00EA795A" w:rsidRPr="001A134C" w:rsidRDefault="00EA795A" w:rsidP="00290800">
      <w:pPr>
        <w:ind w:left="720"/>
        <w:jc w:val="right"/>
        <w:rPr>
          <w:snapToGrid w:val="0"/>
          <w:sz w:val="20"/>
          <w:lang w:val="en-US"/>
        </w:rPr>
      </w:pPr>
    </w:p>
    <w:p w:rsidR="00EA795A" w:rsidRDefault="00EA795A" w:rsidP="008222A5">
      <w:pPr>
        <w:rPr>
          <w:snapToGrid w:val="0"/>
          <w:lang w:val="en-US"/>
        </w:rPr>
      </w:pPr>
      <w:r>
        <w:rPr>
          <w:snapToGrid w:val="0"/>
        </w:rPr>
        <w:t xml:space="preserve">Таблица 2.2 </w:t>
      </w:r>
      <w:r w:rsidRPr="00943C34">
        <w:rPr>
          <w:snapToGrid w:val="0"/>
        </w:rPr>
        <w:t xml:space="preserve">- </w:t>
      </w:r>
      <w:r>
        <w:rPr>
          <w:snapToGrid w:val="0"/>
        </w:rPr>
        <w:t>Эксплуатационная документация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9"/>
        <w:gridCol w:w="995"/>
        <w:gridCol w:w="2693"/>
        <w:gridCol w:w="1277"/>
      </w:tblGrid>
      <w:tr w:rsidR="00EA795A" w:rsidTr="00117DB0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</w:t>
            </w:r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лия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95A" w:rsidRDefault="00EA795A" w:rsidP="00117DB0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795A" w:rsidRDefault="00EA795A" w:rsidP="0032092E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</w:t>
            </w:r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ние</w:t>
            </w:r>
          </w:p>
        </w:tc>
      </w:tr>
      <w:tr w:rsidR="00EA795A" w:rsidTr="00117DB0">
        <w:trPr>
          <w:trHeight w:val="277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ind w:left="235"/>
              <w:rPr>
                <w:snapToGrid w:val="0"/>
              </w:rPr>
            </w:pPr>
          </w:p>
          <w:p w:rsidR="00EA795A" w:rsidRPr="00EC5AF7" w:rsidRDefault="00EA795A" w:rsidP="00117DB0">
            <w:pPr>
              <w:ind w:left="56"/>
              <w:rPr>
                <w:snapToGrid w:val="0"/>
                <w:spacing w:val="-20"/>
              </w:rPr>
            </w:pPr>
            <w:r w:rsidRPr="00EC5AF7">
              <w:rPr>
                <w:snapToGrid w:val="0"/>
                <w:spacing w:val="-20"/>
              </w:rPr>
              <w:t>ЮКСУ.466259.002ВЭ</w:t>
            </w:r>
          </w:p>
          <w:p w:rsidR="00EA795A" w:rsidRDefault="00EA795A" w:rsidP="00117DB0">
            <w:pPr>
              <w:ind w:left="235"/>
              <w:rPr>
                <w:snapToGrid w:val="0"/>
              </w:rPr>
            </w:pPr>
          </w:p>
          <w:p w:rsidR="00EA795A" w:rsidRDefault="00EA795A" w:rsidP="00117DB0">
            <w:pPr>
              <w:ind w:left="235"/>
              <w:rPr>
                <w:snapToGrid w:val="0"/>
              </w:rPr>
            </w:pPr>
          </w:p>
          <w:p w:rsidR="00EA795A" w:rsidRDefault="00EA795A" w:rsidP="00117DB0">
            <w:pPr>
              <w:ind w:left="235"/>
              <w:rPr>
                <w:snapToGrid w:val="0"/>
              </w:rPr>
            </w:pPr>
          </w:p>
          <w:p w:rsidR="00EA795A" w:rsidRDefault="00EA795A" w:rsidP="00117DB0">
            <w:pPr>
              <w:ind w:left="235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ind w:left="88"/>
              <w:rPr>
                <w:snapToGrid w:val="0"/>
              </w:rPr>
            </w:pPr>
          </w:p>
          <w:p w:rsidR="00EA795A" w:rsidRDefault="00EA795A" w:rsidP="00117DB0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>Ведомость эксплу</w:t>
            </w:r>
            <w:r w:rsidRPr="0032092E">
              <w:rPr>
                <w:snapToGrid w:val="0"/>
              </w:rPr>
              <w:t>-</w:t>
            </w:r>
            <w:r>
              <w:rPr>
                <w:snapToGrid w:val="0"/>
              </w:rPr>
              <w:t>атационных доку</w:t>
            </w:r>
            <w:r w:rsidRPr="0032092E">
              <w:rPr>
                <w:snapToGrid w:val="0"/>
              </w:rPr>
              <w:t>-</w:t>
            </w:r>
            <w:r>
              <w:rPr>
                <w:snapToGrid w:val="0"/>
              </w:rPr>
              <w:t>ментов</w:t>
            </w:r>
          </w:p>
          <w:p w:rsidR="00EA795A" w:rsidRDefault="00EA795A" w:rsidP="00117DB0">
            <w:pPr>
              <w:ind w:left="88"/>
              <w:rPr>
                <w:snapToGrid w:val="0"/>
              </w:rPr>
            </w:pPr>
          </w:p>
          <w:p w:rsidR="00EA795A" w:rsidRDefault="00EA795A" w:rsidP="00117DB0">
            <w:pPr>
              <w:ind w:left="88"/>
              <w:rPr>
                <w:snapToGrid w:val="0"/>
              </w:rPr>
            </w:pPr>
          </w:p>
          <w:p w:rsidR="00EA795A" w:rsidRDefault="00EA795A" w:rsidP="00117DB0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>Комплект эксплуа</w:t>
            </w:r>
            <w:r w:rsidRPr="0032092E">
              <w:rPr>
                <w:snapToGrid w:val="0"/>
              </w:rPr>
              <w:t>-</w:t>
            </w:r>
            <w:r>
              <w:rPr>
                <w:snapToGrid w:val="0"/>
              </w:rPr>
              <w:t>тационных доку</w:t>
            </w:r>
            <w:r w:rsidRPr="0032092E">
              <w:rPr>
                <w:snapToGrid w:val="0"/>
              </w:rPr>
              <w:t>-</w:t>
            </w:r>
            <w:r>
              <w:rPr>
                <w:snapToGrid w:val="0"/>
              </w:rPr>
              <w:t>ментов согласно</w:t>
            </w:r>
          </w:p>
          <w:p w:rsidR="00EA795A" w:rsidRPr="00EC5AF7" w:rsidRDefault="00EA795A" w:rsidP="00117DB0">
            <w:pPr>
              <w:ind w:left="88"/>
              <w:rPr>
                <w:snapToGrid w:val="0"/>
                <w:spacing w:val="-20"/>
              </w:rPr>
            </w:pPr>
            <w:r w:rsidRPr="00EC5AF7">
              <w:rPr>
                <w:snapToGrid w:val="0"/>
                <w:spacing w:val="-20"/>
              </w:rPr>
              <w:t>ЮКСУ.466259.002ВЭ</w:t>
            </w: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  <w:p w:rsidR="00EA795A" w:rsidRPr="002505F7" w:rsidRDefault="00EA795A" w:rsidP="00117DB0">
            <w:pPr>
              <w:ind w:left="88"/>
              <w:rPr>
                <w:snapToGrid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ind w:left="9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ind w:left="9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EA795A" w:rsidRDefault="00EA795A" w:rsidP="00117DB0">
            <w:pPr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ind w:left="49"/>
              <w:jc w:val="both"/>
              <w:rPr>
                <w:snapToGrid w:val="0"/>
              </w:rPr>
            </w:pPr>
          </w:p>
          <w:p w:rsidR="00EA795A" w:rsidRDefault="00EA795A" w:rsidP="00117DB0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  <w:p w:rsidR="00EA795A" w:rsidRDefault="00EA795A" w:rsidP="00117DB0">
            <w:pPr>
              <w:ind w:left="49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ind w:left="49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ind w:left="49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ind w:left="49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117DB0">
            <w:pPr>
              <w:ind w:left="9"/>
              <w:jc w:val="center"/>
              <w:rPr>
                <w:snapToGrid w:val="0"/>
              </w:rPr>
            </w:pPr>
          </w:p>
          <w:p w:rsidR="00EA795A" w:rsidRDefault="00EA795A" w:rsidP="00117DB0">
            <w:pPr>
              <w:spacing w:before="80"/>
              <w:ind w:firstLine="17"/>
              <w:rPr>
                <w:snapToGrid w:val="0"/>
              </w:rPr>
            </w:pPr>
          </w:p>
        </w:tc>
      </w:tr>
    </w:tbl>
    <w:p w:rsidR="00EA795A" w:rsidRDefault="00EA795A">
      <w:pPr>
        <w:spacing w:line="240" w:lineRule="auto"/>
      </w:pPr>
    </w:p>
    <w:p w:rsidR="00EA795A" w:rsidRDefault="00EA795A">
      <w:pPr>
        <w:spacing w:line="240" w:lineRule="auto"/>
      </w:pPr>
    </w:p>
    <w:p w:rsidR="00EA795A" w:rsidRPr="001A134C" w:rsidRDefault="00EA795A">
      <w:r>
        <w:t>Примечание – Раздел заполняет изготовитель прибора.</w:t>
      </w:r>
    </w:p>
    <w:p w:rsidR="00EA795A" w:rsidRPr="0032092E" w:rsidRDefault="00EA795A" w:rsidP="00290800">
      <w:pPr>
        <w:jc w:val="right"/>
        <w:rPr>
          <w:sz w:val="16"/>
          <w:szCs w:val="16"/>
        </w:rPr>
      </w:pPr>
    </w:p>
    <w:p w:rsidR="00EA795A" w:rsidRPr="00B40E18" w:rsidRDefault="00EA795A" w:rsidP="00290800">
      <w:pPr>
        <w:jc w:val="right"/>
        <w:rPr>
          <w:sz w:val="20"/>
        </w:rPr>
      </w:pPr>
      <w:r w:rsidRPr="00B40E18">
        <w:rPr>
          <w:sz w:val="20"/>
        </w:rPr>
        <w:t>6</w:t>
      </w:r>
    </w:p>
    <w:p w:rsidR="00EA795A" w:rsidRPr="00B40E18" w:rsidRDefault="00EA795A" w:rsidP="00290800">
      <w:pPr>
        <w:jc w:val="right"/>
      </w:pPr>
    </w:p>
    <w:p w:rsidR="00EA795A" w:rsidRPr="00B40E18" w:rsidRDefault="00EA795A" w:rsidP="00290800">
      <w:pPr>
        <w:spacing w:line="240" w:lineRule="auto"/>
        <w:ind w:left="720"/>
        <w:jc w:val="right"/>
        <w:rPr>
          <w:sz w:val="24"/>
          <w:szCs w:val="24"/>
        </w:rPr>
      </w:pPr>
      <w:r>
        <w:br w:type="page"/>
      </w:r>
      <w:r w:rsidRPr="00161E2C">
        <w:rPr>
          <w:sz w:val="24"/>
          <w:szCs w:val="24"/>
        </w:rPr>
        <w:t>ЮКСУ.</w:t>
      </w:r>
      <w:r>
        <w:rPr>
          <w:sz w:val="24"/>
          <w:szCs w:val="24"/>
        </w:rPr>
        <w:t>466259.002</w:t>
      </w:r>
      <w:r w:rsidRPr="00161E2C">
        <w:rPr>
          <w:sz w:val="24"/>
          <w:szCs w:val="24"/>
        </w:rPr>
        <w:t>ПС</w:t>
      </w:r>
    </w:p>
    <w:p w:rsidR="00EA795A" w:rsidRPr="00B40E18" w:rsidRDefault="00EA795A" w:rsidP="00290800">
      <w:pPr>
        <w:spacing w:line="240" w:lineRule="auto"/>
        <w:ind w:left="720"/>
        <w:jc w:val="right"/>
      </w:pPr>
    </w:p>
    <w:p w:rsidR="00EA795A" w:rsidRDefault="00EA795A" w:rsidP="00290800">
      <w:pPr>
        <w:spacing w:line="240" w:lineRule="auto"/>
        <w:ind w:left="720"/>
        <w:rPr>
          <w:caps/>
          <w:snapToGrid w:val="0"/>
        </w:rPr>
      </w:pPr>
      <w:r>
        <w:rPr>
          <w:caps/>
          <w:snapToGrid w:val="0"/>
        </w:rPr>
        <w:t xml:space="preserve">3  Ресурсы, сроки службы и </w:t>
      </w:r>
      <w:r w:rsidRPr="00B40E18">
        <w:rPr>
          <w:caps/>
          <w:snapToGrid w:val="0"/>
        </w:rPr>
        <w:t>ХРАНЕНИЯ, ГАРАНТИИ</w:t>
      </w:r>
      <w:r>
        <w:rPr>
          <w:caps/>
          <w:snapToGrid w:val="0"/>
        </w:rPr>
        <w:br/>
        <w:t xml:space="preserve">    изготовителя (поставщика)</w:t>
      </w:r>
    </w:p>
    <w:p w:rsidR="00EA795A" w:rsidRDefault="00EA795A">
      <w:pPr>
        <w:spacing w:line="240" w:lineRule="auto"/>
        <w:ind w:left="851" w:hanging="142"/>
        <w:rPr>
          <w:snapToGrid w:val="0"/>
        </w:rPr>
      </w:pPr>
    </w:p>
    <w:p w:rsidR="00EA795A" w:rsidRDefault="00EA795A">
      <w:pPr>
        <w:spacing w:line="240" w:lineRule="auto"/>
        <w:ind w:right="345" w:firstLine="443"/>
        <w:jc w:val="both"/>
        <w:rPr>
          <w:snapToGrid w:val="0"/>
          <w:vanish/>
        </w:rPr>
      </w:pPr>
    </w:p>
    <w:p w:rsidR="00EA795A" w:rsidRPr="00DC075F" w:rsidRDefault="00EA795A" w:rsidP="00C821D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ресурс прибора  - 120000 час.</w:t>
      </w:r>
    </w:p>
    <w:p w:rsidR="00EA795A" w:rsidRDefault="00EA795A" w:rsidP="00C821D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срок службы</w:t>
      </w:r>
      <w:r>
        <w:rPr>
          <w:snapToGrid w:val="0"/>
        </w:rPr>
        <w:t xml:space="preserve"> до списания </w:t>
      </w:r>
      <w:r w:rsidRPr="00DC075F">
        <w:rPr>
          <w:snapToGrid w:val="0"/>
        </w:rPr>
        <w:t xml:space="preserve">– </w:t>
      </w:r>
      <w:r>
        <w:rPr>
          <w:snapToGrid w:val="0"/>
        </w:rPr>
        <w:t>20</w:t>
      </w:r>
      <w:r w:rsidRPr="00DC075F">
        <w:rPr>
          <w:snapToGrid w:val="0"/>
        </w:rPr>
        <w:t xml:space="preserve"> лет.</w:t>
      </w:r>
    </w:p>
    <w:p w:rsidR="00EA795A" w:rsidRDefault="00EA795A">
      <w:pPr>
        <w:ind w:firstLine="720"/>
        <w:rPr>
          <w:snapToGrid w:val="0"/>
        </w:rPr>
      </w:pPr>
      <w:r>
        <w:rPr>
          <w:snapToGrid w:val="0"/>
        </w:rPr>
        <w:t>Средний срок сохраняемости до ввода в эксплуатацию -5 лет в условиях 1 по ГОСТ 15150-</w:t>
      </w:r>
      <w:r w:rsidRPr="0032092E">
        <w:rPr>
          <w:snapToGrid w:val="0"/>
        </w:rPr>
        <w:t>69</w:t>
      </w:r>
      <w:r>
        <w:rPr>
          <w:snapToGrid w:val="0"/>
        </w:rPr>
        <w:t>.</w:t>
      </w:r>
    </w:p>
    <w:p w:rsidR="00EA795A" w:rsidRDefault="00EA795A">
      <w:pPr>
        <w:ind w:firstLine="720"/>
        <w:jc w:val="both"/>
        <w:rPr>
          <w:snapToGrid w:val="0"/>
        </w:rPr>
      </w:pPr>
      <w:r w:rsidRPr="00B40E18">
        <w:rPr>
          <w:snapToGrid w:val="0"/>
        </w:rPr>
        <w:t>Указанные сроки службы и хранения действительны при соблюдении потре</w:t>
      </w:r>
      <w:r>
        <w:rPr>
          <w:snapToGrid w:val="0"/>
        </w:rPr>
        <w:t>-</w:t>
      </w:r>
      <w:r w:rsidRPr="00B40E18">
        <w:rPr>
          <w:snapToGrid w:val="0"/>
        </w:rPr>
        <w:t>бителем требований действующей эксплуатационной документации</w:t>
      </w:r>
      <w:r>
        <w:rPr>
          <w:snapToGrid w:val="0"/>
        </w:rPr>
        <w:t>.</w:t>
      </w:r>
    </w:p>
    <w:p w:rsidR="00EA795A" w:rsidRDefault="00EA795A">
      <w:pPr>
        <w:jc w:val="both"/>
        <w:rPr>
          <w:snapToGrid w:val="0"/>
        </w:rPr>
      </w:pPr>
    </w:p>
    <w:p w:rsidR="00EA795A" w:rsidRPr="00567A65" w:rsidRDefault="00EA795A">
      <w:pPr>
        <w:jc w:val="both"/>
        <w:rPr>
          <w:snapToGrid w:val="0"/>
        </w:rPr>
      </w:pPr>
    </w:p>
    <w:p w:rsidR="00EA795A" w:rsidRPr="00567A65" w:rsidRDefault="00EA795A">
      <w:pPr>
        <w:jc w:val="both"/>
        <w:rPr>
          <w:snapToGrid w:val="0"/>
        </w:rPr>
      </w:pPr>
    </w:p>
    <w:p w:rsidR="00EA795A" w:rsidRPr="00567A65" w:rsidRDefault="00EA795A">
      <w:pPr>
        <w:jc w:val="both"/>
        <w:rPr>
          <w:snapToGrid w:val="0"/>
        </w:rPr>
      </w:pPr>
    </w:p>
    <w:p w:rsidR="00EA795A" w:rsidRDefault="00EA795A">
      <w:pPr>
        <w:jc w:val="both"/>
        <w:rPr>
          <w:snapToGrid w:val="0"/>
        </w:rPr>
      </w:pPr>
    </w:p>
    <w:p w:rsidR="00EA795A" w:rsidRDefault="00EA795A">
      <w:pPr>
        <w:spacing w:line="240" w:lineRule="auto"/>
        <w:jc w:val="both"/>
        <w:rPr>
          <w:snapToGrid w:val="0"/>
        </w:rPr>
      </w:pPr>
    </w:p>
    <w:p w:rsidR="00EA795A" w:rsidRDefault="00EA795A">
      <w:pPr>
        <w:spacing w:line="240" w:lineRule="auto"/>
        <w:jc w:val="both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EA795A" w:rsidRPr="0096576E" w:rsidRDefault="00EA795A" w:rsidP="0032092E">
      <w:pPr>
        <w:rPr>
          <w:snapToGrid w:val="0"/>
          <w:sz w:val="18"/>
          <w:szCs w:val="18"/>
        </w:rPr>
      </w:pPr>
      <w:r w:rsidRPr="0096576E">
        <w:rPr>
          <w:snapToGrid w:val="0"/>
          <w:sz w:val="18"/>
          <w:szCs w:val="18"/>
        </w:rPr>
        <w:t xml:space="preserve">                                                         Линия отреза при поставке на экспорт</w:t>
      </w:r>
    </w:p>
    <w:p w:rsidR="00EA795A" w:rsidRDefault="00EA795A">
      <w:pPr>
        <w:spacing w:line="240" w:lineRule="auto"/>
        <w:jc w:val="both"/>
        <w:rPr>
          <w:snapToGrid w:val="0"/>
          <w:sz w:val="20"/>
        </w:rPr>
      </w:pP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4"/>
        </w:rPr>
        <w:t>7</w:t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</w:p>
    <w:p w:rsidR="00EA795A" w:rsidRDefault="00EA795A">
      <w:pPr>
        <w:spacing w:line="240" w:lineRule="auto"/>
        <w:jc w:val="both"/>
        <w:rPr>
          <w:snapToGrid w:val="0"/>
          <w:sz w:val="20"/>
        </w:rPr>
      </w:pPr>
    </w:p>
    <w:p w:rsidR="00EA795A" w:rsidRPr="00567A65" w:rsidRDefault="00EA795A" w:rsidP="00567A65">
      <w:pPr>
        <w:spacing w:line="240" w:lineRule="auto"/>
        <w:ind w:firstLine="709"/>
        <w:jc w:val="both"/>
        <w:rPr>
          <w:snapToGrid w:val="0"/>
        </w:rPr>
      </w:pPr>
      <w:r w:rsidRPr="00567A65">
        <w:rPr>
          <w:snapToGrid w:val="0"/>
        </w:rPr>
        <w:t>Гарантии изготовителя</w:t>
      </w:r>
      <w:r>
        <w:rPr>
          <w:snapToGrid w:val="0"/>
        </w:rPr>
        <w:t>.</w:t>
      </w:r>
    </w:p>
    <w:p w:rsidR="00EA795A" w:rsidRDefault="00EA795A">
      <w:pPr>
        <w:pStyle w:val="35"/>
        <w:spacing w:line="360" w:lineRule="auto"/>
        <w:ind w:firstLine="720"/>
      </w:pPr>
      <w:r>
        <w:t>Изготовитель гарантирует соответствие качества прибора требованиям</w:t>
      </w:r>
      <w:r>
        <w:br/>
        <w:t>ЮКСУ.466259.002ТУ при соблюдении потребителем условий и правил эксплуата-ции, хранения и транспортировки, установленных эксплуатационной (технической) документацией.</w:t>
      </w:r>
    </w:p>
    <w:p w:rsidR="00EA795A" w:rsidRDefault="00EA795A" w:rsidP="00970730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хранения – 10 лет со дня (даты) приемки прибора предста-вителем заказчика. </w:t>
      </w:r>
    </w:p>
    <w:p w:rsidR="00EA795A" w:rsidRDefault="00EA795A" w:rsidP="00970730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эксплуатации – </w:t>
      </w:r>
      <w:r w:rsidRPr="005F0F5B">
        <w:rPr>
          <w:snapToGrid w:val="0"/>
        </w:rPr>
        <w:t>5 лет</w:t>
      </w:r>
      <w:r>
        <w:rPr>
          <w:snapToGrid w:val="0"/>
        </w:rPr>
        <w:t xml:space="preserve"> в пределах гарантийного срока хра-нения с даты ввода прибора в эксплуатацию.</w:t>
      </w:r>
    </w:p>
    <w:p w:rsidR="00EA795A" w:rsidRDefault="00EA795A">
      <w:pPr>
        <w:spacing w:before="120" w:line="240" w:lineRule="auto"/>
        <w:ind w:firstLine="709"/>
        <w:rPr>
          <w:snapToGrid w:val="0"/>
        </w:rPr>
      </w:pPr>
    </w:p>
    <w:p w:rsidR="00EA795A" w:rsidRDefault="00EA795A" w:rsidP="00C60D6C">
      <w:pPr>
        <w:pStyle w:val="aa"/>
        <w:spacing w:before="120"/>
        <w:rPr>
          <w:snapToGrid w:val="0"/>
        </w:rPr>
      </w:pPr>
      <w:r>
        <w:rPr>
          <w:snapToGrid w:val="0"/>
        </w:rPr>
        <w:t>ВНИМАНИЕ! ГАРАНТИЙНОЕ ОБСЛУЖИВАНИЕ ПРЕДПРИЯТИЕМ-       ИЗГОТОВИТЕЛЕМ НЕ ПРОИЗВОДИТСЯ В СЛЕДУЮЩИХ СЛУЧАЯХ:</w:t>
      </w:r>
    </w:p>
    <w:p w:rsidR="00EA795A" w:rsidRDefault="00EA795A" w:rsidP="00C60D6C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ИСТЕК ГАРАНТИЙНЫЙ СРОК;</w:t>
      </w:r>
    </w:p>
    <w:p w:rsidR="00EA795A" w:rsidRDefault="00EA795A" w:rsidP="00C60D6C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ПРИБОР ИМЕЕТ МЕХАНИЧЕСКИЕ ПОВРЕЖДЕНИЯ;</w:t>
      </w:r>
    </w:p>
    <w:p w:rsidR="00EA795A" w:rsidRDefault="00EA795A" w:rsidP="00C60D6C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НАРУШЕНИЕ ПЛОМБИРОВАНИЯ ПРИБОРА;</w:t>
      </w:r>
    </w:p>
    <w:p w:rsidR="00EA795A" w:rsidRPr="00AA4A26" w:rsidRDefault="00EA795A" w:rsidP="00C60D6C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ЗАПОЛНЕНИЕ ПАСПОРТА ПРОИЗВОДИТСЯ НЕ НАДЛЕЖАЩИМ ОБ-РАЗОМ.</w:t>
      </w:r>
    </w:p>
    <w:p w:rsidR="00EA795A" w:rsidRDefault="00EA795A" w:rsidP="00AA4A26">
      <w:pPr>
        <w:ind w:left="1066"/>
        <w:jc w:val="right"/>
        <w:rPr>
          <w:snapToGrid w:val="0"/>
          <w:sz w:val="20"/>
          <w:lang w:val="en-US"/>
        </w:rPr>
      </w:pPr>
      <w:r w:rsidRPr="00B40E18">
        <w:rPr>
          <w:snapToGrid w:val="0"/>
          <w:sz w:val="20"/>
          <w:lang w:val="en-US"/>
        </w:rPr>
        <w:t>7</w:t>
      </w:r>
    </w:p>
    <w:p w:rsidR="00EA795A" w:rsidRPr="00161E2C" w:rsidRDefault="00EA795A" w:rsidP="00AA4A26">
      <w:pPr>
        <w:ind w:left="1066"/>
        <w:jc w:val="right"/>
        <w:rPr>
          <w:snapToGrid w:val="0"/>
          <w:sz w:val="24"/>
          <w:szCs w:val="24"/>
          <w:lang w:val="en-US"/>
        </w:rPr>
      </w:pPr>
      <w:r>
        <w:rPr>
          <w:snapToGrid w:val="0"/>
          <w:sz w:val="20"/>
          <w:lang w:val="en-US"/>
        </w:rPr>
        <w:br w:type="page"/>
      </w:r>
      <w:r>
        <w:rPr>
          <w:snapToGrid w:val="0"/>
          <w:sz w:val="20"/>
          <w:lang w:val="en-US"/>
        </w:rPr>
        <w:br w:type="page"/>
      </w:r>
      <w:r w:rsidRPr="00161E2C">
        <w:rPr>
          <w:snapToGrid w:val="0"/>
          <w:sz w:val="24"/>
          <w:szCs w:val="24"/>
          <w:lang w:val="en-US"/>
        </w:rPr>
        <w:t>ЮКСУ.</w:t>
      </w:r>
      <w:r>
        <w:rPr>
          <w:snapToGrid w:val="0"/>
          <w:sz w:val="24"/>
          <w:szCs w:val="24"/>
          <w:lang w:val="en-US"/>
        </w:rPr>
        <w:t>466259.002</w:t>
      </w:r>
      <w:r w:rsidRPr="00161E2C">
        <w:rPr>
          <w:snapToGrid w:val="0"/>
          <w:sz w:val="24"/>
          <w:szCs w:val="24"/>
          <w:lang w:val="en-US"/>
        </w:rPr>
        <w:t>ПС</w:t>
      </w:r>
    </w:p>
    <w:p w:rsidR="00EA795A" w:rsidRPr="00AA4A26" w:rsidRDefault="00EA795A" w:rsidP="00AA4A26">
      <w:pPr>
        <w:ind w:left="1066"/>
        <w:jc w:val="right"/>
        <w:rPr>
          <w:snapToGrid w:val="0"/>
          <w:sz w:val="4"/>
          <w:szCs w:val="4"/>
        </w:rPr>
      </w:pPr>
    </w:p>
    <w:p w:rsidR="00EA795A" w:rsidRDefault="00EA795A">
      <w:pPr>
        <w:ind w:left="851" w:hanging="142"/>
        <w:rPr>
          <w:caps/>
          <w:snapToGrid w:val="0"/>
        </w:rPr>
      </w:pPr>
      <w:r>
        <w:rPr>
          <w:snapToGrid w:val="0"/>
        </w:rPr>
        <w:t xml:space="preserve">4  </w:t>
      </w:r>
      <w:r>
        <w:rPr>
          <w:caps/>
          <w:snapToGrid w:val="0"/>
        </w:rPr>
        <w:t>Консервация</w:t>
      </w:r>
    </w:p>
    <w:p w:rsidR="00EA795A" w:rsidRDefault="00EA795A">
      <w:pPr>
        <w:ind w:left="284" w:firstLine="425"/>
        <w:rPr>
          <w:snapToGrid w:val="0"/>
        </w:rPr>
      </w:pPr>
      <w:r>
        <w:rPr>
          <w:snapToGrid w:val="0"/>
        </w:rPr>
        <w:t>Сведения о консервации, расконсервации и переконсервации прибора приве-дены в таблице 4.1</w:t>
      </w:r>
    </w:p>
    <w:p w:rsidR="00EA795A" w:rsidRDefault="00EA795A">
      <w:pPr>
        <w:spacing w:line="240" w:lineRule="auto"/>
        <w:ind w:left="851" w:hanging="142"/>
        <w:rPr>
          <w:snapToGrid w:val="0"/>
        </w:rPr>
      </w:pPr>
    </w:p>
    <w:p w:rsidR="00EA795A" w:rsidRDefault="00EA795A" w:rsidP="004D7CC2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4.1 </w:t>
      </w:r>
      <w:r>
        <w:rPr>
          <w:snapToGrid w:val="0"/>
          <w:lang w:val="en-US"/>
        </w:rPr>
        <w:t xml:space="preserve">- </w:t>
      </w:r>
      <w:r>
        <w:rPr>
          <w:snapToGrid w:val="0"/>
        </w:rPr>
        <w:t>Консервация</w:t>
      </w:r>
    </w:p>
    <w:p w:rsidR="00EA795A" w:rsidRDefault="00EA795A">
      <w:pPr>
        <w:spacing w:line="240" w:lineRule="auto"/>
        <w:ind w:left="851" w:hanging="142"/>
        <w:rPr>
          <w:snapToGrid w:val="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61"/>
        <w:gridCol w:w="2321"/>
        <w:gridCol w:w="2740"/>
      </w:tblGrid>
      <w:tr w:rsidR="00EA795A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работы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Срок действия, </w:t>
            </w:r>
            <w:r>
              <w:rPr>
                <w:snapToGrid w:val="0"/>
                <w:sz w:val="24"/>
              </w:rPr>
              <w:br/>
              <w:t>годы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</w:t>
            </w:r>
            <w:r>
              <w:rPr>
                <w:snapToGrid w:val="0"/>
                <w:sz w:val="24"/>
              </w:rPr>
              <w:br/>
              <w:t>фамилия и подпись</w:t>
            </w:r>
          </w:p>
        </w:tc>
      </w:tr>
      <w:tr w:rsidR="00EA795A">
        <w:trPr>
          <w:trHeight w:val="1103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>
            <w:pPr>
              <w:spacing w:before="80" w:line="240" w:lineRule="auto"/>
              <w:ind w:left="113"/>
              <w:rPr>
                <w:snapToGrid w:val="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>
            <w:pPr>
              <w:spacing w:before="80" w:line="240" w:lineRule="auto"/>
              <w:ind w:left="113"/>
              <w:rPr>
                <w:snapToGrid w:val="0"/>
              </w:rPr>
            </w:pPr>
            <w:r>
              <w:rPr>
                <w:snapToGrid w:val="0"/>
              </w:rPr>
              <w:t>Консервация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Pr="00FF0A83" w:rsidRDefault="00EA795A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5 лет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Ст.контролер ОТК</w:t>
            </w:r>
          </w:p>
          <w:p w:rsidR="00EA795A" w:rsidRDefault="00FB6D1D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>
              <w:rPr>
                <w:snapToGrid w:val="0"/>
              </w:rPr>
              <w:t>${_St_kontroler_OTK_}</w:t>
            </w:r>
          </w:p>
        </w:tc>
      </w:tr>
    </w:tbl>
    <w:p w:rsidR="00EA795A" w:rsidRDefault="00EA795A"/>
    <w:p w:rsidR="00EA795A" w:rsidRPr="00447A9E" w:rsidRDefault="00EA795A" w:rsidP="00AA4A26">
      <w:pPr>
        <w:spacing w:line="240" w:lineRule="auto"/>
        <w:ind w:left="851" w:hanging="142"/>
        <w:jc w:val="right"/>
        <w:rPr>
          <w:szCs w:val="26"/>
          <w:lang w:val="en-US"/>
        </w:rPr>
      </w:pPr>
    </w:p>
    <w:p w:rsidR="00EA795A" w:rsidRPr="00B40E18" w:rsidRDefault="00EA795A" w:rsidP="00AA4A26">
      <w:pPr>
        <w:spacing w:line="240" w:lineRule="auto"/>
        <w:ind w:left="851" w:hanging="142"/>
        <w:jc w:val="right"/>
        <w:rPr>
          <w:sz w:val="20"/>
        </w:rPr>
      </w:pPr>
      <w:r w:rsidRPr="00B40E18">
        <w:rPr>
          <w:sz w:val="20"/>
        </w:rPr>
        <w:t>8</w:t>
      </w:r>
    </w:p>
    <w:p w:rsidR="00EA795A" w:rsidRPr="00BE1F66" w:rsidRDefault="00EA795A" w:rsidP="00AA4A26">
      <w:pPr>
        <w:spacing w:line="240" w:lineRule="auto"/>
        <w:ind w:left="851" w:hanging="142"/>
        <w:jc w:val="right"/>
        <w:rPr>
          <w:sz w:val="24"/>
          <w:szCs w:val="24"/>
        </w:rPr>
      </w:pPr>
      <w:r>
        <w:br w:type="page"/>
      </w:r>
      <w:r>
        <w:br w:type="page"/>
      </w:r>
      <w:r w:rsidRPr="00161E2C">
        <w:rPr>
          <w:sz w:val="24"/>
          <w:szCs w:val="24"/>
        </w:rPr>
        <w:t>ЮКСУ.</w:t>
      </w:r>
      <w:r>
        <w:rPr>
          <w:sz w:val="24"/>
          <w:szCs w:val="24"/>
        </w:rPr>
        <w:t>466259.002</w:t>
      </w:r>
      <w:r w:rsidRPr="00161E2C">
        <w:rPr>
          <w:sz w:val="24"/>
          <w:szCs w:val="24"/>
        </w:rPr>
        <w:t>ПС</w:t>
      </w:r>
    </w:p>
    <w:p w:rsidR="00EA795A" w:rsidRPr="00BE1F66" w:rsidRDefault="00EA795A" w:rsidP="00AA4A26">
      <w:pPr>
        <w:spacing w:line="240" w:lineRule="auto"/>
        <w:ind w:left="851" w:hanging="142"/>
        <w:jc w:val="right"/>
      </w:pPr>
    </w:p>
    <w:p w:rsidR="00EA795A" w:rsidRDefault="00EA795A" w:rsidP="00AA4A26">
      <w:pPr>
        <w:spacing w:line="240" w:lineRule="auto"/>
        <w:ind w:left="851" w:hanging="142"/>
        <w:rPr>
          <w:caps/>
          <w:snapToGrid w:val="0"/>
        </w:rPr>
      </w:pPr>
      <w:r>
        <w:rPr>
          <w:snapToGrid w:val="0"/>
        </w:rPr>
        <w:t xml:space="preserve">5  </w:t>
      </w:r>
      <w:r>
        <w:rPr>
          <w:caps/>
          <w:snapToGrid w:val="0"/>
        </w:rPr>
        <w:t>Свидетельство  об упаковывании</w:t>
      </w:r>
    </w:p>
    <w:p w:rsidR="00EA795A" w:rsidRDefault="00EA795A">
      <w:pPr>
        <w:ind w:left="851" w:hanging="142"/>
        <w:rPr>
          <w:caps/>
          <w:snapToGrid w:val="0"/>
        </w:rPr>
      </w:pPr>
    </w:p>
    <w:p w:rsidR="00EA795A" w:rsidRDefault="00EA795A" w:rsidP="001443ED">
      <w:pPr>
        <w:pStyle w:val="aa"/>
        <w:ind w:firstLine="0"/>
      </w:pPr>
      <w:r>
        <w:t xml:space="preserve">Прибор 3-ЦОС ЮКСУ.466259.002 №  </w:t>
      </w:r>
      <w:r>
        <w:rPr>
          <w:u w:val="single"/>
        </w:rPr>
        <w:t xml:space="preserve"> </w:t>
      </w:r>
      <w:r w:rsidR="00F6095B">
        <w:rPr>
          <w:u w:val="single"/>
        </w:rPr>
        <w:t>${&lt;NIZD000001&gt;}</w:t>
      </w:r>
      <w:r w:rsidRPr="00AC25A5">
        <w:rPr>
          <w:u w:val="single"/>
        </w:rPr>
        <w:t xml:space="preserve"> </w:t>
      </w:r>
      <w:r w:rsidRPr="001C5D13">
        <w:rPr>
          <w:color w:val="FFFFFF"/>
        </w:rPr>
        <w:t>.</w:t>
      </w:r>
      <w:r>
        <w:br/>
        <w:t xml:space="preserve">упакован  </w:t>
      </w:r>
      <w:r w:rsidRPr="00025396">
        <w:rPr>
          <w:u w:val="single"/>
        </w:rPr>
        <w:t xml:space="preserve">  </w:t>
      </w:r>
      <w:r>
        <w:rPr>
          <w:u w:val="single"/>
        </w:rPr>
        <w:t xml:space="preserve">           </w:t>
      </w:r>
      <w:r w:rsidRPr="00FF0A83">
        <w:rPr>
          <w:u w:val="single"/>
        </w:rPr>
        <w:t>КБ  "КОРУНД-М</w:t>
      </w:r>
      <w:r w:rsidRPr="008730AA">
        <w:rPr>
          <w:u w:val="single"/>
        </w:rPr>
        <w:t>"</w:t>
      </w:r>
      <w:r>
        <w:rPr>
          <w:u w:val="single"/>
        </w:rPr>
        <w:t xml:space="preserve">            </w:t>
      </w:r>
      <w:r>
        <w:t xml:space="preserve"> согласно требованиям, преду-смотренным в действующей технической документации.</w:t>
      </w:r>
    </w:p>
    <w:p w:rsidR="00EA795A" w:rsidRDefault="00EA795A">
      <w:pPr>
        <w:pStyle w:val="aa"/>
        <w:spacing w:line="240" w:lineRule="auto"/>
      </w:pPr>
    </w:p>
    <w:p w:rsidR="00EA795A" w:rsidRDefault="00EA795A">
      <w:pPr>
        <w:pStyle w:val="aa"/>
        <w:spacing w:line="240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34"/>
        <w:gridCol w:w="3575"/>
        <w:gridCol w:w="2835"/>
      </w:tblGrid>
      <w:tr w:rsidR="00EA795A" w:rsidRPr="00530DD1" w:rsidTr="00426F2C">
        <w:tc>
          <w:tcPr>
            <w:tcW w:w="3234" w:type="dxa"/>
          </w:tcPr>
          <w:p w:rsidR="00EA795A" w:rsidRPr="00107EAE" w:rsidRDefault="00EA795A" w:rsidP="00426F2C">
            <w:pPr>
              <w:spacing w:line="240" w:lineRule="auto"/>
              <w:rPr>
                <w:u w:val="single"/>
                <w:lang w:val="en-US"/>
              </w:rPr>
            </w:pPr>
            <w:r>
              <w:rPr>
                <w:szCs w:val="22"/>
                <w:u w:val="single"/>
                <w:lang w:val="en-US"/>
              </w:rPr>
              <w:t xml:space="preserve">   </w:t>
            </w:r>
            <w:r w:rsidRPr="00107EAE">
              <w:rPr>
                <w:szCs w:val="22"/>
                <w:u w:val="single"/>
                <w:lang w:val="en-US"/>
              </w:rPr>
              <w:t>Представитель ОТК</w:t>
            </w:r>
            <w:r>
              <w:rPr>
                <w:szCs w:val="22"/>
                <w:u w:val="single"/>
                <w:lang w:val="en-US"/>
              </w:rPr>
              <w:t xml:space="preserve">    </w:t>
            </w:r>
            <w:r w:rsidRPr="00107EAE">
              <w:rPr>
                <w:szCs w:val="22"/>
                <w:u w:val="single"/>
                <w:lang w:val="en-US"/>
              </w:rPr>
              <w:t xml:space="preserve">  </w:t>
            </w:r>
            <w:r w:rsidRPr="00530DD1">
              <w:rPr>
                <w:color w:val="FFFFFF"/>
                <w:szCs w:val="22"/>
                <w:u w:val="single"/>
                <w:lang w:val="en-US"/>
              </w:rPr>
              <w:t>.</w:t>
            </w:r>
          </w:p>
        </w:tc>
        <w:tc>
          <w:tcPr>
            <w:tcW w:w="3575" w:type="dxa"/>
          </w:tcPr>
          <w:p w:rsidR="00EA795A" w:rsidRPr="000E7D6F" w:rsidRDefault="00EA795A" w:rsidP="00426F2C">
            <w:pPr>
              <w:spacing w:line="240" w:lineRule="auto"/>
              <w:jc w:val="both"/>
              <w:rPr>
                <w:lang w:val="en-US"/>
              </w:rPr>
            </w:pPr>
            <w:r w:rsidRPr="000E7D6F">
              <w:rPr>
                <w:lang w:val="en-US"/>
              </w:rPr>
              <w:t>___________________</w:t>
            </w:r>
          </w:p>
        </w:tc>
        <w:tc>
          <w:tcPr>
            <w:tcW w:w="2835" w:type="dxa"/>
          </w:tcPr>
          <w:p w:rsidR="00EA795A" w:rsidRPr="00107EAE" w:rsidRDefault="00E576EE" w:rsidP="00426F2C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szCs w:val="22"/>
                <w:u w:val="single"/>
                <w:lang w:val="en-US"/>
              </w:rPr>
              <w:t>${_Predstavitel__OTK_}</w:t>
            </w:r>
          </w:p>
        </w:tc>
      </w:tr>
      <w:tr w:rsidR="00EA795A" w:rsidRPr="00530DD1" w:rsidTr="00426F2C">
        <w:trPr>
          <w:trHeight w:val="565"/>
        </w:trPr>
        <w:tc>
          <w:tcPr>
            <w:tcW w:w="3234" w:type="dxa"/>
          </w:tcPr>
          <w:p w:rsidR="00EA795A" w:rsidRPr="00F11992" w:rsidRDefault="00EA795A" w:rsidP="00426F2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F1199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  <w:lang w:val="en-US"/>
              </w:rPr>
              <w:t xml:space="preserve">   </w:t>
            </w:r>
            <w:r w:rsidRPr="00F11992">
              <w:rPr>
                <w:sz w:val="18"/>
                <w:szCs w:val="18"/>
                <w:lang w:val="en-US"/>
              </w:rPr>
              <w:t>должность</w:t>
            </w:r>
          </w:p>
        </w:tc>
        <w:tc>
          <w:tcPr>
            <w:tcW w:w="3575" w:type="dxa"/>
          </w:tcPr>
          <w:p w:rsidR="00EA795A" w:rsidRPr="00F11992" w:rsidRDefault="00EA795A" w:rsidP="00426F2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F11992">
              <w:rPr>
                <w:sz w:val="18"/>
                <w:szCs w:val="18"/>
                <w:lang w:val="en-US"/>
              </w:rPr>
              <w:t xml:space="preserve">       </w:t>
            </w:r>
            <w:r>
              <w:rPr>
                <w:sz w:val="18"/>
                <w:szCs w:val="18"/>
                <w:lang w:val="en-US"/>
              </w:rPr>
              <w:t xml:space="preserve">      </w:t>
            </w:r>
            <w:r w:rsidRPr="00F11992">
              <w:rPr>
                <w:sz w:val="18"/>
                <w:szCs w:val="18"/>
                <w:lang w:val="en-US"/>
              </w:rPr>
              <w:t>личная подпись</w:t>
            </w:r>
          </w:p>
        </w:tc>
        <w:tc>
          <w:tcPr>
            <w:tcW w:w="2835" w:type="dxa"/>
          </w:tcPr>
          <w:p w:rsidR="00EA795A" w:rsidRPr="00F11992" w:rsidRDefault="00EA795A" w:rsidP="00426F2C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 w:rsidRPr="00F11992">
              <w:rPr>
                <w:sz w:val="18"/>
                <w:szCs w:val="18"/>
                <w:lang w:val="en-US"/>
              </w:rPr>
              <w:t>расшифровка подписи</w:t>
            </w:r>
          </w:p>
        </w:tc>
      </w:tr>
      <w:tr w:rsidR="00EA795A" w:rsidRPr="00530DD1" w:rsidTr="004D7CC2">
        <w:trPr>
          <w:trHeight w:val="142"/>
        </w:trPr>
        <w:tc>
          <w:tcPr>
            <w:tcW w:w="3234" w:type="dxa"/>
          </w:tcPr>
          <w:p w:rsidR="00EA795A" w:rsidRPr="00936F10" w:rsidRDefault="00EA795A" w:rsidP="00426F2C">
            <w:pPr>
              <w:spacing w:line="240" w:lineRule="auto"/>
              <w:rPr>
                <w:lang w:val="en-US"/>
              </w:rPr>
            </w:pPr>
            <w:r w:rsidRPr="00936F10">
              <w:rPr>
                <w:lang w:val="en-US"/>
              </w:rPr>
              <w:t>_____________________</w:t>
            </w:r>
          </w:p>
        </w:tc>
        <w:tc>
          <w:tcPr>
            <w:tcW w:w="3575" w:type="dxa"/>
          </w:tcPr>
          <w:p w:rsidR="00EA795A" w:rsidRPr="00107EAE" w:rsidRDefault="00EA795A" w:rsidP="00426F2C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EA795A" w:rsidRPr="00107EAE" w:rsidRDefault="00EA795A" w:rsidP="00426F2C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  <w:tr w:rsidR="00EA795A" w:rsidRPr="00530DD1" w:rsidTr="00426F2C">
        <w:tc>
          <w:tcPr>
            <w:tcW w:w="3234" w:type="dxa"/>
          </w:tcPr>
          <w:p w:rsidR="00EA795A" w:rsidRPr="00F11992" w:rsidRDefault="00EA795A" w:rsidP="00426F2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sz w:val="22"/>
                <w:szCs w:val="22"/>
                <w:lang w:val="en-US"/>
              </w:rPr>
              <w:t xml:space="preserve">         </w:t>
            </w:r>
            <w:r w:rsidRPr="00F11992">
              <w:rPr>
                <w:sz w:val="18"/>
                <w:szCs w:val="18"/>
                <w:lang w:val="en-US"/>
              </w:rPr>
              <w:t>год, месяц,  число</w:t>
            </w:r>
          </w:p>
        </w:tc>
        <w:tc>
          <w:tcPr>
            <w:tcW w:w="3575" w:type="dxa"/>
          </w:tcPr>
          <w:p w:rsidR="00EA795A" w:rsidRPr="00107EAE" w:rsidRDefault="00EA795A" w:rsidP="00426F2C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EA795A" w:rsidRPr="00107EAE" w:rsidRDefault="00EA795A" w:rsidP="00426F2C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</w:tbl>
    <w:p w:rsidR="00EA795A" w:rsidRDefault="00EA795A">
      <w:pPr>
        <w:rPr>
          <w:snapToGrid w:val="0"/>
        </w:rPr>
      </w:pPr>
    </w:p>
    <w:p w:rsidR="00EA795A" w:rsidRPr="00D763CE" w:rsidRDefault="00EA795A" w:rsidP="007E25D3">
      <w:r>
        <w:t>Примечание – Раздел заполняет изготовитель прибора.</w:t>
      </w:r>
    </w:p>
    <w:p w:rsidR="00EA795A" w:rsidRPr="00D763CE" w:rsidRDefault="00EA795A" w:rsidP="007E25D3"/>
    <w:p w:rsidR="00EA795A" w:rsidRPr="00D763CE" w:rsidRDefault="00EA795A" w:rsidP="007E25D3"/>
    <w:p w:rsidR="00EA795A" w:rsidRPr="00D763CE" w:rsidRDefault="00EA795A" w:rsidP="007E25D3"/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Default="00EA795A" w:rsidP="00970730">
      <w:pPr>
        <w:ind w:firstLine="709"/>
        <w:rPr>
          <w:lang w:val="en-US"/>
        </w:rPr>
      </w:pPr>
    </w:p>
    <w:p w:rsidR="00EA795A" w:rsidRPr="00CE5CE6" w:rsidRDefault="00EA795A" w:rsidP="00970730">
      <w:pPr>
        <w:ind w:firstLine="709"/>
        <w:rPr>
          <w:sz w:val="16"/>
          <w:szCs w:val="16"/>
          <w:lang w:val="en-US"/>
        </w:rPr>
      </w:pPr>
    </w:p>
    <w:p w:rsidR="00EA795A" w:rsidRDefault="00EA795A" w:rsidP="00AA4A26">
      <w:pPr>
        <w:ind w:firstLine="709"/>
        <w:jc w:val="right"/>
        <w:rPr>
          <w:sz w:val="20"/>
        </w:rPr>
      </w:pPr>
      <w:r w:rsidRPr="00B40E18">
        <w:rPr>
          <w:sz w:val="20"/>
        </w:rPr>
        <w:t>9</w:t>
      </w:r>
    </w:p>
    <w:p w:rsidR="00EA795A" w:rsidRDefault="00EA795A" w:rsidP="00AA4A26">
      <w:pPr>
        <w:ind w:firstLine="709"/>
        <w:jc w:val="right"/>
        <w:rPr>
          <w:sz w:val="20"/>
        </w:rPr>
      </w:pPr>
      <w:r>
        <w:rPr>
          <w:sz w:val="20"/>
        </w:rPr>
        <w:br w:type="page"/>
      </w:r>
    </w:p>
    <w:p w:rsidR="00EA795A" w:rsidRPr="009B5A6B" w:rsidRDefault="00EA795A" w:rsidP="000F40EC">
      <w:pPr>
        <w:ind w:firstLine="709"/>
        <w:jc w:val="right"/>
        <w:rPr>
          <w:sz w:val="24"/>
          <w:szCs w:val="24"/>
        </w:rPr>
      </w:pPr>
      <w:r>
        <w:rPr>
          <w:sz w:val="20"/>
        </w:rPr>
        <w:br w:type="page"/>
      </w:r>
      <w:r w:rsidRPr="00161E2C">
        <w:rPr>
          <w:sz w:val="24"/>
          <w:szCs w:val="24"/>
        </w:rPr>
        <w:t>ЮКСУ.</w:t>
      </w:r>
      <w:r>
        <w:rPr>
          <w:sz w:val="24"/>
          <w:szCs w:val="24"/>
        </w:rPr>
        <w:t>466259.002</w:t>
      </w:r>
      <w:r w:rsidRPr="00161E2C">
        <w:rPr>
          <w:sz w:val="24"/>
          <w:szCs w:val="24"/>
        </w:rPr>
        <w:t>ПС</w:t>
      </w:r>
    </w:p>
    <w:p w:rsidR="00EA795A" w:rsidRPr="0096137E" w:rsidRDefault="00EA795A" w:rsidP="00AA4A26">
      <w:pPr>
        <w:ind w:firstLine="709"/>
        <w:jc w:val="right"/>
        <w:rPr>
          <w:sz w:val="22"/>
          <w:szCs w:val="22"/>
        </w:rPr>
      </w:pPr>
    </w:p>
    <w:p w:rsidR="00EA795A" w:rsidRPr="007E25D3" w:rsidRDefault="00EA795A" w:rsidP="00AA4A26">
      <w:pPr>
        <w:ind w:firstLine="709"/>
      </w:pPr>
      <w:r>
        <w:rPr>
          <w:snapToGrid w:val="0"/>
        </w:rPr>
        <w:t xml:space="preserve">6  </w:t>
      </w:r>
      <w:r>
        <w:rPr>
          <w:caps/>
          <w:snapToGrid w:val="0"/>
        </w:rPr>
        <w:t>Свидетельство о приемке</w:t>
      </w:r>
    </w:p>
    <w:p w:rsidR="00EA795A" w:rsidRDefault="00EA795A" w:rsidP="00970730">
      <w:pPr>
        <w:spacing w:line="240" w:lineRule="auto"/>
        <w:ind w:firstLine="709"/>
        <w:rPr>
          <w:snapToGrid w:val="0"/>
          <w:sz w:val="22"/>
        </w:rPr>
      </w:pPr>
    </w:p>
    <w:p w:rsidR="00EA795A" w:rsidRDefault="00EA795A" w:rsidP="0096137E">
      <w:pPr>
        <w:jc w:val="both"/>
      </w:pPr>
      <w:r>
        <w:rPr>
          <w:snapToGrid w:val="0"/>
        </w:rPr>
        <w:t xml:space="preserve">Прибор 3-ЦОС ЮКСУ.466259.002 №  </w:t>
      </w:r>
      <w:r w:rsidRPr="00AC25A5">
        <w:rPr>
          <w:snapToGrid w:val="0"/>
          <w:u w:val="single"/>
        </w:rPr>
        <w:t xml:space="preserve"> </w:t>
      </w:r>
      <w:r>
        <w:rPr>
          <w:snapToGrid w:val="0"/>
          <w:u w:val="single"/>
        </w:rPr>
        <w:t xml:space="preserve"> </w:t>
      </w:r>
      <w:r w:rsidR="00F6095B">
        <w:rPr>
          <w:snapToGrid w:val="0"/>
          <w:u w:val="single"/>
        </w:rPr>
        <w:t>${&lt;NIZD000001&gt;}</w:t>
      </w:r>
      <w:r>
        <w:rPr>
          <w:snapToGrid w:val="0"/>
          <w:u w:val="single"/>
        </w:rPr>
        <w:t xml:space="preserve">  </w:t>
      </w:r>
      <w:r w:rsidRPr="001C5D13">
        <w:rPr>
          <w:snapToGrid w:val="0"/>
          <w:color w:val="FFFFFF"/>
          <w:u w:val="single"/>
        </w:rPr>
        <w:t>.</w:t>
      </w:r>
      <w:r>
        <w:rPr>
          <w:snapToGrid w:val="0"/>
        </w:rPr>
        <w:t xml:space="preserve"> </w:t>
      </w:r>
      <w:r>
        <w:rPr>
          <w:snapToGrid w:val="0"/>
        </w:rPr>
        <w:br/>
      </w:r>
      <w:r>
        <w:t>изготовлен и принят в соответствии с обязательными требованиями государствен-ных стандартов, действующей технической документацией и признан годным для эксплуатации.</w:t>
      </w:r>
    </w:p>
    <w:p w:rsidR="00EA795A" w:rsidRDefault="00EA795A" w:rsidP="009B5A6B">
      <w:pPr>
        <w:ind w:firstLine="709"/>
        <w:jc w:val="both"/>
        <w:rPr>
          <w:lang w:val="en-US"/>
        </w:rPr>
      </w:pPr>
      <w:r>
        <w:t>Изделие изготовлено по документации Гл. конструктора.</w:t>
      </w:r>
    </w:p>
    <w:p w:rsidR="00EA795A" w:rsidRDefault="00EA795A">
      <w:pPr>
        <w:spacing w:line="240" w:lineRule="auto"/>
        <w:ind w:left="857" w:firstLine="3019"/>
        <w:jc w:val="both"/>
        <w:rPr>
          <w:snapToGrid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3926"/>
        <w:gridCol w:w="3109"/>
        <w:gridCol w:w="733"/>
      </w:tblGrid>
      <w:tr w:rsidR="00EA795A" w:rsidRPr="0098645B" w:rsidTr="00426F2C">
        <w:tc>
          <w:tcPr>
            <w:tcW w:w="2093" w:type="dxa"/>
          </w:tcPr>
          <w:p w:rsidR="00EA795A" w:rsidRPr="0098645B" w:rsidRDefault="00EA795A" w:rsidP="00426F2C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7478" w:type="dxa"/>
            <w:gridSpan w:val="3"/>
          </w:tcPr>
          <w:p w:rsidR="00EA795A" w:rsidRPr="0098645B" w:rsidRDefault="00EA795A" w:rsidP="00426F2C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                 </w:t>
            </w:r>
            <w:r w:rsidRPr="0098645B">
              <w:rPr>
                <w:szCs w:val="26"/>
                <w:lang w:eastAsia="en-US"/>
              </w:rPr>
              <w:t>Начальник ОТК</w:t>
            </w:r>
          </w:p>
        </w:tc>
      </w:tr>
      <w:tr w:rsidR="00EA795A" w:rsidRPr="0098645B" w:rsidTr="00426F2C">
        <w:trPr>
          <w:gridAfter w:val="1"/>
          <w:wAfter w:w="809" w:type="dxa"/>
          <w:trHeight w:val="577"/>
        </w:trPr>
        <w:tc>
          <w:tcPr>
            <w:tcW w:w="2093" w:type="dxa"/>
            <w:vAlign w:val="bottom"/>
          </w:tcPr>
          <w:p w:rsidR="00EA795A" w:rsidRPr="0098645B" w:rsidRDefault="00EA795A" w:rsidP="00426F2C">
            <w:pPr>
              <w:spacing w:line="240" w:lineRule="auto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</w:t>
            </w:r>
            <w:r w:rsidRPr="0098645B">
              <w:rPr>
                <w:szCs w:val="26"/>
                <w:lang w:eastAsia="en-US"/>
              </w:rPr>
              <w:t>МП</w:t>
            </w:r>
          </w:p>
        </w:tc>
        <w:tc>
          <w:tcPr>
            <w:tcW w:w="4111" w:type="dxa"/>
            <w:vAlign w:val="bottom"/>
          </w:tcPr>
          <w:p w:rsidR="00EA795A" w:rsidRPr="0098645B" w:rsidRDefault="00EA795A" w:rsidP="00426F2C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2551" w:type="dxa"/>
            <w:vAlign w:val="bottom"/>
          </w:tcPr>
          <w:p w:rsidR="00EA795A" w:rsidRPr="0098645B" w:rsidRDefault="002F174C" w:rsidP="00426F2C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>
              <w:rPr>
                <w:szCs w:val="26"/>
                <w:u w:val="single"/>
                <w:lang w:eastAsia="en-US"/>
              </w:rPr>
              <w:t>${_Nachalnik_____OTK_}</w:t>
            </w:r>
          </w:p>
        </w:tc>
      </w:tr>
      <w:tr w:rsidR="00EA795A" w:rsidRPr="0098645B" w:rsidTr="00426F2C">
        <w:trPr>
          <w:gridAfter w:val="1"/>
          <w:wAfter w:w="809" w:type="dxa"/>
        </w:trPr>
        <w:tc>
          <w:tcPr>
            <w:tcW w:w="2093" w:type="dxa"/>
          </w:tcPr>
          <w:p w:rsidR="00EA795A" w:rsidRPr="0098645B" w:rsidRDefault="00EA795A" w:rsidP="00426F2C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</w:tcPr>
          <w:p w:rsidR="00EA795A" w:rsidRPr="00DB04DA" w:rsidRDefault="00EA795A" w:rsidP="00426F2C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DB04DA">
              <w:rPr>
                <w:sz w:val="18"/>
                <w:szCs w:val="18"/>
                <w:lang w:eastAsia="en-US"/>
              </w:rPr>
              <w:t xml:space="preserve">     </w:t>
            </w:r>
            <w:r>
              <w:rPr>
                <w:sz w:val="18"/>
                <w:szCs w:val="18"/>
                <w:lang w:val="en-US" w:eastAsia="en-US"/>
              </w:rPr>
              <w:t xml:space="preserve">    </w:t>
            </w:r>
            <w:r w:rsidRPr="00DB04DA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</w:tcPr>
          <w:p w:rsidR="00EA795A" w:rsidRPr="00DB04DA" w:rsidRDefault="00EA795A" w:rsidP="00426F2C">
            <w:pPr>
              <w:spacing w:line="240" w:lineRule="auto"/>
              <w:jc w:val="center"/>
              <w:rPr>
                <w:sz w:val="18"/>
                <w:szCs w:val="18"/>
                <w:lang w:val="en-US" w:eastAsia="en-US"/>
              </w:rPr>
            </w:pPr>
            <w:r w:rsidRPr="00DB04DA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EA795A" w:rsidRPr="0098645B" w:rsidTr="00426F2C">
        <w:trPr>
          <w:trHeight w:val="406"/>
        </w:trPr>
        <w:tc>
          <w:tcPr>
            <w:tcW w:w="2093" w:type="dxa"/>
          </w:tcPr>
          <w:p w:rsidR="00EA795A" w:rsidRPr="0098645B" w:rsidRDefault="00EA795A" w:rsidP="00426F2C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  <w:vAlign w:val="bottom"/>
          </w:tcPr>
          <w:p w:rsidR="00EA795A" w:rsidRPr="0098645B" w:rsidRDefault="00EA795A" w:rsidP="00426F2C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3367" w:type="dxa"/>
            <w:gridSpan w:val="2"/>
          </w:tcPr>
          <w:p w:rsidR="00EA795A" w:rsidRPr="0098645B" w:rsidRDefault="00EA795A" w:rsidP="00426F2C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  <w:tr w:rsidR="00EA795A" w:rsidRPr="0098645B" w:rsidTr="00426F2C">
        <w:tc>
          <w:tcPr>
            <w:tcW w:w="2093" w:type="dxa"/>
          </w:tcPr>
          <w:p w:rsidR="00EA795A" w:rsidRPr="0098645B" w:rsidRDefault="00EA795A" w:rsidP="00426F2C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</w:tcPr>
          <w:p w:rsidR="00EA795A" w:rsidRPr="00DB04DA" w:rsidRDefault="00EA795A" w:rsidP="00426F2C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F37CCB">
              <w:rPr>
                <w:snapToGrid w:val="0"/>
                <w:sz w:val="22"/>
                <w:szCs w:val="22"/>
                <w:lang w:eastAsia="en-US"/>
              </w:rPr>
              <w:t xml:space="preserve">    </w:t>
            </w:r>
            <w:r>
              <w:rPr>
                <w:snapToGrid w:val="0"/>
                <w:sz w:val="22"/>
                <w:szCs w:val="22"/>
                <w:lang w:val="en-US" w:eastAsia="en-US"/>
              </w:rPr>
              <w:t xml:space="preserve">  </w:t>
            </w:r>
            <w:r w:rsidRPr="00DB04DA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3367" w:type="dxa"/>
            <w:gridSpan w:val="2"/>
          </w:tcPr>
          <w:p w:rsidR="00EA795A" w:rsidRPr="0098645B" w:rsidRDefault="00EA795A" w:rsidP="00426F2C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</w:tbl>
    <w:p w:rsidR="00EA795A" w:rsidRDefault="00EA795A">
      <w:pPr>
        <w:pStyle w:val="aa"/>
        <w:spacing w:line="240" w:lineRule="auto"/>
        <w:rPr>
          <w:sz w:val="22"/>
          <w:lang w:val="en-US"/>
        </w:rPr>
      </w:pPr>
    </w:p>
    <w:p w:rsidR="00EA795A" w:rsidRPr="001B4D21" w:rsidRDefault="00EA795A">
      <w:pPr>
        <w:pStyle w:val="aa"/>
        <w:spacing w:line="240" w:lineRule="auto"/>
        <w:rPr>
          <w:sz w:val="22"/>
          <w:lang w:val="en-US"/>
        </w:rPr>
      </w:pPr>
    </w:p>
    <w:p w:rsidR="00EA795A" w:rsidRDefault="00EA795A">
      <w:pPr>
        <w:pStyle w:val="aa"/>
        <w:spacing w:line="240" w:lineRule="auto"/>
        <w:rPr>
          <w:sz w:val="22"/>
        </w:rPr>
      </w:pPr>
    </w:p>
    <w:p w:rsidR="00EA795A" w:rsidRDefault="00EA795A">
      <w:pPr>
        <w:pStyle w:val="aa"/>
        <w:spacing w:line="240" w:lineRule="auto"/>
      </w:pPr>
      <w:r>
        <w:t>Примечание - Раздел заполняет изготовитель прибора.</w:t>
      </w:r>
    </w:p>
    <w:p w:rsidR="00EA795A" w:rsidRDefault="00EA795A">
      <w:pPr>
        <w:pStyle w:val="aa"/>
        <w:spacing w:line="240" w:lineRule="auto"/>
        <w:ind w:firstLine="0"/>
      </w:pPr>
      <w:r>
        <w:t>_________________________________________________________________________</w:t>
      </w:r>
    </w:p>
    <w:p w:rsidR="00EA795A" w:rsidRDefault="00EA795A">
      <w:pPr>
        <w:pStyle w:val="aa"/>
        <w:jc w:val="center"/>
        <w:rPr>
          <w:sz w:val="20"/>
        </w:rPr>
      </w:pPr>
      <w:r>
        <w:rPr>
          <w:sz w:val="20"/>
        </w:rPr>
        <w:t>линия отреза при поставке на экспорт</w:t>
      </w:r>
    </w:p>
    <w:p w:rsidR="00EA795A" w:rsidRDefault="00EA795A" w:rsidP="00C159C3">
      <w:pPr>
        <w:pStyle w:val="aa"/>
        <w:ind w:firstLine="0"/>
        <w:jc w:val="cent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 xml:space="preserve">      </w:t>
      </w:r>
      <w:r>
        <w:rPr>
          <w:sz w:val="24"/>
        </w:rPr>
        <w:t>10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</w:t>
      </w:r>
    </w:p>
    <w:p w:rsidR="00EA795A" w:rsidRDefault="00EA795A">
      <w:pPr>
        <w:pStyle w:val="aa"/>
        <w:spacing w:line="480" w:lineRule="auto"/>
      </w:pPr>
    </w:p>
    <w:p w:rsidR="00EA795A" w:rsidRDefault="00EA795A">
      <w:pPr>
        <w:pStyle w:val="aa"/>
      </w:pPr>
    </w:p>
    <w:p w:rsidR="00EA795A" w:rsidRDefault="00EA795A">
      <w:pPr>
        <w:pStyle w:val="aa"/>
      </w:pPr>
    </w:p>
    <w:tbl>
      <w:tblPr>
        <w:tblW w:w="9751" w:type="dxa"/>
        <w:tblLook w:val="0000" w:firstRow="0" w:lastRow="0" w:firstColumn="0" w:lastColumn="0" w:noHBand="0" w:noVBand="0"/>
      </w:tblPr>
      <w:tblGrid>
        <w:gridCol w:w="5160"/>
        <w:gridCol w:w="4591"/>
      </w:tblGrid>
      <w:tr w:rsidR="00EA795A" w:rsidTr="001B4D21">
        <w:trPr>
          <w:trHeight w:val="631"/>
        </w:trPr>
        <w:tc>
          <w:tcPr>
            <w:tcW w:w="5160" w:type="dxa"/>
          </w:tcPr>
          <w:p w:rsidR="00EA795A" w:rsidRDefault="00EA795A" w:rsidP="00B91DC7">
            <w:pPr>
              <w:pStyle w:val="aa"/>
              <w:spacing w:line="240" w:lineRule="auto"/>
            </w:pPr>
            <w:r>
              <w:t xml:space="preserve">Руководитель </w:t>
            </w:r>
          </w:p>
          <w:p w:rsidR="00EA795A" w:rsidRDefault="00EA795A" w:rsidP="00B91DC7">
            <w:pPr>
              <w:pStyle w:val="aa"/>
              <w:spacing w:line="240" w:lineRule="auto"/>
            </w:pPr>
            <w:r>
              <w:t>предприятия</w:t>
            </w:r>
          </w:p>
          <w:p w:rsidR="00EA795A" w:rsidRDefault="00EA795A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EA795A" w:rsidRDefault="00EA795A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EA795A" w:rsidRPr="001B4D21" w:rsidRDefault="00EA795A" w:rsidP="00B91DC7">
            <w:pPr>
              <w:pStyle w:val="a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591" w:type="dxa"/>
          </w:tcPr>
          <w:p w:rsidR="00EA795A" w:rsidRDefault="00EA795A">
            <w:pPr>
              <w:spacing w:line="240" w:lineRule="auto"/>
            </w:pPr>
          </w:p>
          <w:p w:rsidR="00EA795A" w:rsidRDefault="00EA795A" w:rsidP="004A1CAF">
            <w:pPr>
              <w:pStyle w:val="aa"/>
              <w:spacing w:line="240" w:lineRule="auto"/>
              <w:ind w:left="507" w:firstLine="0"/>
              <w:jc w:val="center"/>
            </w:pPr>
            <w:r>
              <w:rPr>
                <w:u w:val="single"/>
              </w:rPr>
              <w:t xml:space="preserve">        </w:t>
            </w:r>
            <w:r w:rsidRPr="009B5A6B">
              <w:rPr>
                <w:u w:val="single"/>
              </w:rPr>
              <w:t>ЮКСУ.</w:t>
            </w:r>
            <w:r>
              <w:rPr>
                <w:u w:val="single"/>
              </w:rPr>
              <w:t>466259.002</w:t>
            </w:r>
            <w:r w:rsidRPr="009B5A6B">
              <w:rPr>
                <w:u w:val="single"/>
              </w:rPr>
              <w:t>ТУ</w:t>
            </w:r>
            <w:r>
              <w:rPr>
                <w:u w:val="single"/>
              </w:rPr>
              <w:t xml:space="preserve">         </w:t>
            </w:r>
            <w:r w:rsidRPr="007F5ADD">
              <w:rPr>
                <w:color w:val="FFFFFF"/>
                <w:u w:val="single"/>
              </w:rPr>
              <w:t>.</w:t>
            </w:r>
          </w:p>
          <w:p w:rsidR="00EA795A" w:rsidRPr="00DB04DA" w:rsidRDefault="00EA795A" w:rsidP="004A1CAF">
            <w:pPr>
              <w:pStyle w:val="aa"/>
              <w:spacing w:line="240" w:lineRule="auto"/>
              <w:ind w:left="514" w:firstLine="0"/>
              <w:jc w:val="center"/>
              <w:rPr>
                <w:sz w:val="18"/>
                <w:szCs w:val="18"/>
              </w:rPr>
            </w:pPr>
            <w:r w:rsidRPr="00DB04DA">
              <w:rPr>
                <w:sz w:val="18"/>
                <w:szCs w:val="18"/>
              </w:rPr>
              <w:t>обозначение документа,</w:t>
            </w:r>
          </w:p>
          <w:p w:rsidR="00EA795A" w:rsidRDefault="00EA795A" w:rsidP="004A1CAF">
            <w:pPr>
              <w:pStyle w:val="aa"/>
              <w:spacing w:line="240" w:lineRule="auto"/>
              <w:ind w:left="514" w:firstLine="0"/>
              <w:jc w:val="center"/>
            </w:pPr>
            <w:r w:rsidRPr="00DB04DA">
              <w:rPr>
                <w:sz w:val="18"/>
                <w:szCs w:val="18"/>
              </w:rPr>
              <w:t>по которому производится поставка</w:t>
            </w:r>
          </w:p>
        </w:tc>
      </w:tr>
    </w:tbl>
    <w:p w:rsidR="00EA795A" w:rsidRDefault="00EA795A" w:rsidP="001B4D21">
      <w:pPr>
        <w:pStyle w:val="aa"/>
        <w:spacing w:line="240" w:lineRule="auto"/>
        <w:ind w:firstLine="0"/>
      </w:pPr>
      <w:r>
        <w:t xml:space="preserve">    </w:t>
      </w:r>
      <w:r>
        <w:rPr>
          <w:sz w:val="22"/>
        </w:rPr>
        <w:t xml:space="preserve">     </w:t>
      </w:r>
    </w:p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2627"/>
        <w:gridCol w:w="2864"/>
      </w:tblGrid>
      <w:tr w:rsidR="00EA795A" w:rsidRPr="00D13648" w:rsidTr="00426F2C">
        <w:tc>
          <w:tcPr>
            <w:tcW w:w="2627" w:type="dxa"/>
          </w:tcPr>
          <w:p w:rsidR="00EA795A" w:rsidRPr="00D13648" w:rsidRDefault="00EA795A" w:rsidP="00426F2C">
            <w:pPr>
              <w:spacing w:line="240" w:lineRule="auto"/>
              <w:rPr>
                <w:szCs w:val="26"/>
                <w:lang w:eastAsia="en-US"/>
              </w:rPr>
            </w:pPr>
            <w:r w:rsidRPr="00D13648">
              <w:rPr>
                <w:szCs w:val="26"/>
                <w:lang w:eastAsia="en-US"/>
              </w:rPr>
              <w:t>МП __________</w:t>
            </w:r>
          </w:p>
        </w:tc>
        <w:tc>
          <w:tcPr>
            <w:tcW w:w="2726" w:type="dxa"/>
          </w:tcPr>
          <w:p w:rsidR="00EA795A" w:rsidRPr="00D13648" w:rsidRDefault="00DD4373" w:rsidP="00426F2C">
            <w:pPr>
              <w:spacing w:line="240" w:lineRule="auto"/>
              <w:jc w:val="center"/>
              <w:rPr>
                <w:szCs w:val="26"/>
                <w:lang w:eastAsia="en-US"/>
              </w:rPr>
            </w:pPr>
            <w:r>
              <w:rPr>
                <w:szCs w:val="26"/>
                <w:u w:val="single"/>
                <w:lang w:eastAsia="en-US"/>
              </w:rPr>
              <w:t>${_Rukovoditel_predp_}</w:t>
            </w:r>
          </w:p>
        </w:tc>
      </w:tr>
      <w:tr w:rsidR="00EA795A" w:rsidRPr="00D13648" w:rsidTr="00426F2C">
        <w:tc>
          <w:tcPr>
            <w:tcW w:w="2627" w:type="dxa"/>
          </w:tcPr>
          <w:p w:rsidR="00EA795A" w:rsidRPr="00DB04DA" w:rsidRDefault="00EA795A" w:rsidP="00426F2C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DB04DA">
              <w:rPr>
                <w:sz w:val="18"/>
                <w:szCs w:val="18"/>
                <w:lang w:eastAsia="en-US"/>
              </w:rPr>
              <w:t xml:space="preserve">      </w:t>
            </w:r>
            <w:r>
              <w:rPr>
                <w:sz w:val="18"/>
                <w:szCs w:val="18"/>
                <w:lang w:val="en-US" w:eastAsia="en-US"/>
              </w:rPr>
              <w:t xml:space="preserve">      </w:t>
            </w:r>
            <w:r w:rsidRPr="00DB04DA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726" w:type="dxa"/>
          </w:tcPr>
          <w:p w:rsidR="00EA795A" w:rsidRPr="00DB04DA" w:rsidRDefault="00EA795A" w:rsidP="00426F2C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DB04DA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EA795A" w:rsidRPr="00D13648" w:rsidTr="00426F2C">
        <w:trPr>
          <w:trHeight w:val="400"/>
        </w:trPr>
        <w:tc>
          <w:tcPr>
            <w:tcW w:w="2627" w:type="dxa"/>
            <w:vAlign w:val="bottom"/>
          </w:tcPr>
          <w:p w:rsidR="00EA795A" w:rsidRPr="00025879" w:rsidRDefault="00EA795A" w:rsidP="00426F2C">
            <w:pPr>
              <w:spacing w:line="240" w:lineRule="auto"/>
              <w:rPr>
                <w:szCs w:val="26"/>
                <w:lang w:val="en-US" w:eastAsia="en-US"/>
              </w:rPr>
            </w:pPr>
            <w:r>
              <w:rPr>
                <w:szCs w:val="26"/>
                <w:lang w:eastAsia="en-US"/>
              </w:rPr>
              <w:t xml:space="preserve"> ________________</w:t>
            </w:r>
          </w:p>
        </w:tc>
        <w:tc>
          <w:tcPr>
            <w:tcW w:w="2726" w:type="dxa"/>
          </w:tcPr>
          <w:p w:rsidR="00EA795A" w:rsidRPr="00D13648" w:rsidRDefault="00EA795A" w:rsidP="00426F2C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EA795A" w:rsidRPr="00D13648" w:rsidTr="00426F2C">
        <w:tc>
          <w:tcPr>
            <w:tcW w:w="2627" w:type="dxa"/>
          </w:tcPr>
          <w:p w:rsidR="00EA795A" w:rsidRPr="00DB04DA" w:rsidRDefault="00EA795A" w:rsidP="00426F2C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>
              <w:rPr>
                <w:snapToGrid w:val="0"/>
                <w:sz w:val="22"/>
                <w:szCs w:val="22"/>
                <w:lang w:eastAsia="en-US"/>
              </w:rPr>
              <w:t xml:space="preserve">   </w:t>
            </w:r>
            <w:r>
              <w:rPr>
                <w:snapToGrid w:val="0"/>
                <w:sz w:val="22"/>
                <w:szCs w:val="22"/>
                <w:lang w:val="en-US" w:eastAsia="en-US"/>
              </w:rPr>
              <w:t xml:space="preserve">    </w:t>
            </w:r>
            <w:r w:rsidRPr="00DB04DA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726" w:type="dxa"/>
          </w:tcPr>
          <w:p w:rsidR="00EA795A" w:rsidRPr="00D13648" w:rsidRDefault="00EA795A" w:rsidP="00426F2C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EA795A" w:rsidRDefault="00EA795A" w:rsidP="001B4D21">
      <w:pPr>
        <w:pStyle w:val="aa"/>
        <w:spacing w:line="240" w:lineRule="auto"/>
        <w:ind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Представитель заказчика</w:t>
      </w:r>
    </w:p>
    <w:p w:rsidR="00EA795A" w:rsidRPr="001B4D21" w:rsidRDefault="00EA795A" w:rsidP="001B4D21">
      <w:pPr>
        <w:pStyle w:val="aa"/>
        <w:spacing w:line="240" w:lineRule="auto"/>
        <w:ind w:firstLine="0"/>
        <w:rPr>
          <w:sz w:val="16"/>
          <w:szCs w:val="16"/>
          <w:lang w:val="en-US"/>
        </w:rPr>
      </w:pPr>
    </w:p>
    <w:tbl>
      <w:tblPr>
        <w:tblW w:w="5591" w:type="dxa"/>
        <w:tblInd w:w="4156" w:type="dxa"/>
        <w:tblLayout w:type="fixed"/>
        <w:tblLook w:val="04A0" w:firstRow="1" w:lastRow="0" w:firstColumn="1" w:lastColumn="0" w:noHBand="0" w:noVBand="1"/>
      </w:tblPr>
      <w:tblGrid>
        <w:gridCol w:w="3087"/>
        <w:gridCol w:w="2504"/>
      </w:tblGrid>
      <w:tr w:rsidR="00EA795A" w:rsidRPr="00F37CCB" w:rsidTr="00426F2C">
        <w:tc>
          <w:tcPr>
            <w:tcW w:w="3147" w:type="dxa"/>
          </w:tcPr>
          <w:p w:rsidR="00EA795A" w:rsidRPr="009A32F6" w:rsidRDefault="00EA795A" w:rsidP="00426F2C">
            <w:pPr>
              <w:spacing w:line="240" w:lineRule="auto"/>
              <w:rPr>
                <w:szCs w:val="26"/>
                <w:lang w:val="en-US" w:eastAsia="en-US"/>
              </w:rPr>
            </w:pPr>
            <w:r w:rsidRPr="00F37CCB">
              <w:rPr>
                <w:szCs w:val="26"/>
                <w:lang w:eastAsia="en-US"/>
              </w:rPr>
              <w:t xml:space="preserve">  </w:t>
            </w:r>
            <w:r w:rsidRPr="00D13648">
              <w:rPr>
                <w:szCs w:val="26"/>
                <w:lang w:eastAsia="en-US"/>
              </w:rPr>
              <w:t xml:space="preserve">МП </w:t>
            </w:r>
            <w:r>
              <w:rPr>
                <w:szCs w:val="26"/>
                <w:lang w:eastAsia="en-US"/>
              </w:rPr>
              <w:t xml:space="preserve"> </w:t>
            </w:r>
            <w:r>
              <w:rPr>
                <w:szCs w:val="26"/>
                <w:lang w:val="en-US" w:eastAsia="en-US"/>
              </w:rPr>
              <w:t xml:space="preserve"> </w:t>
            </w:r>
            <w:r>
              <w:rPr>
                <w:szCs w:val="26"/>
                <w:lang w:eastAsia="en-US"/>
              </w:rPr>
              <w:t xml:space="preserve"> </w:t>
            </w:r>
            <w:r w:rsidRPr="00D13648">
              <w:rPr>
                <w:szCs w:val="26"/>
                <w:lang w:eastAsia="en-US"/>
              </w:rPr>
              <w:t>__________</w:t>
            </w:r>
            <w:r>
              <w:rPr>
                <w:szCs w:val="26"/>
                <w:lang w:eastAsia="en-US"/>
              </w:rPr>
              <w:t>_</w:t>
            </w:r>
            <w:r>
              <w:rPr>
                <w:szCs w:val="26"/>
                <w:lang w:val="en-US" w:eastAsia="en-US"/>
              </w:rPr>
              <w:t>_</w:t>
            </w:r>
          </w:p>
        </w:tc>
        <w:tc>
          <w:tcPr>
            <w:tcW w:w="2551" w:type="dxa"/>
          </w:tcPr>
          <w:p w:rsidR="00EA795A" w:rsidRPr="00DE3E11" w:rsidRDefault="00EA795A" w:rsidP="00426F2C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 w:rsidRPr="00F37CCB">
              <w:rPr>
                <w:szCs w:val="26"/>
                <w:lang w:eastAsia="en-US"/>
              </w:rPr>
              <w:t>_________________</w:t>
            </w:r>
          </w:p>
        </w:tc>
      </w:tr>
      <w:tr w:rsidR="00EA795A" w:rsidRPr="00F37CCB" w:rsidTr="00426F2C">
        <w:tc>
          <w:tcPr>
            <w:tcW w:w="3147" w:type="dxa"/>
          </w:tcPr>
          <w:p w:rsidR="00EA795A" w:rsidRPr="00DB04DA" w:rsidRDefault="00EA795A" w:rsidP="00426F2C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DB04DA">
              <w:rPr>
                <w:sz w:val="18"/>
                <w:szCs w:val="18"/>
                <w:lang w:eastAsia="en-US"/>
              </w:rPr>
              <w:t xml:space="preserve">             </w:t>
            </w:r>
            <w:r w:rsidRPr="00DB04DA">
              <w:rPr>
                <w:sz w:val="18"/>
                <w:szCs w:val="18"/>
                <w:lang w:val="en-US" w:eastAsia="en-US"/>
              </w:rPr>
              <w:t xml:space="preserve">  </w:t>
            </w:r>
            <w:r>
              <w:rPr>
                <w:sz w:val="18"/>
                <w:szCs w:val="18"/>
                <w:lang w:val="en-US" w:eastAsia="en-US"/>
              </w:rPr>
              <w:t xml:space="preserve">      </w:t>
            </w:r>
            <w:r w:rsidRPr="00DB04DA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</w:tcPr>
          <w:p w:rsidR="00EA795A" w:rsidRPr="00DB04DA" w:rsidRDefault="00EA795A" w:rsidP="00426F2C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DB04DA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EA795A" w:rsidRPr="00F37CCB" w:rsidTr="00426F2C">
        <w:trPr>
          <w:trHeight w:val="400"/>
        </w:trPr>
        <w:tc>
          <w:tcPr>
            <w:tcW w:w="3147" w:type="dxa"/>
            <w:vAlign w:val="bottom"/>
          </w:tcPr>
          <w:p w:rsidR="00EA795A" w:rsidRPr="00D13648" w:rsidRDefault="00EA795A" w:rsidP="00426F2C">
            <w:pPr>
              <w:spacing w:line="240" w:lineRule="auto"/>
              <w:rPr>
                <w:szCs w:val="26"/>
                <w:lang w:eastAsia="en-US"/>
              </w:rPr>
            </w:pPr>
            <w:r w:rsidRPr="00D13648">
              <w:rPr>
                <w:szCs w:val="26"/>
                <w:lang w:eastAsia="en-US"/>
              </w:rPr>
              <w:t xml:space="preserve"> </w:t>
            </w:r>
            <w:r w:rsidRPr="00F37CCB">
              <w:rPr>
                <w:szCs w:val="26"/>
                <w:lang w:eastAsia="en-US"/>
              </w:rPr>
              <w:t xml:space="preserve">  </w:t>
            </w:r>
            <w:r>
              <w:rPr>
                <w:szCs w:val="26"/>
                <w:lang w:eastAsia="en-US"/>
              </w:rPr>
              <w:t xml:space="preserve">       </w:t>
            </w:r>
            <w:r>
              <w:rPr>
                <w:szCs w:val="26"/>
                <w:lang w:val="en-US" w:eastAsia="en-US"/>
              </w:rPr>
              <w:t xml:space="preserve"> </w:t>
            </w:r>
            <w:r>
              <w:rPr>
                <w:szCs w:val="26"/>
                <w:lang w:eastAsia="en-US"/>
              </w:rPr>
              <w:t xml:space="preserve"> </w:t>
            </w:r>
            <w:r w:rsidRPr="00D13648">
              <w:rPr>
                <w:szCs w:val="26"/>
                <w:lang w:eastAsia="en-US"/>
              </w:rPr>
              <w:t>________________</w:t>
            </w:r>
          </w:p>
        </w:tc>
        <w:tc>
          <w:tcPr>
            <w:tcW w:w="2551" w:type="dxa"/>
          </w:tcPr>
          <w:p w:rsidR="00EA795A" w:rsidRPr="00D13648" w:rsidRDefault="00EA795A" w:rsidP="00426F2C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EA795A" w:rsidRPr="00F37CCB" w:rsidTr="00426F2C">
        <w:tc>
          <w:tcPr>
            <w:tcW w:w="3147" w:type="dxa"/>
          </w:tcPr>
          <w:p w:rsidR="00EA795A" w:rsidRPr="00DB04DA" w:rsidRDefault="00EA795A" w:rsidP="00426F2C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DB04DA">
              <w:rPr>
                <w:snapToGrid w:val="0"/>
                <w:sz w:val="18"/>
                <w:szCs w:val="18"/>
                <w:lang w:eastAsia="en-US"/>
              </w:rPr>
              <w:t xml:space="preserve">            </w:t>
            </w:r>
            <w:r>
              <w:rPr>
                <w:snapToGrid w:val="0"/>
                <w:sz w:val="18"/>
                <w:szCs w:val="18"/>
                <w:lang w:val="en-US" w:eastAsia="en-US"/>
              </w:rPr>
              <w:t xml:space="preserve">        </w:t>
            </w:r>
            <w:r w:rsidRPr="00DB04DA">
              <w:rPr>
                <w:snapToGrid w:val="0"/>
                <w:sz w:val="18"/>
                <w:szCs w:val="18"/>
                <w:lang w:val="en-US" w:eastAsia="en-US"/>
              </w:rPr>
              <w:t xml:space="preserve"> </w:t>
            </w:r>
            <w:r w:rsidRPr="00DB04DA">
              <w:rPr>
                <w:snapToGrid w:val="0"/>
                <w:sz w:val="18"/>
                <w:szCs w:val="18"/>
                <w:lang w:eastAsia="en-US"/>
              </w:rPr>
              <w:t xml:space="preserve"> </w:t>
            </w:r>
            <w:r w:rsidRPr="00DB04DA">
              <w:rPr>
                <w:snapToGrid w:val="0"/>
                <w:sz w:val="18"/>
                <w:szCs w:val="18"/>
                <w:lang w:val="en-US" w:eastAsia="en-US"/>
              </w:rPr>
              <w:t xml:space="preserve"> </w:t>
            </w:r>
            <w:r w:rsidRPr="00DB04DA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551" w:type="dxa"/>
          </w:tcPr>
          <w:p w:rsidR="00EA795A" w:rsidRPr="00D13648" w:rsidRDefault="00EA795A" w:rsidP="00426F2C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EA795A" w:rsidRPr="00AA4A26" w:rsidRDefault="00EA795A" w:rsidP="00274E22">
      <w:pPr>
        <w:rPr>
          <w:snapToGrid w:val="0"/>
          <w:sz w:val="22"/>
          <w:szCs w:val="22"/>
          <w:lang w:val="en-US"/>
        </w:rPr>
      </w:pPr>
    </w:p>
    <w:p w:rsidR="00EA795A" w:rsidRPr="001B4D21" w:rsidRDefault="00EA795A" w:rsidP="00AA4A26">
      <w:pPr>
        <w:jc w:val="right"/>
        <w:rPr>
          <w:snapToGrid w:val="0"/>
          <w:sz w:val="20"/>
        </w:rPr>
      </w:pPr>
    </w:p>
    <w:p w:rsidR="00EA795A" w:rsidRPr="0096137E" w:rsidRDefault="00EA795A" w:rsidP="00AA4A26">
      <w:pPr>
        <w:jc w:val="right"/>
        <w:rPr>
          <w:snapToGrid w:val="0"/>
          <w:sz w:val="20"/>
        </w:rPr>
      </w:pPr>
    </w:p>
    <w:p w:rsidR="00EA795A" w:rsidRPr="0096137E" w:rsidRDefault="00EA795A" w:rsidP="00AA4A26">
      <w:pPr>
        <w:jc w:val="right"/>
        <w:rPr>
          <w:snapToGrid w:val="0"/>
          <w:sz w:val="20"/>
        </w:rPr>
      </w:pPr>
      <w:r w:rsidRPr="0096137E">
        <w:rPr>
          <w:snapToGrid w:val="0"/>
          <w:sz w:val="20"/>
        </w:rPr>
        <w:t>10</w:t>
      </w:r>
    </w:p>
    <w:p w:rsidR="00EA795A" w:rsidRDefault="00EA795A" w:rsidP="00AA4A26">
      <w:pPr>
        <w:jc w:val="right"/>
        <w:rPr>
          <w:snapToGrid w:val="0"/>
          <w:sz w:val="24"/>
          <w:szCs w:val="24"/>
        </w:rPr>
      </w:pPr>
    </w:p>
    <w:p w:rsidR="00EA795A" w:rsidRPr="00161E2C" w:rsidRDefault="00EA795A" w:rsidP="00AA4A26">
      <w:pPr>
        <w:jc w:val="right"/>
        <w:rPr>
          <w:snapToGrid w:val="0"/>
          <w:sz w:val="24"/>
          <w:szCs w:val="24"/>
          <w:lang w:val="en-US"/>
        </w:rPr>
      </w:pPr>
      <w:r>
        <w:rPr>
          <w:snapToGrid w:val="0"/>
          <w:sz w:val="24"/>
          <w:szCs w:val="24"/>
        </w:rPr>
        <w:br w:type="page"/>
      </w:r>
      <w:r w:rsidRPr="00161E2C">
        <w:rPr>
          <w:snapToGrid w:val="0"/>
          <w:sz w:val="24"/>
          <w:szCs w:val="24"/>
        </w:rPr>
        <w:t>ЮКСУ.</w:t>
      </w:r>
      <w:r>
        <w:rPr>
          <w:snapToGrid w:val="0"/>
          <w:sz w:val="24"/>
          <w:szCs w:val="24"/>
        </w:rPr>
        <w:t>466259.002</w:t>
      </w:r>
      <w:r w:rsidRPr="00161E2C">
        <w:rPr>
          <w:snapToGrid w:val="0"/>
          <w:sz w:val="24"/>
          <w:szCs w:val="24"/>
        </w:rPr>
        <w:t>ПС</w:t>
      </w:r>
    </w:p>
    <w:p w:rsidR="00EA795A" w:rsidRPr="00F50D7E" w:rsidRDefault="00EA795A" w:rsidP="00AA4A26">
      <w:pPr>
        <w:jc w:val="right"/>
        <w:rPr>
          <w:snapToGrid w:val="0"/>
          <w:sz w:val="10"/>
          <w:szCs w:val="10"/>
          <w:lang w:val="en-US"/>
        </w:rPr>
      </w:pPr>
    </w:p>
    <w:p w:rsidR="00EA795A" w:rsidRDefault="00EA795A" w:rsidP="009B5A6B">
      <w:pPr>
        <w:ind w:firstLine="720"/>
        <w:rPr>
          <w:snapToGrid w:val="0"/>
        </w:rPr>
      </w:pPr>
      <w:r>
        <w:rPr>
          <w:snapToGrid w:val="0"/>
        </w:rPr>
        <w:t xml:space="preserve">7  </w:t>
      </w:r>
      <w:r>
        <w:rPr>
          <w:caps/>
          <w:snapToGrid w:val="0"/>
        </w:rPr>
        <w:t>Ремонт и учет работы по бюллетеням и указаниям</w:t>
      </w:r>
      <w:r>
        <w:rPr>
          <w:snapToGrid w:val="0"/>
        </w:rPr>
        <w:t xml:space="preserve"> </w:t>
      </w:r>
    </w:p>
    <w:p w:rsidR="00EA795A" w:rsidRDefault="00EA795A" w:rsidP="009C6294">
      <w:pPr>
        <w:spacing w:line="240" w:lineRule="auto"/>
        <w:ind w:left="741"/>
        <w:rPr>
          <w:snapToGrid w:val="0"/>
        </w:rPr>
      </w:pPr>
    </w:p>
    <w:p w:rsidR="00EA795A" w:rsidRDefault="00EA795A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7.1 Краткие записи о произведенном ремонте</w:t>
      </w:r>
    </w:p>
    <w:p w:rsidR="00EA795A" w:rsidRDefault="00EA795A" w:rsidP="009C6294">
      <w:pPr>
        <w:spacing w:line="240" w:lineRule="auto"/>
        <w:ind w:firstLine="720"/>
        <w:rPr>
          <w:snapToGrid w:val="0"/>
        </w:rPr>
      </w:pPr>
    </w:p>
    <w:p w:rsidR="00EA795A" w:rsidRDefault="00EA795A" w:rsidP="00F561DB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3-ЦОС        ЮКСУ.466259.002     Заводской номер ______________ </w:t>
      </w:r>
    </w:p>
    <w:p w:rsidR="00EA795A" w:rsidRDefault="00EA795A" w:rsidP="00F561DB">
      <w:pPr>
        <w:ind w:firstLine="709"/>
        <w:jc w:val="both"/>
        <w:rPr>
          <w:snapToGrid w:val="0"/>
        </w:rPr>
      </w:pPr>
    </w:p>
    <w:p w:rsidR="00EA795A" w:rsidRDefault="00EA795A" w:rsidP="00F561DB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</w:t>
      </w:r>
      <w:r>
        <w:rPr>
          <w:snapToGrid w:val="0"/>
          <w:lang w:val="en-US"/>
        </w:rPr>
        <w:t>____________</w:t>
      </w:r>
      <w:r>
        <w:rPr>
          <w:snapToGrid w:val="0"/>
        </w:rPr>
        <w:t>________</w:t>
      </w:r>
    </w:p>
    <w:p w:rsidR="00EA795A" w:rsidRDefault="00EA795A" w:rsidP="00F561DB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                                                         </w:t>
      </w:r>
      <w:r>
        <w:rPr>
          <w:snapToGrid w:val="0"/>
          <w:sz w:val="18"/>
          <w:szCs w:val="18"/>
          <w:lang w:val="en-US"/>
        </w:rPr>
        <w:t xml:space="preserve">                    </w:t>
      </w:r>
      <w:r>
        <w:rPr>
          <w:snapToGrid w:val="0"/>
          <w:sz w:val="18"/>
          <w:szCs w:val="18"/>
        </w:rPr>
        <w:t>предприятие; дата</w:t>
      </w:r>
    </w:p>
    <w:p w:rsidR="00EA795A" w:rsidRDefault="00EA795A" w:rsidP="00F561DB">
      <w:pPr>
        <w:spacing w:line="240" w:lineRule="auto"/>
        <w:rPr>
          <w:snapToGrid w:val="0"/>
          <w:szCs w:val="26"/>
        </w:rPr>
      </w:pPr>
    </w:p>
    <w:p w:rsidR="00EA795A" w:rsidRDefault="00EA795A" w:rsidP="00F561DB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с начала</w:t>
      </w:r>
    </w:p>
    <w:p w:rsidR="00EA795A" w:rsidRDefault="00EA795A" w:rsidP="00F561DB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эксплуатации _________________________________________________________________________</w:t>
      </w:r>
    </w:p>
    <w:p w:rsidR="00EA795A" w:rsidRPr="00252D4C" w:rsidRDefault="00EA795A" w:rsidP="00F561DB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EA795A" w:rsidRDefault="00EA795A" w:rsidP="00F561DB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 </w:t>
      </w:r>
    </w:p>
    <w:p w:rsidR="00EA795A" w:rsidRDefault="00EA795A" w:rsidP="00F561DB">
      <w:pPr>
        <w:spacing w:line="240" w:lineRule="auto"/>
        <w:rPr>
          <w:snapToGrid w:val="0"/>
          <w:szCs w:val="26"/>
        </w:rPr>
      </w:pPr>
    </w:p>
    <w:p w:rsidR="00EA795A" w:rsidRDefault="00EA795A" w:rsidP="00F561DB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_________________________________________________________________________</w:t>
      </w:r>
    </w:p>
    <w:p w:rsidR="00EA795A" w:rsidRDefault="00EA795A" w:rsidP="00F561DB">
      <w:pPr>
        <w:spacing w:line="240" w:lineRule="auto"/>
        <w:rPr>
          <w:snapToGrid w:val="0"/>
          <w:szCs w:val="26"/>
        </w:rPr>
      </w:pPr>
    </w:p>
    <w:p w:rsidR="00EA795A" w:rsidRDefault="00EA795A" w:rsidP="00252D4C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после последнего</w:t>
      </w:r>
    </w:p>
    <w:p w:rsidR="00EA795A" w:rsidRDefault="00EA795A" w:rsidP="00252D4C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ремонта_________________________________________________________________</w:t>
      </w:r>
    </w:p>
    <w:p w:rsidR="00EA795A" w:rsidRPr="00252D4C" w:rsidRDefault="00EA795A" w:rsidP="00252D4C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EA795A" w:rsidRDefault="00EA795A" w:rsidP="00F561DB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  </w:t>
      </w:r>
    </w:p>
    <w:p w:rsidR="00EA795A" w:rsidRDefault="00EA795A" w:rsidP="00F561DB">
      <w:pPr>
        <w:spacing w:line="240" w:lineRule="auto"/>
        <w:rPr>
          <w:snapToGrid w:val="0"/>
          <w:szCs w:val="26"/>
        </w:rPr>
      </w:pPr>
    </w:p>
    <w:p w:rsidR="00EA795A" w:rsidRDefault="00EA795A" w:rsidP="00F561DB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</w:t>
      </w:r>
    </w:p>
    <w:p w:rsidR="00EA795A" w:rsidRPr="00252D4C" w:rsidRDefault="00EA795A" w:rsidP="00F561DB">
      <w:pPr>
        <w:spacing w:line="240" w:lineRule="auto"/>
        <w:rPr>
          <w:snapToGrid w:val="0"/>
          <w:szCs w:val="26"/>
        </w:rPr>
      </w:pPr>
    </w:p>
    <w:p w:rsidR="00EA795A" w:rsidRDefault="00EA795A" w:rsidP="009C6294">
      <w:pPr>
        <w:spacing w:line="240" w:lineRule="auto"/>
        <w:rPr>
          <w:snapToGrid w:val="0"/>
        </w:rPr>
      </w:pPr>
      <w:r>
        <w:rPr>
          <w:snapToGrid w:val="0"/>
        </w:rPr>
        <w:t xml:space="preserve">Причина поступления в ремонт_____________________________________________ </w:t>
      </w:r>
    </w:p>
    <w:p w:rsidR="00EA795A" w:rsidRDefault="00EA795A" w:rsidP="009C6294">
      <w:pPr>
        <w:spacing w:line="240" w:lineRule="auto"/>
        <w:rPr>
          <w:snapToGrid w:val="0"/>
        </w:rPr>
      </w:pPr>
    </w:p>
    <w:p w:rsidR="00EA795A" w:rsidRDefault="00EA795A" w:rsidP="009C6294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  </w:t>
      </w:r>
    </w:p>
    <w:p w:rsidR="00EA795A" w:rsidRDefault="00EA795A" w:rsidP="009C6294">
      <w:pPr>
        <w:spacing w:line="240" w:lineRule="auto"/>
        <w:rPr>
          <w:snapToGrid w:val="0"/>
        </w:rPr>
      </w:pPr>
    </w:p>
    <w:p w:rsidR="00EA795A" w:rsidRDefault="00EA795A" w:rsidP="009C6294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:rsidR="00EA795A" w:rsidRDefault="00EA795A" w:rsidP="009C6294">
      <w:pPr>
        <w:spacing w:line="240" w:lineRule="auto"/>
        <w:rPr>
          <w:snapToGrid w:val="0"/>
        </w:rPr>
      </w:pPr>
    </w:p>
    <w:p w:rsidR="00EA795A" w:rsidRDefault="00EA795A" w:rsidP="0096137E">
      <w:pPr>
        <w:spacing w:line="240" w:lineRule="auto"/>
        <w:rPr>
          <w:snapToGrid w:val="0"/>
        </w:rPr>
      </w:pPr>
      <w:r>
        <w:rPr>
          <w:snapToGrid w:val="0"/>
        </w:rPr>
        <w:t xml:space="preserve">Сведения о произведенном ремонте _________________________________________ </w:t>
      </w:r>
    </w:p>
    <w:p w:rsidR="00EA795A" w:rsidRDefault="00EA795A" w:rsidP="0096137E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</w:rPr>
        <w:t xml:space="preserve">                                                                      </w:t>
      </w:r>
      <w:r w:rsidRPr="005737FD">
        <w:rPr>
          <w:snapToGrid w:val="0"/>
        </w:rPr>
        <w:t xml:space="preserve">                 </w:t>
      </w:r>
      <w:r>
        <w:rPr>
          <w:snapToGrid w:val="0"/>
        </w:rPr>
        <w:t xml:space="preserve">  </w:t>
      </w:r>
      <w:r>
        <w:rPr>
          <w:snapToGrid w:val="0"/>
          <w:sz w:val="18"/>
          <w:szCs w:val="18"/>
        </w:rPr>
        <w:t>вид ремонта и краткие</w:t>
      </w:r>
    </w:p>
    <w:p w:rsidR="00EA795A" w:rsidRDefault="00EA795A" w:rsidP="0096137E">
      <w:pPr>
        <w:spacing w:line="240" w:lineRule="auto"/>
        <w:rPr>
          <w:snapToGrid w:val="0"/>
          <w:szCs w:val="26"/>
        </w:rPr>
      </w:pPr>
    </w:p>
    <w:p w:rsidR="00EA795A" w:rsidRDefault="00EA795A" w:rsidP="0096137E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</w:t>
      </w:r>
    </w:p>
    <w:p w:rsidR="00EA795A" w:rsidRPr="00252D4C" w:rsidRDefault="00EA795A" w:rsidP="0096137E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</w:t>
      </w:r>
      <w:r>
        <w:rPr>
          <w:snapToGrid w:val="0"/>
          <w:szCs w:val="26"/>
          <w:lang w:val="en-US"/>
        </w:rPr>
        <w:t xml:space="preserve">                         </w:t>
      </w:r>
      <w:r>
        <w:rPr>
          <w:snapToGrid w:val="0"/>
          <w:sz w:val="18"/>
          <w:szCs w:val="18"/>
        </w:rPr>
        <w:t>сведения о ремонте</w:t>
      </w:r>
    </w:p>
    <w:p w:rsidR="00EA795A" w:rsidRDefault="00EA795A" w:rsidP="0096137E">
      <w:pPr>
        <w:spacing w:line="240" w:lineRule="auto"/>
        <w:rPr>
          <w:snapToGrid w:val="0"/>
        </w:rPr>
      </w:pPr>
    </w:p>
    <w:p w:rsidR="00EA795A" w:rsidRDefault="00EA795A" w:rsidP="0096137E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</w:t>
      </w:r>
    </w:p>
    <w:p w:rsidR="00EA795A" w:rsidRDefault="00EA795A" w:rsidP="0096137E">
      <w:pPr>
        <w:spacing w:line="240" w:lineRule="auto"/>
        <w:rPr>
          <w:snapToGrid w:val="0"/>
        </w:rPr>
      </w:pPr>
    </w:p>
    <w:p w:rsidR="00EA795A" w:rsidRDefault="00EA795A" w:rsidP="0096137E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EA795A" w:rsidRDefault="00EA795A" w:rsidP="0096137E">
      <w:pPr>
        <w:spacing w:line="240" w:lineRule="auto"/>
        <w:rPr>
          <w:snapToGrid w:val="0"/>
        </w:rPr>
      </w:pPr>
    </w:p>
    <w:p w:rsidR="00EA795A" w:rsidRDefault="00EA795A" w:rsidP="0096137E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EA795A" w:rsidRDefault="00EA795A" w:rsidP="00252D4C">
      <w:pPr>
        <w:spacing w:line="240" w:lineRule="auto"/>
        <w:rPr>
          <w:snapToGrid w:val="0"/>
        </w:rPr>
      </w:pPr>
    </w:p>
    <w:p w:rsidR="00EA795A" w:rsidRDefault="00EA795A" w:rsidP="00252D4C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EA795A" w:rsidRDefault="00EA795A" w:rsidP="009C6294">
      <w:pPr>
        <w:spacing w:line="240" w:lineRule="auto"/>
        <w:ind w:firstLine="709"/>
        <w:rPr>
          <w:snapToGrid w:val="0"/>
        </w:rPr>
      </w:pPr>
    </w:p>
    <w:p w:rsidR="00EA795A" w:rsidRPr="005737FD" w:rsidRDefault="00EA795A" w:rsidP="009C6294">
      <w:pPr>
        <w:spacing w:line="240" w:lineRule="auto"/>
        <w:ind w:firstLine="709"/>
        <w:rPr>
          <w:snapToGrid w:val="0"/>
        </w:rPr>
      </w:pPr>
    </w:p>
    <w:p w:rsidR="00EA795A" w:rsidRPr="005737FD" w:rsidRDefault="00EA795A" w:rsidP="009C6294">
      <w:pPr>
        <w:spacing w:line="240" w:lineRule="auto"/>
        <w:ind w:firstLine="709"/>
        <w:rPr>
          <w:snapToGrid w:val="0"/>
        </w:rPr>
      </w:pPr>
    </w:p>
    <w:p w:rsidR="00EA795A" w:rsidRPr="005737FD" w:rsidRDefault="00EA795A" w:rsidP="009C6294">
      <w:pPr>
        <w:spacing w:line="240" w:lineRule="auto"/>
        <w:ind w:firstLine="709"/>
        <w:rPr>
          <w:snapToGrid w:val="0"/>
        </w:rPr>
      </w:pPr>
    </w:p>
    <w:p w:rsidR="00EA795A" w:rsidRPr="005737FD" w:rsidRDefault="00EA795A" w:rsidP="009C6294">
      <w:pPr>
        <w:spacing w:line="240" w:lineRule="auto"/>
        <w:ind w:firstLine="709"/>
        <w:rPr>
          <w:snapToGrid w:val="0"/>
        </w:rPr>
      </w:pPr>
    </w:p>
    <w:p w:rsidR="00EA795A" w:rsidRPr="005737FD" w:rsidRDefault="00EA795A" w:rsidP="009C6294">
      <w:pPr>
        <w:spacing w:line="240" w:lineRule="auto"/>
        <w:ind w:firstLine="709"/>
        <w:rPr>
          <w:snapToGrid w:val="0"/>
          <w:sz w:val="20"/>
        </w:rPr>
      </w:pPr>
    </w:p>
    <w:p w:rsidR="00EA795A" w:rsidRPr="0096137E" w:rsidRDefault="00EA795A" w:rsidP="00F50D7E">
      <w:pPr>
        <w:spacing w:line="240" w:lineRule="auto"/>
        <w:ind w:firstLine="709"/>
        <w:jc w:val="right"/>
        <w:rPr>
          <w:snapToGrid w:val="0"/>
          <w:sz w:val="20"/>
        </w:rPr>
      </w:pPr>
      <w:r w:rsidRPr="0096137E">
        <w:rPr>
          <w:snapToGrid w:val="0"/>
          <w:sz w:val="20"/>
        </w:rPr>
        <w:t>11</w:t>
      </w:r>
    </w:p>
    <w:p w:rsidR="00EA795A" w:rsidRPr="00161E2C" w:rsidRDefault="00EA795A" w:rsidP="00F50D7E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7D4BB6">
        <w:rPr>
          <w:snapToGrid w:val="0"/>
        </w:rPr>
        <w:br w:type="page"/>
      </w:r>
      <w:r w:rsidRPr="007D4BB6">
        <w:rPr>
          <w:snapToGrid w:val="0"/>
        </w:rPr>
        <w:br w:type="page"/>
      </w:r>
      <w:r w:rsidRPr="007D4BB6">
        <w:rPr>
          <w:snapToGrid w:val="0"/>
          <w:sz w:val="24"/>
          <w:szCs w:val="24"/>
        </w:rPr>
        <w:t>ЮКСУ.466259.002ПС</w:t>
      </w:r>
    </w:p>
    <w:p w:rsidR="00EA795A" w:rsidRDefault="00EA795A" w:rsidP="009C6294">
      <w:pPr>
        <w:spacing w:line="240" w:lineRule="auto"/>
        <w:ind w:firstLine="709"/>
        <w:rPr>
          <w:snapToGrid w:val="0"/>
        </w:rPr>
      </w:pPr>
    </w:p>
    <w:p w:rsidR="00EA795A" w:rsidRDefault="00EA795A" w:rsidP="009C6294">
      <w:pPr>
        <w:spacing w:line="240" w:lineRule="auto"/>
        <w:ind w:firstLine="709"/>
        <w:rPr>
          <w:snapToGrid w:val="0"/>
        </w:rPr>
      </w:pPr>
    </w:p>
    <w:p w:rsidR="00EA795A" w:rsidRDefault="00EA795A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7.2 Свидетельство о приемке и гарантии</w:t>
      </w:r>
    </w:p>
    <w:p w:rsidR="00EA795A" w:rsidRDefault="00EA795A" w:rsidP="0016095E">
      <w:pPr>
        <w:spacing w:line="240" w:lineRule="auto"/>
        <w:ind w:firstLine="709"/>
        <w:jc w:val="both"/>
        <w:rPr>
          <w:snapToGrid w:val="0"/>
        </w:rPr>
      </w:pPr>
    </w:p>
    <w:p w:rsidR="00EA795A" w:rsidRDefault="00EA795A" w:rsidP="00DB04DA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3-ЦОС        ЮКСУ.466259.002 Заводской номер ______________ </w:t>
      </w:r>
    </w:p>
    <w:p w:rsidR="00EA795A" w:rsidRDefault="00EA795A" w:rsidP="00DB04DA">
      <w:pPr>
        <w:ind w:firstLine="709"/>
        <w:jc w:val="both"/>
        <w:rPr>
          <w:snapToGrid w:val="0"/>
        </w:rPr>
      </w:pPr>
    </w:p>
    <w:p w:rsidR="00EA795A" w:rsidRDefault="00EA795A" w:rsidP="00DB04DA">
      <w:pPr>
        <w:spacing w:line="240" w:lineRule="auto"/>
        <w:ind w:firstLine="709"/>
        <w:jc w:val="both"/>
        <w:rPr>
          <w:snapToGrid w:val="0"/>
        </w:rPr>
      </w:pPr>
      <w:r>
        <w:rPr>
          <w:snapToGrid w:val="0"/>
        </w:rPr>
        <w:t xml:space="preserve">_______________     ______________________   согласно _______________ </w:t>
      </w:r>
    </w:p>
    <w:p w:rsidR="00EA795A" w:rsidRPr="0096576E" w:rsidRDefault="00EA795A" w:rsidP="00DB04DA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>
        <w:rPr>
          <w:snapToGrid w:val="0"/>
        </w:rPr>
        <w:t xml:space="preserve">       </w:t>
      </w:r>
      <w:r w:rsidRPr="0096576E">
        <w:rPr>
          <w:snapToGrid w:val="0"/>
          <w:sz w:val="18"/>
          <w:szCs w:val="18"/>
        </w:rPr>
        <w:t xml:space="preserve">вид ремонта                    </w:t>
      </w:r>
      <w:r>
        <w:rPr>
          <w:snapToGrid w:val="0"/>
          <w:sz w:val="18"/>
          <w:szCs w:val="18"/>
        </w:rPr>
        <w:t xml:space="preserve"> </w:t>
      </w:r>
      <w:r w:rsidRPr="0096576E">
        <w:rPr>
          <w:snapToGrid w:val="0"/>
          <w:sz w:val="18"/>
          <w:szCs w:val="18"/>
        </w:rPr>
        <w:t xml:space="preserve"> наименование предприятия,                               </w:t>
      </w:r>
      <w:r>
        <w:rPr>
          <w:snapToGrid w:val="0"/>
          <w:sz w:val="18"/>
          <w:szCs w:val="18"/>
        </w:rPr>
        <w:t xml:space="preserve">             </w:t>
      </w:r>
      <w:r w:rsidRPr="0096576E">
        <w:rPr>
          <w:snapToGrid w:val="0"/>
          <w:sz w:val="18"/>
          <w:szCs w:val="18"/>
        </w:rPr>
        <w:t xml:space="preserve"> вид документа</w:t>
      </w:r>
    </w:p>
    <w:p w:rsidR="00EA795A" w:rsidRPr="0096576E" w:rsidRDefault="00EA795A" w:rsidP="00DB04DA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96576E">
        <w:rPr>
          <w:snapToGrid w:val="0"/>
          <w:sz w:val="18"/>
          <w:szCs w:val="18"/>
        </w:rPr>
        <w:t xml:space="preserve">                                                   </w:t>
      </w:r>
      <w:r>
        <w:rPr>
          <w:snapToGrid w:val="0"/>
          <w:sz w:val="18"/>
          <w:szCs w:val="18"/>
        </w:rPr>
        <w:t xml:space="preserve">    </w:t>
      </w:r>
      <w:r w:rsidRPr="0096576E">
        <w:rPr>
          <w:snapToGrid w:val="0"/>
          <w:sz w:val="18"/>
          <w:szCs w:val="18"/>
        </w:rPr>
        <w:t xml:space="preserve"> условное обозначение</w:t>
      </w:r>
    </w:p>
    <w:p w:rsidR="00EA795A" w:rsidRDefault="00EA795A" w:rsidP="003D4864">
      <w:pPr>
        <w:ind w:firstLine="709"/>
        <w:jc w:val="both"/>
        <w:rPr>
          <w:snapToGrid w:val="0"/>
        </w:rPr>
      </w:pPr>
    </w:p>
    <w:p w:rsidR="00EA795A" w:rsidRDefault="00EA795A" w:rsidP="003D4864">
      <w:pPr>
        <w:ind w:firstLine="709"/>
        <w:rPr>
          <w:snapToGrid w:val="0"/>
        </w:rPr>
      </w:pPr>
      <w:r>
        <w:rPr>
          <w:snapToGrid w:val="0"/>
        </w:rPr>
        <w:t>Принят  в соответствии с обязательными требованиями государственных стандартов и действующей технической документацией и признан годным для экс-плуатации.</w:t>
      </w:r>
    </w:p>
    <w:p w:rsidR="00EA795A" w:rsidRDefault="00EA795A" w:rsidP="003D4864">
      <w:pPr>
        <w:ind w:firstLine="709"/>
        <w:rPr>
          <w:snapToGrid w:val="0"/>
        </w:rPr>
      </w:pPr>
    </w:p>
    <w:p w:rsidR="00EA795A" w:rsidRDefault="00EA795A" w:rsidP="000F4F81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Ресурс до очередного ремонта _______________________________________ </w:t>
      </w:r>
    </w:p>
    <w:p w:rsidR="00EA795A" w:rsidRDefault="00EA795A" w:rsidP="000F4F81">
      <w:pPr>
        <w:ind w:firstLine="709"/>
        <w:rPr>
          <w:snapToGrid w:val="0"/>
          <w:szCs w:val="26"/>
        </w:rPr>
      </w:pPr>
      <w:r>
        <w:rPr>
          <w:snapToGrid w:val="0"/>
        </w:rPr>
        <w:t xml:space="preserve">                                                           </w:t>
      </w:r>
      <w:r>
        <w:rPr>
          <w:snapToGrid w:val="0"/>
          <w:sz w:val="20"/>
        </w:rPr>
        <w:t xml:space="preserve">параметр, определяющий ресурс    </w:t>
      </w:r>
    </w:p>
    <w:p w:rsidR="00EA795A" w:rsidRDefault="00EA795A" w:rsidP="000F4F81">
      <w:pPr>
        <w:rPr>
          <w:snapToGrid w:val="0"/>
          <w:szCs w:val="26"/>
        </w:rPr>
      </w:pPr>
      <w:r>
        <w:rPr>
          <w:snapToGrid w:val="0"/>
          <w:szCs w:val="26"/>
        </w:rPr>
        <w:t>в течение срока службы ________ лет, в том числе срок хранения ___________ лет.</w:t>
      </w:r>
    </w:p>
    <w:p w:rsidR="00EA795A" w:rsidRDefault="00EA795A" w:rsidP="003D4864">
      <w:pPr>
        <w:rPr>
          <w:snapToGrid w:val="0"/>
          <w:szCs w:val="26"/>
        </w:rPr>
      </w:pPr>
    </w:p>
    <w:p w:rsidR="00EA795A" w:rsidRDefault="00EA795A" w:rsidP="003D4864">
      <w:pPr>
        <w:rPr>
          <w:snapToGrid w:val="0"/>
          <w:spacing w:val="-8"/>
          <w:szCs w:val="26"/>
        </w:rPr>
      </w:pPr>
      <w:r w:rsidRPr="003D4864">
        <w:rPr>
          <w:snapToGrid w:val="0"/>
          <w:spacing w:val="-8"/>
          <w:szCs w:val="26"/>
        </w:rPr>
        <w:t xml:space="preserve">Исполнитель ремонта гарантирует соответствие Прибора </w:t>
      </w:r>
      <w:r>
        <w:rPr>
          <w:snapToGrid w:val="0"/>
          <w:spacing w:val="-8"/>
          <w:szCs w:val="26"/>
        </w:rPr>
        <w:t>3</w:t>
      </w:r>
      <w:r w:rsidRPr="003D4864">
        <w:rPr>
          <w:snapToGrid w:val="0"/>
          <w:spacing w:val="-8"/>
          <w:szCs w:val="26"/>
        </w:rPr>
        <w:t>-ЦОС ЮКСУ.</w:t>
      </w:r>
      <w:r>
        <w:rPr>
          <w:snapToGrid w:val="0"/>
          <w:spacing w:val="-8"/>
          <w:szCs w:val="26"/>
        </w:rPr>
        <w:t>466259.002</w:t>
      </w:r>
      <w:r w:rsidRPr="003D4864">
        <w:rPr>
          <w:snapToGrid w:val="0"/>
          <w:spacing w:val="-8"/>
          <w:szCs w:val="26"/>
        </w:rPr>
        <w:t>ТУ при соблюдении потребителем требований действующей ЭД.</w:t>
      </w:r>
    </w:p>
    <w:p w:rsidR="00EA795A" w:rsidRDefault="00EA795A" w:rsidP="003D4864">
      <w:pPr>
        <w:rPr>
          <w:snapToGrid w:val="0"/>
          <w:spacing w:val="-8"/>
          <w:szCs w:val="26"/>
        </w:rPr>
      </w:pPr>
    </w:p>
    <w:p w:rsidR="00EA795A" w:rsidRDefault="00EA795A" w:rsidP="003D4864">
      <w:pPr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>Начальник ОТК</w:t>
      </w:r>
    </w:p>
    <w:p w:rsidR="00EA795A" w:rsidRDefault="00EA795A" w:rsidP="003D4864">
      <w:pPr>
        <w:ind w:left="4253"/>
        <w:rPr>
          <w:snapToGrid w:val="0"/>
          <w:spacing w:val="-8"/>
          <w:szCs w:val="26"/>
        </w:rPr>
      </w:pPr>
    </w:p>
    <w:p w:rsidR="00EA795A" w:rsidRDefault="00EA795A" w:rsidP="000F4F81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МП  ______________         ___________________ </w:t>
      </w:r>
    </w:p>
    <w:p w:rsidR="00EA795A" w:rsidRPr="00DB04DA" w:rsidRDefault="00EA795A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</w:t>
      </w:r>
      <w:r>
        <w:rPr>
          <w:snapToGrid w:val="0"/>
          <w:spacing w:val="-8"/>
          <w:szCs w:val="26"/>
          <w:lang w:val="en-US"/>
        </w:rPr>
        <w:t xml:space="preserve">   </w:t>
      </w:r>
      <w:r>
        <w:rPr>
          <w:snapToGrid w:val="0"/>
          <w:spacing w:val="-8"/>
          <w:szCs w:val="26"/>
        </w:rPr>
        <w:t xml:space="preserve"> </w:t>
      </w:r>
      <w:r w:rsidRPr="00DB04DA">
        <w:rPr>
          <w:snapToGrid w:val="0"/>
          <w:spacing w:val="-8"/>
          <w:sz w:val="18"/>
          <w:szCs w:val="18"/>
        </w:rPr>
        <w:t xml:space="preserve">личная подпись                        </w:t>
      </w:r>
      <w:r>
        <w:rPr>
          <w:snapToGrid w:val="0"/>
          <w:spacing w:val="-8"/>
          <w:sz w:val="18"/>
          <w:szCs w:val="18"/>
          <w:lang w:val="en-US"/>
        </w:rPr>
        <w:t xml:space="preserve">     </w:t>
      </w:r>
      <w:r w:rsidRPr="00DB04DA">
        <w:rPr>
          <w:snapToGrid w:val="0"/>
          <w:spacing w:val="-8"/>
          <w:sz w:val="18"/>
          <w:szCs w:val="18"/>
        </w:rPr>
        <w:t xml:space="preserve">  расшифровка подписи    </w:t>
      </w:r>
    </w:p>
    <w:p w:rsidR="00EA795A" w:rsidRPr="005A3778" w:rsidRDefault="00EA795A" w:rsidP="003D4864">
      <w:pPr>
        <w:ind w:left="4253"/>
        <w:rPr>
          <w:snapToGrid w:val="0"/>
          <w:spacing w:val="-8"/>
          <w:sz w:val="16"/>
          <w:szCs w:val="16"/>
        </w:rPr>
      </w:pPr>
    </w:p>
    <w:p w:rsidR="00EA795A" w:rsidRDefault="00EA795A" w:rsidP="000F4F81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         _________________  </w:t>
      </w:r>
    </w:p>
    <w:p w:rsidR="00EA795A" w:rsidRPr="00DB04DA" w:rsidRDefault="00EA795A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    </w:t>
      </w:r>
      <w:r>
        <w:rPr>
          <w:snapToGrid w:val="0"/>
          <w:spacing w:val="-8"/>
          <w:szCs w:val="26"/>
          <w:lang w:val="en-US"/>
        </w:rPr>
        <w:t xml:space="preserve">  </w:t>
      </w:r>
      <w:r w:rsidRPr="00DB04DA">
        <w:rPr>
          <w:snapToGrid w:val="0"/>
          <w:spacing w:val="-8"/>
          <w:sz w:val="18"/>
          <w:szCs w:val="18"/>
        </w:rPr>
        <w:t>год, месяц, число</w:t>
      </w: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Pr="003D4864" w:rsidRDefault="00EA795A" w:rsidP="0016095E">
      <w:pPr>
        <w:spacing w:line="240" w:lineRule="auto"/>
        <w:rPr>
          <w:snapToGrid w:val="0"/>
          <w:spacing w:val="-8"/>
          <w:szCs w:val="26"/>
        </w:rPr>
      </w:pPr>
    </w:p>
    <w:p w:rsidR="00EA795A" w:rsidRPr="0096137E" w:rsidRDefault="00EA795A" w:rsidP="00F50D7E">
      <w:pPr>
        <w:spacing w:line="240" w:lineRule="auto"/>
        <w:ind w:firstLine="709"/>
        <w:jc w:val="right"/>
        <w:rPr>
          <w:snapToGrid w:val="0"/>
          <w:sz w:val="20"/>
        </w:rPr>
      </w:pPr>
      <w:r w:rsidRPr="0096137E">
        <w:rPr>
          <w:snapToGrid w:val="0"/>
          <w:sz w:val="20"/>
        </w:rPr>
        <w:t>12</w:t>
      </w:r>
    </w:p>
    <w:p w:rsidR="00EA795A" w:rsidRPr="00476529" w:rsidRDefault="00EA795A" w:rsidP="00F50D7E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06446B">
        <w:rPr>
          <w:snapToGrid w:val="0"/>
        </w:rPr>
        <w:br w:type="page"/>
      </w:r>
      <w:r w:rsidRPr="0006446B">
        <w:rPr>
          <w:snapToGrid w:val="0"/>
        </w:rPr>
        <w:br w:type="page"/>
      </w:r>
      <w:r w:rsidRPr="00476529">
        <w:rPr>
          <w:snapToGrid w:val="0"/>
          <w:sz w:val="24"/>
          <w:szCs w:val="24"/>
        </w:rPr>
        <w:t>ЮКСУ.466259.002ПС</w:t>
      </w:r>
    </w:p>
    <w:p w:rsidR="00EA795A" w:rsidRPr="00476529" w:rsidRDefault="00EA795A" w:rsidP="00F50D7E">
      <w:pPr>
        <w:spacing w:line="240" w:lineRule="auto"/>
        <w:ind w:firstLine="709"/>
        <w:jc w:val="right"/>
        <w:rPr>
          <w:snapToGrid w:val="0"/>
        </w:rPr>
      </w:pPr>
    </w:p>
    <w:p w:rsidR="00EA795A" w:rsidRPr="00476529" w:rsidRDefault="00EA795A" w:rsidP="00F50D7E">
      <w:pPr>
        <w:spacing w:line="240" w:lineRule="auto"/>
        <w:ind w:firstLine="709"/>
        <w:jc w:val="right"/>
        <w:rPr>
          <w:snapToGrid w:val="0"/>
        </w:rPr>
      </w:pPr>
    </w:p>
    <w:p w:rsidR="00EA795A" w:rsidRDefault="00EA795A" w:rsidP="00476529">
      <w:pPr>
        <w:ind w:firstLine="709"/>
        <w:rPr>
          <w:snapToGrid w:val="0"/>
        </w:rPr>
      </w:pPr>
      <w:r>
        <w:rPr>
          <w:snapToGrid w:val="0"/>
        </w:rPr>
        <w:t xml:space="preserve">7.3 </w:t>
      </w:r>
      <w:r>
        <w:rPr>
          <w:caps/>
          <w:snapToGrid w:val="0"/>
        </w:rPr>
        <w:t>У</w:t>
      </w:r>
      <w:r>
        <w:rPr>
          <w:snapToGrid w:val="0"/>
        </w:rPr>
        <w:t>чет работы по бюллетеням и указаниям</w:t>
      </w:r>
    </w:p>
    <w:p w:rsidR="00EA795A" w:rsidRDefault="00EA795A" w:rsidP="00476529">
      <w:pPr>
        <w:ind w:firstLine="720"/>
        <w:rPr>
          <w:snapToGrid w:val="0"/>
        </w:rPr>
      </w:pPr>
      <w:r>
        <w:rPr>
          <w:snapToGrid w:val="0"/>
        </w:rPr>
        <w:t>Сведения о работах по бюллетеням и указаниям приведены в таблице 7.3.</w:t>
      </w:r>
    </w:p>
    <w:p w:rsidR="00EA795A" w:rsidRDefault="00EA795A" w:rsidP="00476529">
      <w:pPr>
        <w:spacing w:line="480" w:lineRule="auto"/>
        <w:rPr>
          <w:snapToGrid w:val="0"/>
        </w:rPr>
      </w:pPr>
      <w:r>
        <w:rPr>
          <w:snapToGrid w:val="0"/>
        </w:rPr>
        <w:t>Таблица 7.3 - Учёт работы по бюллетеням и указаниям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92"/>
        <w:gridCol w:w="1510"/>
        <w:gridCol w:w="1390"/>
        <w:gridCol w:w="1729"/>
        <w:gridCol w:w="1701"/>
      </w:tblGrid>
      <w:tr w:rsidR="00EA795A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pStyle w:val="2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Номер </w:t>
            </w:r>
            <w:r>
              <w:rPr>
                <w:snapToGrid w:val="0"/>
                <w:sz w:val="24"/>
              </w:rPr>
              <w:br/>
              <w:t>бюллетеня</w:t>
            </w:r>
          </w:p>
          <w:p w:rsidR="00EA795A" w:rsidRDefault="00EA795A">
            <w:pPr>
              <w:spacing w:line="240" w:lineRule="auto"/>
              <w:ind w:left="96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(указания)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Краткое </w:t>
            </w:r>
            <w:r>
              <w:rPr>
                <w:snapToGrid w:val="0"/>
                <w:sz w:val="24"/>
              </w:rPr>
              <w:br/>
              <w:t xml:space="preserve">содержание </w:t>
            </w:r>
            <w:r>
              <w:rPr>
                <w:snapToGrid w:val="0"/>
                <w:sz w:val="24"/>
              </w:rPr>
              <w:br/>
              <w:t>работы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Установлен</w:t>
            </w:r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 xml:space="preserve">ный срок 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фамилия и </w:t>
            </w:r>
            <w:r>
              <w:rPr>
                <w:snapToGrid w:val="0"/>
                <w:sz w:val="24"/>
              </w:rPr>
              <w:br/>
              <w:t>подпись</w:t>
            </w:r>
          </w:p>
        </w:tc>
      </w:tr>
      <w:tr w:rsidR="00EA795A">
        <w:trPr>
          <w:cantSplit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795A" w:rsidRDefault="00EA795A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795A" w:rsidRDefault="00EA795A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795A" w:rsidRDefault="00EA795A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795A" w:rsidRDefault="00EA795A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выполнившего </w:t>
            </w:r>
            <w:r>
              <w:rPr>
                <w:snapToGrid w:val="0"/>
                <w:sz w:val="24"/>
              </w:rPr>
              <w:br/>
              <w:t>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5A" w:rsidRDefault="00EA795A">
            <w:pPr>
              <w:spacing w:line="240" w:lineRule="auto"/>
              <w:ind w:left="91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проверившего работу</w:t>
            </w:r>
          </w:p>
        </w:tc>
      </w:tr>
      <w:tr w:rsidR="00EA795A">
        <w:trPr>
          <w:trHeight w:val="94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>
            <w:pPr>
              <w:jc w:val="both"/>
              <w:rPr>
                <w:snapToGrid w:val="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>
            <w:pPr>
              <w:jc w:val="both"/>
              <w:rPr>
                <w:snapToGrid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>
            <w:pPr>
              <w:jc w:val="both"/>
              <w:rPr>
                <w:snapToGrid w:val="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>
            <w:pPr>
              <w:jc w:val="both"/>
              <w:rPr>
                <w:snapToGrid w:val="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>
            <w:pPr>
              <w:jc w:val="both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5A" w:rsidRDefault="00EA795A">
            <w:pPr>
              <w:jc w:val="both"/>
              <w:rPr>
                <w:snapToGrid w:val="0"/>
              </w:rPr>
            </w:pPr>
          </w:p>
        </w:tc>
      </w:tr>
    </w:tbl>
    <w:p w:rsidR="00EA795A" w:rsidRDefault="00EA795A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EA795A" w:rsidRDefault="00EA795A">
      <w:pPr>
        <w:ind w:firstLine="709"/>
      </w:pPr>
    </w:p>
    <w:p w:rsidR="00EA795A" w:rsidRDefault="00EA795A">
      <w:pPr>
        <w:ind w:firstLine="709"/>
      </w:pPr>
    </w:p>
    <w:p w:rsidR="00EA795A" w:rsidRDefault="00EA795A">
      <w:pPr>
        <w:ind w:firstLine="709"/>
      </w:pPr>
    </w:p>
    <w:p w:rsidR="00EA795A" w:rsidRPr="00476529" w:rsidRDefault="00EA795A">
      <w:pPr>
        <w:ind w:firstLine="709"/>
      </w:pPr>
    </w:p>
    <w:p w:rsidR="00EA795A" w:rsidRPr="00476529" w:rsidRDefault="00EA795A" w:rsidP="00F50D7E">
      <w:pPr>
        <w:ind w:firstLine="709"/>
        <w:jc w:val="right"/>
        <w:rPr>
          <w:sz w:val="20"/>
        </w:rPr>
      </w:pPr>
      <w:r w:rsidRPr="00476529">
        <w:rPr>
          <w:sz w:val="20"/>
        </w:rPr>
        <w:t>13</w:t>
      </w:r>
    </w:p>
    <w:p w:rsidR="00EA795A" w:rsidRDefault="00EA795A" w:rsidP="00F50D7E">
      <w:pPr>
        <w:ind w:firstLine="709"/>
        <w:jc w:val="right"/>
      </w:pPr>
    </w:p>
    <w:p w:rsidR="00EA795A" w:rsidRDefault="00EA795A" w:rsidP="00F50D7E">
      <w:pPr>
        <w:ind w:firstLine="709"/>
        <w:jc w:val="right"/>
        <w:rPr>
          <w:lang w:val="en-US"/>
        </w:rPr>
      </w:pPr>
      <w:r>
        <w:br w:type="page"/>
      </w:r>
      <w:r w:rsidRPr="00476529">
        <w:rPr>
          <w:snapToGrid w:val="0"/>
          <w:sz w:val="24"/>
          <w:szCs w:val="24"/>
        </w:rPr>
        <w:t>ЮКСУ.466259.002ПС</w:t>
      </w:r>
      <w:r>
        <w:t xml:space="preserve"> </w:t>
      </w:r>
    </w:p>
    <w:p w:rsidR="00EA795A" w:rsidRPr="00DB04DA" w:rsidRDefault="00EA795A" w:rsidP="00F50D7E">
      <w:pPr>
        <w:ind w:firstLine="709"/>
        <w:jc w:val="right"/>
        <w:rPr>
          <w:lang w:val="en-US"/>
        </w:rPr>
      </w:pPr>
    </w:p>
    <w:p w:rsidR="00EA795A" w:rsidRDefault="00EA795A" w:rsidP="00DB04DA">
      <w:pPr>
        <w:ind w:firstLine="709"/>
      </w:pPr>
      <w:r>
        <w:t>7.4 Учет выполнения работ при эксплуатации</w:t>
      </w:r>
    </w:p>
    <w:p w:rsidR="00EA795A" w:rsidRDefault="00EA795A" w:rsidP="00DB04DA">
      <w:pPr>
        <w:ind w:firstLine="709"/>
      </w:pPr>
      <w:r>
        <w:t>Сведения о внеплановых работах по текущему ремонту изделия при его экс</w:t>
      </w:r>
      <w:r w:rsidRPr="00DB04DA">
        <w:t>-</w:t>
      </w:r>
      <w:r>
        <w:t>плуатации, включая замену отдельных составных частей изделия, приведены в таб</w:t>
      </w:r>
      <w:r w:rsidRPr="00DB04DA">
        <w:t>-</w:t>
      </w:r>
      <w:r>
        <w:t>лице 7.4.</w:t>
      </w:r>
    </w:p>
    <w:p w:rsidR="00EA795A" w:rsidRDefault="00EA795A" w:rsidP="00DB04DA">
      <w:pPr>
        <w:ind w:left="-851" w:firstLine="709"/>
      </w:pPr>
      <w:r>
        <w:t>Таблица 7.4 – Учет выполнения работы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3379"/>
        <w:gridCol w:w="1872"/>
        <w:gridCol w:w="2051"/>
        <w:gridCol w:w="1593"/>
      </w:tblGrid>
      <w:tr w:rsidR="00EA795A" w:rsidTr="00D04192">
        <w:tc>
          <w:tcPr>
            <w:tcW w:w="1094" w:type="dxa"/>
            <w:vMerge w:val="restart"/>
          </w:tcPr>
          <w:p w:rsidR="00EA795A" w:rsidRDefault="00EA795A" w:rsidP="00D04192">
            <w:pPr>
              <w:spacing w:line="240" w:lineRule="auto"/>
            </w:pPr>
          </w:p>
          <w:p w:rsidR="00EA795A" w:rsidRDefault="00EA795A" w:rsidP="00D04192">
            <w:pPr>
              <w:spacing w:line="240" w:lineRule="auto"/>
              <w:jc w:val="center"/>
            </w:pPr>
            <w:r>
              <w:t>Дата</w:t>
            </w:r>
          </w:p>
          <w:p w:rsidR="00EA795A" w:rsidRDefault="00EA795A" w:rsidP="00D04192">
            <w:pPr>
              <w:spacing w:line="240" w:lineRule="auto"/>
            </w:pPr>
          </w:p>
        </w:tc>
        <w:tc>
          <w:tcPr>
            <w:tcW w:w="3379" w:type="dxa"/>
            <w:vMerge w:val="restart"/>
          </w:tcPr>
          <w:p w:rsidR="00EA795A" w:rsidRPr="00727E1A" w:rsidRDefault="00EA795A" w:rsidP="00D04192">
            <w:pPr>
              <w:spacing w:line="240" w:lineRule="auto"/>
              <w:ind w:left="466" w:firstLine="324"/>
              <w:rPr>
                <w:sz w:val="16"/>
                <w:szCs w:val="16"/>
              </w:rPr>
            </w:pPr>
          </w:p>
          <w:p w:rsidR="00EA795A" w:rsidRDefault="00EA795A" w:rsidP="00D04192">
            <w:pPr>
              <w:spacing w:line="240" w:lineRule="auto"/>
              <w:ind w:left="-72"/>
              <w:jc w:val="center"/>
            </w:pPr>
            <w:r>
              <w:t>Наименование работы и причина ее выполнения</w:t>
            </w:r>
          </w:p>
        </w:tc>
        <w:tc>
          <w:tcPr>
            <w:tcW w:w="3923" w:type="dxa"/>
            <w:gridSpan w:val="2"/>
          </w:tcPr>
          <w:p w:rsidR="00EA795A" w:rsidRDefault="00EA795A" w:rsidP="00D04192">
            <w:pPr>
              <w:spacing w:line="240" w:lineRule="auto"/>
            </w:pPr>
            <w:r>
              <w:t>Должность, фамилия и подпись</w:t>
            </w:r>
          </w:p>
        </w:tc>
        <w:tc>
          <w:tcPr>
            <w:tcW w:w="1593" w:type="dxa"/>
            <w:vMerge w:val="restart"/>
          </w:tcPr>
          <w:p w:rsidR="00EA795A" w:rsidRDefault="00EA795A" w:rsidP="00D04192">
            <w:pPr>
              <w:spacing w:line="240" w:lineRule="auto"/>
            </w:pPr>
          </w:p>
          <w:p w:rsidR="00EA795A" w:rsidRDefault="00EA795A" w:rsidP="00D04192">
            <w:pPr>
              <w:spacing w:line="240" w:lineRule="auto"/>
            </w:pPr>
            <w:r>
              <w:t>Примечание</w:t>
            </w:r>
          </w:p>
        </w:tc>
      </w:tr>
      <w:tr w:rsidR="00EA795A" w:rsidTr="00D04192">
        <w:tc>
          <w:tcPr>
            <w:tcW w:w="1094" w:type="dxa"/>
            <w:vMerge/>
          </w:tcPr>
          <w:p w:rsidR="00EA795A" w:rsidRDefault="00EA795A" w:rsidP="00D04192"/>
        </w:tc>
        <w:tc>
          <w:tcPr>
            <w:tcW w:w="3379" w:type="dxa"/>
            <w:vMerge/>
          </w:tcPr>
          <w:p w:rsidR="00EA795A" w:rsidRDefault="00EA795A" w:rsidP="00D04192">
            <w:pPr>
              <w:spacing w:line="240" w:lineRule="auto"/>
            </w:pPr>
          </w:p>
        </w:tc>
        <w:tc>
          <w:tcPr>
            <w:tcW w:w="1872" w:type="dxa"/>
          </w:tcPr>
          <w:p w:rsidR="00EA795A" w:rsidRDefault="00EA795A" w:rsidP="00D04192">
            <w:pPr>
              <w:spacing w:line="240" w:lineRule="auto"/>
              <w:jc w:val="center"/>
            </w:pPr>
            <w:r>
              <w:t>выполнившего работу</w:t>
            </w:r>
          </w:p>
        </w:tc>
        <w:tc>
          <w:tcPr>
            <w:tcW w:w="2051" w:type="dxa"/>
          </w:tcPr>
          <w:p w:rsidR="00EA795A" w:rsidRDefault="00EA795A" w:rsidP="00D04192">
            <w:pPr>
              <w:spacing w:line="240" w:lineRule="auto"/>
              <w:jc w:val="center"/>
            </w:pPr>
            <w:r>
              <w:t>проверившего работу</w:t>
            </w:r>
          </w:p>
        </w:tc>
        <w:tc>
          <w:tcPr>
            <w:tcW w:w="1593" w:type="dxa"/>
            <w:vMerge/>
          </w:tcPr>
          <w:p w:rsidR="00EA795A" w:rsidRDefault="00EA795A" w:rsidP="00D04192">
            <w:pPr>
              <w:spacing w:line="240" w:lineRule="auto"/>
            </w:pPr>
          </w:p>
        </w:tc>
      </w:tr>
      <w:tr w:rsidR="00EA795A" w:rsidTr="00D04192">
        <w:tc>
          <w:tcPr>
            <w:tcW w:w="1094" w:type="dxa"/>
          </w:tcPr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Default="00EA795A" w:rsidP="00D04192"/>
          <w:p w:rsidR="00EA795A" w:rsidRPr="00DB04DA" w:rsidRDefault="00EA795A" w:rsidP="00D04192">
            <w:pPr>
              <w:rPr>
                <w:lang w:val="en-US"/>
              </w:rPr>
            </w:pPr>
          </w:p>
        </w:tc>
        <w:tc>
          <w:tcPr>
            <w:tcW w:w="3379" w:type="dxa"/>
          </w:tcPr>
          <w:p w:rsidR="00EA795A" w:rsidRDefault="00EA795A" w:rsidP="00D04192">
            <w:pPr>
              <w:spacing w:line="240" w:lineRule="auto"/>
            </w:pPr>
          </w:p>
        </w:tc>
        <w:tc>
          <w:tcPr>
            <w:tcW w:w="1872" w:type="dxa"/>
          </w:tcPr>
          <w:p w:rsidR="00EA795A" w:rsidRDefault="00EA795A" w:rsidP="00D04192">
            <w:pPr>
              <w:spacing w:line="240" w:lineRule="auto"/>
            </w:pPr>
          </w:p>
        </w:tc>
        <w:tc>
          <w:tcPr>
            <w:tcW w:w="2051" w:type="dxa"/>
          </w:tcPr>
          <w:p w:rsidR="00EA795A" w:rsidRDefault="00EA795A" w:rsidP="00D04192">
            <w:pPr>
              <w:spacing w:line="240" w:lineRule="auto"/>
            </w:pPr>
          </w:p>
        </w:tc>
        <w:tc>
          <w:tcPr>
            <w:tcW w:w="1593" w:type="dxa"/>
          </w:tcPr>
          <w:p w:rsidR="00EA795A" w:rsidRDefault="00EA795A" w:rsidP="00D04192">
            <w:pPr>
              <w:spacing w:line="240" w:lineRule="auto"/>
            </w:pPr>
          </w:p>
        </w:tc>
      </w:tr>
    </w:tbl>
    <w:p w:rsidR="00EA795A" w:rsidRDefault="00EA795A" w:rsidP="00DB04DA">
      <w:pPr>
        <w:ind w:left="866"/>
        <w:jc w:val="right"/>
        <w:rPr>
          <w:snapToGrid w:val="0"/>
          <w:sz w:val="20"/>
          <w:lang w:val="en-US"/>
        </w:rPr>
      </w:pPr>
    </w:p>
    <w:p w:rsidR="00EA795A" w:rsidRPr="00476529" w:rsidRDefault="00EA795A" w:rsidP="00DB04DA">
      <w:pPr>
        <w:ind w:left="866"/>
        <w:jc w:val="right"/>
        <w:rPr>
          <w:snapToGrid w:val="0"/>
          <w:sz w:val="20"/>
          <w:lang w:val="en-US"/>
        </w:rPr>
      </w:pPr>
      <w:r w:rsidRPr="00476529">
        <w:rPr>
          <w:snapToGrid w:val="0"/>
          <w:sz w:val="20"/>
          <w:lang w:val="en-US"/>
        </w:rPr>
        <w:t>14</w:t>
      </w:r>
    </w:p>
    <w:p w:rsidR="00EA795A" w:rsidRPr="00DB04DA" w:rsidRDefault="00EA795A" w:rsidP="00F50D7E">
      <w:pPr>
        <w:ind w:firstLine="709"/>
        <w:jc w:val="right"/>
        <w:rPr>
          <w:sz w:val="24"/>
          <w:szCs w:val="24"/>
        </w:rPr>
      </w:pPr>
      <w:r>
        <w:br w:type="page"/>
      </w:r>
      <w:r>
        <w:br w:type="page"/>
      </w:r>
      <w:r w:rsidRPr="00161E2C">
        <w:rPr>
          <w:sz w:val="24"/>
          <w:szCs w:val="24"/>
        </w:rPr>
        <w:t>ЮКСУ.</w:t>
      </w:r>
      <w:r>
        <w:rPr>
          <w:sz w:val="24"/>
          <w:szCs w:val="24"/>
        </w:rPr>
        <w:t>466259.002</w:t>
      </w:r>
      <w:r w:rsidRPr="00161E2C">
        <w:rPr>
          <w:sz w:val="24"/>
          <w:szCs w:val="24"/>
        </w:rPr>
        <w:t>ПС</w:t>
      </w:r>
    </w:p>
    <w:p w:rsidR="00EA795A" w:rsidRPr="00DB04DA" w:rsidRDefault="00EA795A" w:rsidP="00F50D7E">
      <w:pPr>
        <w:ind w:firstLine="709"/>
        <w:jc w:val="right"/>
        <w:rPr>
          <w:sz w:val="24"/>
          <w:szCs w:val="24"/>
        </w:rPr>
      </w:pPr>
    </w:p>
    <w:p w:rsidR="00EA795A" w:rsidRDefault="00EA795A" w:rsidP="00F50D7E">
      <w:pPr>
        <w:ind w:firstLine="709"/>
        <w:rPr>
          <w:caps/>
          <w:snapToGrid w:val="0"/>
        </w:rPr>
      </w:pPr>
      <w:r>
        <w:t>8</w:t>
      </w:r>
      <w:r>
        <w:rPr>
          <w:snapToGrid w:val="0"/>
        </w:rPr>
        <w:t xml:space="preserve"> </w:t>
      </w:r>
      <w:r>
        <w:rPr>
          <w:caps/>
          <w:snapToGrid w:val="0"/>
        </w:rPr>
        <w:t>Заметки по эксплуатации и хранению</w:t>
      </w:r>
    </w:p>
    <w:p w:rsidR="00EA795A" w:rsidRDefault="00EA795A">
      <w:pPr>
        <w:spacing w:line="240" w:lineRule="auto"/>
        <w:ind w:left="866"/>
        <w:rPr>
          <w:caps/>
          <w:snapToGrid w:val="0"/>
        </w:rPr>
      </w:pPr>
    </w:p>
    <w:p w:rsidR="00EA795A" w:rsidRPr="00DB04DA" w:rsidRDefault="00EA795A" w:rsidP="00DB04DA">
      <w:pPr>
        <w:pStyle w:val="af2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8.1 </w:t>
      </w:r>
      <w:r w:rsidRPr="00DB04DA">
        <w:rPr>
          <w:rFonts w:ascii="Times New Roman" w:hAnsi="Times New Roman"/>
          <w:sz w:val="26"/>
        </w:rPr>
        <w:t>Прибор опломбирован двумя пломбами.</w:t>
      </w:r>
    </w:p>
    <w:p w:rsidR="00EA795A" w:rsidRPr="00DB04DA" w:rsidRDefault="00EA795A" w:rsidP="00DB04DA">
      <w:pPr>
        <w:spacing w:line="288" w:lineRule="auto"/>
        <w:ind w:firstLine="709"/>
        <w:jc w:val="both"/>
      </w:pPr>
      <w:r w:rsidRPr="00DB04DA">
        <w:t>ЗАПРЕЩАЕТСЯ НАРУШАТЬ ПЛОМБИРОВКУ ИЗДЕЛИЯ!</w:t>
      </w:r>
    </w:p>
    <w:p w:rsidR="00EA795A" w:rsidRPr="00DB04DA" w:rsidRDefault="00EA795A" w:rsidP="00DB04DA">
      <w:pPr>
        <w:spacing w:line="288" w:lineRule="auto"/>
        <w:ind w:firstLine="709"/>
        <w:jc w:val="both"/>
      </w:pPr>
      <w:r w:rsidRPr="00DB04DA">
        <w:t>8.2 На правой стенке прибора установлена планка с указанием наименования, обозначения и заводского номера прибора.</w:t>
      </w:r>
    </w:p>
    <w:p w:rsidR="00EA795A" w:rsidRPr="00DB04DA" w:rsidRDefault="00EA795A" w:rsidP="00DB04DA">
      <w:pPr>
        <w:spacing w:line="288" w:lineRule="auto"/>
        <w:ind w:firstLine="709"/>
        <w:jc w:val="both"/>
      </w:pPr>
      <w:r w:rsidRPr="00DB04DA">
        <w:t>8.3 На корпусе прибора рядом с каждым внешним соединителем и клеммой заземления нанесена маркировка с указанием обозначения этого соединителя и клеммы.</w:t>
      </w:r>
    </w:p>
    <w:p w:rsidR="00EA795A" w:rsidRPr="00DB04DA" w:rsidRDefault="00EA795A" w:rsidP="00DB04DA">
      <w:pPr>
        <w:spacing w:line="288" w:lineRule="auto"/>
        <w:ind w:firstLine="709"/>
        <w:jc w:val="both"/>
      </w:pPr>
      <w:r w:rsidRPr="00DB04DA">
        <w:t>8.4 При монтаже, эксплуатации и хранении прибора необходимо руковод-ствоваться указаниями, приведенными в руководстве по эксплуатации прибора</w:t>
      </w:r>
      <w:r w:rsidRPr="00DB04DA">
        <w:br/>
        <w:t>ЮКСУ.466259.002РЭ.</w:t>
      </w:r>
    </w:p>
    <w:p w:rsidR="00EA795A" w:rsidRPr="00DB04DA" w:rsidRDefault="00EA795A" w:rsidP="00DB04DA">
      <w:pPr>
        <w:spacing w:line="288" w:lineRule="auto"/>
        <w:ind w:firstLine="720"/>
        <w:jc w:val="both"/>
      </w:pPr>
      <w:r w:rsidRPr="00DB04DA">
        <w:t>8.5 Сведения о движении изделия при эксплуатации приведены в таблице 8.1.</w:t>
      </w:r>
    </w:p>
    <w:p w:rsidR="00EA795A" w:rsidRPr="00DB04DA" w:rsidRDefault="00EA795A" w:rsidP="00DB04DA">
      <w:pPr>
        <w:spacing w:line="288" w:lineRule="auto"/>
        <w:ind w:left="866"/>
        <w:rPr>
          <w:snapToGrid w:val="0"/>
        </w:rPr>
      </w:pPr>
    </w:p>
    <w:p w:rsidR="00EA795A" w:rsidRPr="00DB04DA" w:rsidRDefault="00EA795A" w:rsidP="00DB04DA">
      <w:pPr>
        <w:spacing w:line="288" w:lineRule="auto"/>
        <w:rPr>
          <w:snapToGrid w:val="0"/>
        </w:rPr>
      </w:pPr>
      <w:r w:rsidRPr="00DB04DA">
        <w:rPr>
          <w:snapToGrid w:val="0"/>
        </w:rPr>
        <w:t>Таблица 8.1 – Движение изделия при эксплуатации</w:t>
      </w: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597"/>
        <w:gridCol w:w="963"/>
        <w:gridCol w:w="1394"/>
        <w:gridCol w:w="1480"/>
        <w:gridCol w:w="1198"/>
        <w:gridCol w:w="2057"/>
      </w:tblGrid>
      <w:tr w:rsidR="00EA795A" w:rsidRPr="00DB04DA" w:rsidTr="00D04192">
        <w:trPr>
          <w:trHeight w:val="240"/>
        </w:trPr>
        <w:tc>
          <w:tcPr>
            <w:tcW w:w="1348" w:type="dxa"/>
            <w:vMerge w:val="restart"/>
          </w:tcPr>
          <w:p w:rsidR="00EA795A" w:rsidRPr="00DB04DA" w:rsidRDefault="00EA795A" w:rsidP="00DB04D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  <w:r w:rsidRPr="00DB04DA">
              <w:t>Дата</w:t>
            </w:r>
          </w:p>
          <w:p w:rsidR="00EA795A" w:rsidRPr="00DB04DA" w:rsidRDefault="00EA795A" w:rsidP="00DB04DA">
            <w:pPr>
              <w:spacing w:line="240" w:lineRule="auto"/>
              <w:jc w:val="center"/>
            </w:pPr>
            <w:r w:rsidRPr="00DB04DA">
              <w:t>установки</w:t>
            </w:r>
          </w:p>
        </w:tc>
        <w:tc>
          <w:tcPr>
            <w:tcW w:w="1597" w:type="dxa"/>
            <w:vMerge w:val="restart"/>
          </w:tcPr>
          <w:p w:rsidR="00EA795A" w:rsidRPr="00DB04DA" w:rsidRDefault="00EA795A" w:rsidP="00DB04D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  <w:r w:rsidRPr="00DB04DA">
              <w:t xml:space="preserve">Где </w:t>
            </w:r>
          </w:p>
          <w:p w:rsidR="00EA795A" w:rsidRPr="00DB04DA" w:rsidRDefault="00EA795A" w:rsidP="00DB04DA">
            <w:pPr>
              <w:spacing w:line="240" w:lineRule="auto"/>
              <w:jc w:val="center"/>
            </w:pPr>
            <w:r w:rsidRPr="00DB04DA">
              <w:t>установлено</w:t>
            </w:r>
          </w:p>
        </w:tc>
        <w:tc>
          <w:tcPr>
            <w:tcW w:w="963" w:type="dxa"/>
            <w:vMerge w:val="restart"/>
          </w:tcPr>
          <w:p w:rsidR="00EA795A" w:rsidRPr="00DB04DA" w:rsidRDefault="00EA795A" w:rsidP="00DB04D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  <w:r w:rsidRPr="00DB04DA">
              <w:t>Дата снятия</w:t>
            </w:r>
          </w:p>
        </w:tc>
        <w:tc>
          <w:tcPr>
            <w:tcW w:w="2874" w:type="dxa"/>
            <w:gridSpan w:val="2"/>
          </w:tcPr>
          <w:p w:rsidR="00EA795A" w:rsidRPr="00DB04DA" w:rsidRDefault="00EA795A" w:rsidP="00DB04DA">
            <w:pPr>
              <w:spacing w:line="240" w:lineRule="auto"/>
              <w:jc w:val="center"/>
            </w:pPr>
            <w:r w:rsidRPr="00DB04DA">
              <w:t>Наработка</w:t>
            </w:r>
          </w:p>
        </w:tc>
        <w:tc>
          <w:tcPr>
            <w:tcW w:w="1198" w:type="dxa"/>
            <w:vMerge w:val="restart"/>
          </w:tcPr>
          <w:p w:rsidR="00EA795A" w:rsidRPr="00DB04DA" w:rsidRDefault="00EA795A" w:rsidP="00DB04D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EA795A" w:rsidRPr="00DB04DA" w:rsidRDefault="00EA795A" w:rsidP="00DB04DA">
            <w:pPr>
              <w:spacing w:line="240" w:lineRule="auto"/>
              <w:ind w:left="-221" w:right="-205"/>
              <w:jc w:val="center"/>
            </w:pPr>
            <w:r w:rsidRPr="00DB04DA">
              <w:t>Причина снятия</w:t>
            </w:r>
          </w:p>
        </w:tc>
        <w:tc>
          <w:tcPr>
            <w:tcW w:w="2057" w:type="dxa"/>
            <w:vMerge w:val="restart"/>
          </w:tcPr>
          <w:p w:rsidR="00EA795A" w:rsidRPr="00DB04DA" w:rsidRDefault="00EA795A" w:rsidP="00DB04DA">
            <w:pPr>
              <w:spacing w:line="240" w:lineRule="auto"/>
              <w:jc w:val="center"/>
            </w:pPr>
            <w:r w:rsidRPr="00DB04DA">
              <w:t>Подпись лица, производившего установку (сня</w:t>
            </w:r>
            <w:r w:rsidRPr="003526A0">
              <w:t>-</w:t>
            </w:r>
            <w:r w:rsidRPr="00DB04DA">
              <w:t>тие)</w:t>
            </w:r>
          </w:p>
        </w:tc>
      </w:tr>
      <w:tr w:rsidR="00EA795A" w:rsidRPr="00DB04DA" w:rsidTr="00D04192">
        <w:trPr>
          <w:trHeight w:val="210"/>
        </w:trPr>
        <w:tc>
          <w:tcPr>
            <w:tcW w:w="1348" w:type="dxa"/>
            <w:vMerge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  <w:tc>
          <w:tcPr>
            <w:tcW w:w="1597" w:type="dxa"/>
            <w:vMerge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  <w:tc>
          <w:tcPr>
            <w:tcW w:w="963" w:type="dxa"/>
            <w:vMerge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  <w:tc>
          <w:tcPr>
            <w:tcW w:w="1394" w:type="dxa"/>
          </w:tcPr>
          <w:p w:rsidR="00EA795A" w:rsidRPr="00DB04DA" w:rsidRDefault="00EA795A" w:rsidP="008222A5">
            <w:pPr>
              <w:spacing w:line="240" w:lineRule="auto"/>
              <w:ind w:left="-191" w:right="-135"/>
              <w:jc w:val="center"/>
            </w:pPr>
            <w:r w:rsidRPr="00DB04DA">
              <w:t xml:space="preserve"> с начала эксплуата</w:t>
            </w:r>
            <w:r>
              <w:rPr>
                <w:lang w:val="en-US"/>
              </w:rPr>
              <w:t>-</w:t>
            </w:r>
            <w:r w:rsidRPr="00DB04DA">
              <w:t>ции</w:t>
            </w:r>
          </w:p>
        </w:tc>
        <w:tc>
          <w:tcPr>
            <w:tcW w:w="1480" w:type="dxa"/>
          </w:tcPr>
          <w:p w:rsidR="00EA795A" w:rsidRPr="00DB04DA" w:rsidRDefault="00EA795A" w:rsidP="00DB04DA">
            <w:pPr>
              <w:spacing w:line="240" w:lineRule="auto"/>
              <w:jc w:val="center"/>
            </w:pPr>
            <w:r w:rsidRPr="00DB04DA">
              <w:t>после по</w:t>
            </w:r>
            <w:r>
              <w:rPr>
                <w:lang w:val="en-US"/>
              </w:rPr>
              <w:t>-</w:t>
            </w:r>
            <w:r w:rsidRPr="00DB04DA">
              <w:t>следнего ремонта</w:t>
            </w:r>
          </w:p>
        </w:tc>
        <w:tc>
          <w:tcPr>
            <w:tcW w:w="1198" w:type="dxa"/>
            <w:vMerge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  <w:tc>
          <w:tcPr>
            <w:tcW w:w="2057" w:type="dxa"/>
            <w:vMerge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</w:tr>
      <w:tr w:rsidR="00EA795A" w:rsidRPr="00DB04DA" w:rsidTr="00D04192">
        <w:tc>
          <w:tcPr>
            <w:tcW w:w="1348" w:type="dxa"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Pr="00DB04DA" w:rsidRDefault="00EA795A" w:rsidP="00DB04DA">
            <w:pPr>
              <w:spacing w:line="240" w:lineRule="auto"/>
              <w:jc w:val="center"/>
            </w:pPr>
          </w:p>
          <w:p w:rsidR="00EA795A" w:rsidRDefault="00EA795A" w:rsidP="00DB04DA">
            <w:pPr>
              <w:spacing w:line="240" w:lineRule="auto"/>
              <w:rPr>
                <w:lang w:val="en-US"/>
              </w:rPr>
            </w:pPr>
          </w:p>
          <w:p w:rsidR="00EA795A" w:rsidRPr="00DB04DA" w:rsidRDefault="00EA795A" w:rsidP="00DB04DA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97" w:type="dxa"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  <w:tc>
          <w:tcPr>
            <w:tcW w:w="963" w:type="dxa"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  <w:tc>
          <w:tcPr>
            <w:tcW w:w="1394" w:type="dxa"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  <w:tc>
          <w:tcPr>
            <w:tcW w:w="1480" w:type="dxa"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  <w:tc>
          <w:tcPr>
            <w:tcW w:w="1198" w:type="dxa"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  <w:tc>
          <w:tcPr>
            <w:tcW w:w="2057" w:type="dxa"/>
          </w:tcPr>
          <w:p w:rsidR="00EA795A" w:rsidRPr="00DB04DA" w:rsidRDefault="00EA795A" w:rsidP="00DB04DA">
            <w:pPr>
              <w:spacing w:line="240" w:lineRule="auto"/>
              <w:jc w:val="center"/>
            </w:pPr>
          </w:p>
        </w:tc>
      </w:tr>
    </w:tbl>
    <w:p w:rsidR="00EA795A" w:rsidRPr="008222A5" w:rsidRDefault="00EA795A" w:rsidP="00DB04DA">
      <w:pPr>
        <w:ind w:left="866"/>
        <w:jc w:val="right"/>
        <w:rPr>
          <w:snapToGrid w:val="0"/>
          <w:sz w:val="10"/>
          <w:szCs w:val="10"/>
          <w:lang w:val="en-US"/>
        </w:rPr>
      </w:pPr>
    </w:p>
    <w:p w:rsidR="00EA795A" w:rsidRPr="00DB04DA" w:rsidRDefault="00EA795A" w:rsidP="00DB04DA">
      <w:pPr>
        <w:ind w:left="866"/>
        <w:jc w:val="right"/>
        <w:rPr>
          <w:snapToGrid w:val="0"/>
          <w:sz w:val="20"/>
          <w:lang w:val="en-US"/>
        </w:rPr>
      </w:pPr>
      <w:r w:rsidRPr="00476529">
        <w:rPr>
          <w:snapToGrid w:val="0"/>
          <w:sz w:val="20"/>
          <w:lang w:val="en-US"/>
        </w:rPr>
        <w:t>1</w:t>
      </w:r>
      <w:r>
        <w:rPr>
          <w:snapToGrid w:val="0"/>
          <w:sz w:val="20"/>
          <w:lang w:val="en-US"/>
        </w:rPr>
        <w:t>5</w:t>
      </w:r>
      <w:r>
        <w:rPr>
          <w:snapToGrid w:val="0"/>
          <w:sz w:val="24"/>
          <w:szCs w:val="24"/>
          <w:lang w:val="en-US"/>
        </w:rPr>
        <w:br w:type="page"/>
      </w:r>
      <w:r w:rsidRPr="00F50D7E">
        <w:rPr>
          <w:snapToGrid w:val="0"/>
        </w:rPr>
        <w:br w:type="page"/>
      </w:r>
      <w:r w:rsidRPr="00161E2C">
        <w:rPr>
          <w:snapToGrid w:val="0"/>
          <w:sz w:val="24"/>
          <w:szCs w:val="24"/>
        </w:rPr>
        <w:t>ЮКСУ.</w:t>
      </w:r>
      <w:r>
        <w:rPr>
          <w:snapToGrid w:val="0"/>
          <w:sz w:val="24"/>
          <w:szCs w:val="24"/>
        </w:rPr>
        <w:t>466259.002</w:t>
      </w:r>
      <w:r w:rsidRPr="00161E2C">
        <w:rPr>
          <w:snapToGrid w:val="0"/>
          <w:sz w:val="24"/>
          <w:szCs w:val="24"/>
        </w:rPr>
        <w:t>ПС</w:t>
      </w:r>
    </w:p>
    <w:p w:rsidR="00EA795A" w:rsidRPr="00F50D7E" w:rsidRDefault="00EA795A" w:rsidP="00F50D7E">
      <w:pPr>
        <w:ind w:left="866"/>
        <w:jc w:val="right"/>
        <w:rPr>
          <w:snapToGrid w:val="0"/>
          <w:sz w:val="16"/>
          <w:szCs w:val="16"/>
          <w:lang w:val="en-US"/>
        </w:rPr>
      </w:pPr>
    </w:p>
    <w:p w:rsidR="00EA795A" w:rsidRDefault="00EA795A" w:rsidP="00F50D7E">
      <w:pPr>
        <w:ind w:left="866"/>
        <w:rPr>
          <w:snapToGrid w:val="0"/>
        </w:rPr>
      </w:pPr>
      <w:r>
        <w:rPr>
          <w:snapToGrid w:val="0"/>
        </w:rPr>
        <w:t xml:space="preserve">9  </w:t>
      </w:r>
      <w:r>
        <w:rPr>
          <w:caps/>
          <w:snapToGrid w:val="0"/>
        </w:rPr>
        <w:t>Сведения об утилизации</w:t>
      </w:r>
    </w:p>
    <w:p w:rsidR="00EA795A" w:rsidRDefault="00EA795A">
      <w:pPr>
        <w:ind w:firstLine="703"/>
        <w:jc w:val="both"/>
        <w:rPr>
          <w:snapToGrid w:val="0"/>
        </w:rPr>
      </w:pPr>
    </w:p>
    <w:p w:rsidR="00EA795A" w:rsidRDefault="00EA795A">
      <w:pPr>
        <w:pStyle w:val="aa"/>
        <w:rPr>
          <w:snapToGrid w:val="0"/>
        </w:rPr>
      </w:pPr>
      <w:r>
        <w:rPr>
          <w:snapToGrid w:val="0"/>
        </w:rPr>
        <w:t>9.1 По окончании срока службы прибор должен быть выведен из эксплуата-ции и сдан на склад для проведения мероприятий по его утилизации в соответствии с эксплуатационной документацией объекта.</w:t>
      </w:r>
    </w:p>
    <w:p w:rsidR="00EA795A" w:rsidRDefault="00EA795A">
      <w:pPr>
        <w:ind w:firstLine="709"/>
        <w:rPr>
          <w:snapToGrid w:val="0"/>
        </w:rPr>
      </w:pPr>
      <w:r>
        <w:rPr>
          <w:snapToGrid w:val="0"/>
        </w:rPr>
        <w:t>9.2 Утилизация прибора включает следующие этапы:</w:t>
      </w:r>
    </w:p>
    <w:p w:rsidR="00EA795A" w:rsidRDefault="00EA795A" w:rsidP="007953FE">
      <w:pPr>
        <w:numPr>
          <w:ilvl w:val="0"/>
          <w:numId w:val="5"/>
        </w:numPr>
        <w:tabs>
          <w:tab w:val="clear" w:pos="1069"/>
          <w:tab w:val="num" w:pos="1134"/>
        </w:tabs>
        <w:ind w:left="0" w:firstLine="709"/>
        <w:rPr>
          <w:snapToGrid w:val="0"/>
        </w:rPr>
      </w:pPr>
      <w:r>
        <w:rPr>
          <w:snapToGrid w:val="0"/>
        </w:rPr>
        <w:t>разборка прибора с целью отделения сборочных единиц, содержащих дра-гоценные материалы и цветные металлы (сборочные единицы и количество содер-жащихся в них драгоценных материалов и цветных металлов приведены в 1.3 насто</w:t>
      </w:r>
      <w:r w:rsidRPr="00CC5FE6">
        <w:rPr>
          <w:snapToGrid w:val="0"/>
        </w:rPr>
        <w:t>-</w:t>
      </w:r>
      <w:r>
        <w:rPr>
          <w:snapToGrid w:val="0"/>
        </w:rPr>
        <w:t>ящего паспорта);</w:t>
      </w:r>
    </w:p>
    <w:p w:rsidR="00EA795A" w:rsidRPr="00403598" w:rsidRDefault="00EA795A">
      <w:pPr>
        <w:numPr>
          <w:ilvl w:val="0"/>
          <w:numId w:val="5"/>
        </w:numPr>
        <w:rPr>
          <w:snapToGrid w:val="0"/>
          <w:spacing w:val="-10"/>
        </w:rPr>
      </w:pPr>
      <w:r w:rsidRPr="00403598">
        <w:rPr>
          <w:snapToGrid w:val="0"/>
          <w:spacing w:val="-10"/>
        </w:rPr>
        <w:t xml:space="preserve">сдача на склад </w:t>
      </w:r>
      <w:r>
        <w:rPr>
          <w:snapToGrid w:val="0"/>
          <w:spacing w:val="-10"/>
        </w:rPr>
        <w:t xml:space="preserve">в установленном порядке </w:t>
      </w:r>
      <w:r w:rsidRPr="00403598">
        <w:rPr>
          <w:snapToGrid w:val="0"/>
          <w:spacing w:val="-10"/>
        </w:rPr>
        <w:t>для дальнейшей переработки.</w:t>
      </w: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  <w:lang w:val="en-US"/>
        </w:rPr>
      </w:pPr>
    </w:p>
    <w:p w:rsidR="00EA795A" w:rsidRDefault="00EA795A">
      <w:pPr>
        <w:ind w:left="709"/>
        <w:rPr>
          <w:snapToGrid w:val="0"/>
        </w:rPr>
      </w:pPr>
    </w:p>
    <w:p w:rsidR="00EA795A" w:rsidRPr="00476529" w:rsidRDefault="00EA795A">
      <w:pPr>
        <w:ind w:left="709"/>
        <w:rPr>
          <w:snapToGrid w:val="0"/>
          <w:sz w:val="4"/>
          <w:szCs w:val="4"/>
        </w:rPr>
      </w:pPr>
    </w:p>
    <w:p w:rsidR="00EA795A" w:rsidRPr="00476529" w:rsidRDefault="00EA795A" w:rsidP="00F50D7E">
      <w:pPr>
        <w:ind w:left="709"/>
        <w:jc w:val="right"/>
        <w:rPr>
          <w:snapToGrid w:val="0"/>
          <w:sz w:val="20"/>
          <w:lang w:val="en-US"/>
        </w:rPr>
      </w:pPr>
      <w:r w:rsidRPr="00476529">
        <w:rPr>
          <w:snapToGrid w:val="0"/>
          <w:sz w:val="20"/>
          <w:lang w:val="en-US"/>
        </w:rPr>
        <w:t>1</w:t>
      </w:r>
      <w:r>
        <w:rPr>
          <w:snapToGrid w:val="0"/>
          <w:sz w:val="20"/>
          <w:lang w:val="en-US"/>
        </w:rPr>
        <w:t>6</w:t>
      </w:r>
    </w:p>
    <w:p w:rsidR="00EA795A" w:rsidRPr="00161E2C" w:rsidRDefault="00EA795A" w:rsidP="00F50D7E">
      <w:pPr>
        <w:ind w:left="709"/>
        <w:jc w:val="right"/>
        <w:rPr>
          <w:snapToGrid w:val="0"/>
          <w:sz w:val="24"/>
          <w:szCs w:val="24"/>
          <w:lang w:val="en-US"/>
        </w:rPr>
      </w:pPr>
      <w:r>
        <w:rPr>
          <w:snapToGrid w:val="0"/>
          <w:sz w:val="24"/>
          <w:szCs w:val="24"/>
          <w:lang w:val="en-US"/>
        </w:rPr>
        <w:br w:type="page"/>
      </w:r>
      <w:r>
        <w:rPr>
          <w:snapToGrid w:val="0"/>
          <w:lang w:val="en-US"/>
        </w:rPr>
        <w:br w:type="page"/>
      </w:r>
      <w:r w:rsidRPr="00161E2C">
        <w:rPr>
          <w:snapToGrid w:val="0"/>
          <w:sz w:val="24"/>
          <w:szCs w:val="24"/>
        </w:rPr>
        <w:t>ЮКСУ.</w:t>
      </w:r>
      <w:r>
        <w:rPr>
          <w:snapToGrid w:val="0"/>
          <w:sz w:val="24"/>
          <w:szCs w:val="24"/>
        </w:rPr>
        <w:t>466259.002</w:t>
      </w:r>
      <w:r w:rsidRPr="00161E2C">
        <w:rPr>
          <w:snapToGrid w:val="0"/>
          <w:sz w:val="24"/>
          <w:szCs w:val="24"/>
        </w:rPr>
        <w:t>ПС</w:t>
      </w:r>
    </w:p>
    <w:p w:rsidR="00EA795A" w:rsidRPr="00F50D7E" w:rsidRDefault="00EA795A" w:rsidP="00F50D7E">
      <w:pPr>
        <w:ind w:left="709"/>
        <w:jc w:val="right"/>
        <w:rPr>
          <w:snapToGrid w:val="0"/>
          <w:lang w:val="en-US"/>
        </w:rPr>
      </w:pPr>
    </w:p>
    <w:p w:rsidR="00EA795A" w:rsidRDefault="00EA795A" w:rsidP="00F50D7E">
      <w:pPr>
        <w:ind w:left="709"/>
        <w:rPr>
          <w:snapToGrid w:val="0"/>
        </w:rPr>
      </w:pPr>
      <w:r>
        <w:rPr>
          <w:snapToGrid w:val="0"/>
        </w:rPr>
        <w:t>10 ОСОБЫЕ ОТМЕТКИ</w:t>
      </w:r>
    </w:p>
    <w:p w:rsidR="00EA795A" w:rsidRDefault="00EA795A">
      <w:pPr>
        <w:ind w:firstLine="709"/>
        <w:rPr>
          <w:snapToGrid w:val="0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Default="00EA795A" w:rsidP="00970730">
      <w:pPr>
        <w:spacing w:line="240" w:lineRule="auto"/>
        <w:jc w:val="center"/>
        <w:rPr>
          <w:snapToGrid w:val="0"/>
          <w:lang w:val="en-US"/>
        </w:rPr>
      </w:pPr>
    </w:p>
    <w:p w:rsidR="00EA795A" w:rsidRPr="00E57986" w:rsidRDefault="00EA795A" w:rsidP="00F50D7E">
      <w:pPr>
        <w:spacing w:line="240" w:lineRule="auto"/>
        <w:jc w:val="right"/>
        <w:rPr>
          <w:snapToGrid w:val="0"/>
          <w:sz w:val="10"/>
          <w:szCs w:val="10"/>
          <w:lang w:val="en-US"/>
        </w:rPr>
      </w:pPr>
    </w:p>
    <w:p w:rsidR="00EA795A" w:rsidRDefault="00EA795A" w:rsidP="00F50D7E">
      <w:pPr>
        <w:spacing w:line="240" w:lineRule="auto"/>
        <w:jc w:val="right"/>
        <w:rPr>
          <w:snapToGrid w:val="0"/>
          <w:lang w:val="en-US"/>
        </w:rPr>
      </w:pPr>
      <w:r w:rsidRPr="00476529">
        <w:rPr>
          <w:snapToGrid w:val="0"/>
          <w:sz w:val="20"/>
          <w:lang w:val="en-US"/>
        </w:rPr>
        <w:t>1</w:t>
      </w:r>
      <w:r>
        <w:rPr>
          <w:snapToGrid w:val="0"/>
          <w:sz w:val="20"/>
          <w:lang w:val="en-US"/>
        </w:rPr>
        <w:t>7</w:t>
      </w:r>
      <w:r w:rsidRPr="00476529">
        <w:rPr>
          <w:snapToGrid w:val="0"/>
          <w:sz w:val="20"/>
          <w:lang w:val="en-US"/>
        </w:rPr>
        <w:br w:type="page"/>
      </w:r>
      <w:r>
        <w:rPr>
          <w:snapToGrid w:val="0"/>
          <w:lang w:val="en-US"/>
        </w:rPr>
        <w:br w:type="page"/>
      </w:r>
      <w:r w:rsidRPr="00161E2C">
        <w:rPr>
          <w:snapToGrid w:val="0"/>
          <w:sz w:val="24"/>
          <w:szCs w:val="24"/>
        </w:rPr>
        <w:t>ЮКСУ.</w:t>
      </w:r>
      <w:r>
        <w:rPr>
          <w:snapToGrid w:val="0"/>
          <w:sz w:val="24"/>
          <w:szCs w:val="24"/>
        </w:rPr>
        <w:t>466259.002</w:t>
      </w:r>
      <w:r w:rsidRPr="00161E2C">
        <w:rPr>
          <w:snapToGrid w:val="0"/>
          <w:sz w:val="24"/>
          <w:szCs w:val="24"/>
        </w:rPr>
        <w:t>ПС</w:t>
      </w:r>
    </w:p>
    <w:p w:rsidR="00EA795A" w:rsidRPr="00F50D7E" w:rsidRDefault="00EA795A" w:rsidP="00F50D7E">
      <w:pPr>
        <w:spacing w:line="240" w:lineRule="auto"/>
        <w:jc w:val="right"/>
        <w:rPr>
          <w:snapToGrid w:val="0"/>
          <w:lang w:val="en-US"/>
        </w:rPr>
      </w:pPr>
    </w:p>
    <w:p w:rsidR="00EA795A" w:rsidRDefault="00EA795A" w:rsidP="00F50D7E">
      <w:pPr>
        <w:spacing w:line="240" w:lineRule="auto"/>
        <w:jc w:val="center"/>
      </w:pPr>
      <w:r>
        <w:t>ЛИСТ РЕГИСТРАЦИИ ИЗМЕНЕНИЙ</w:t>
      </w:r>
    </w:p>
    <w:p w:rsidR="00EA795A" w:rsidRDefault="00EA795A" w:rsidP="00970730">
      <w:pPr>
        <w:spacing w:line="240" w:lineRule="auto"/>
        <w:jc w:val="center"/>
      </w:pPr>
    </w:p>
    <w:tbl>
      <w:tblPr>
        <w:tblW w:w="942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992"/>
        <w:gridCol w:w="992"/>
        <w:gridCol w:w="957"/>
        <w:gridCol w:w="992"/>
        <w:gridCol w:w="1418"/>
        <w:gridCol w:w="1275"/>
        <w:gridCol w:w="1276"/>
      </w:tblGrid>
      <w:tr w:rsidR="00EA795A" w:rsidTr="00E04CBD">
        <w:trPr>
          <w:trHeight w:val="516"/>
          <w:jc w:val="center"/>
        </w:trPr>
        <w:tc>
          <w:tcPr>
            <w:tcW w:w="152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A795A" w:rsidRDefault="00EA795A" w:rsidP="004D7CC2">
            <w:pPr>
              <w:pStyle w:val="Normal1"/>
              <w:ind w:right="-14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Номер</w:t>
            </w:r>
          </w:p>
          <w:p w:rsidR="00EA795A" w:rsidRDefault="00EA795A" w:rsidP="004D7CC2">
            <w:pPr>
              <w:pStyle w:val="Normal1"/>
              <w:ind w:right="-143"/>
              <w:jc w:val="center"/>
              <w:rPr>
                <w:sz w:val="26"/>
              </w:rPr>
            </w:pPr>
            <w:r>
              <w:rPr>
                <w:sz w:val="26"/>
              </w:rPr>
              <w:t>изменения</w:t>
            </w:r>
          </w:p>
        </w:tc>
        <w:tc>
          <w:tcPr>
            <w:tcW w:w="3933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:rsidR="00EA795A" w:rsidRDefault="00EA795A" w:rsidP="00C62E1C">
            <w:pPr>
              <w:pStyle w:val="Normal1"/>
              <w:jc w:val="center"/>
              <w:rPr>
                <w:sz w:val="26"/>
              </w:rPr>
            </w:pPr>
            <w:r>
              <w:rPr>
                <w:sz w:val="26"/>
              </w:rPr>
              <w:t>Номера страниц (листов)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A795A" w:rsidRDefault="00EA795A" w:rsidP="00C62E1C">
            <w:pPr>
              <w:pStyle w:val="Normal1"/>
              <w:rPr>
                <w:sz w:val="26"/>
              </w:rPr>
            </w:pPr>
            <w:r>
              <w:rPr>
                <w:sz w:val="26"/>
              </w:rPr>
              <w:t>Номер бюллетеня и дата его выпуска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A795A" w:rsidRDefault="00EA795A" w:rsidP="00C62E1C">
            <w:pPr>
              <w:pStyle w:val="Normal1"/>
              <w:ind w:left="-70" w:right="-206" w:firstLine="28"/>
              <w:rPr>
                <w:sz w:val="26"/>
              </w:rPr>
            </w:pPr>
            <w:r>
              <w:rPr>
                <w:sz w:val="26"/>
              </w:rPr>
              <w:t>Входящий сопроводи-тельного документа и дата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A795A" w:rsidRDefault="00EA795A" w:rsidP="00C62E1C">
            <w:pPr>
              <w:pStyle w:val="Normal1"/>
              <w:ind w:right="-190"/>
              <w:rPr>
                <w:sz w:val="26"/>
              </w:rPr>
            </w:pPr>
            <w:r>
              <w:rPr>
                <w:sz w:val="26"/>
              </w:rPr>
              <w:t>Дата вне-сения из-менения и подпись</w:t>
            </w:r>
          </w:p>
        </w:tc>
      </w:tr>
      <w:tr w:rsidR="00EA795A" w:rsidTr="00E04CBD">
        <w:trPr>
          <w:jc w:val="center"/>
        </w:trPr>
        <w:tc>
          <w:tcPr>
            <w:tcW w:w="152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A795A" w:rsidRDefault="00EA795A" w:rsidP="00C62E1C">
            <w:pPr>
              <w:pStyle w:val="Normal1"/>
              <w:rPr>
                <w:rFonts w:ascii="Times New Cyr" w:hAnsi="Times New Cyr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:rsidR="00EA795A" w:rsidRDefault="00EA795A" w:rsidP="00C62E1C">
            <w:pPr>
              <w:pStyle w:val="Normal1"/>
              <w:tabs>
                <w:tab w:val="left" w:pos="827"/>
              </w:tabs>
              <w:ind w:left="-73" w:right="-192"/>
              <w:rPr>
                <w:rFonts w:ascii="Times New Cyr" w:hAnsi="Times New Cyr"/>
                <w:sz w:val="26"/>
              </w:rPr>
            </w:pPr>
            <w:r>
              <w:rPr>
                <w:rFonts w:ascii="Times New Cyr" w:hAnsi="Times New Cyr"/>
                <w:sz w:val="26"/>
              </w:rPr>
              <w:t>заме-ненных</w:t>
            </w:r>
          </w:p>
        </w:tc>
        <w:tc>
          <w:tcPr>
            <w:tcW w:w="992" w:type="dxa"/>
          </w:tcPr>
          <w:p w:rsidR="00EA795A" w:rsidRDefault="00EA795A" w:rsidP="00C62E1C">
            <w:pPr>
              <w:pStyle w:val="Normal1"/>
              <w:ind w:left="-116" w:right="-104"/>
              <w:rPr>
                <w:sz w:val="26"/>
              </w:rPr>
            </w:pPr>
            <w:r>
              <w:rPr>
                <w:sz w:val="26"/>
              </w:rPr>
              <w:t>изме-ненных</w:t>
            </w:r>
          </w:p>
        </w:tc>
        <w:tc>
          <w:tcPr>
            <w:tcW w:w="957" w:type="dxa"/>
          </w:tcPr>
          <w:p w:rsidR="00EA795A" w:rsidRDefault="00EA795A" w:rsidP="00C62E1C">
            <w:pPr>
              <w:pStyle w:val="Normal1"/>
              <w:ind w:right="-111"/>
              <w:rPr>
                <w:sz w:val="26"/>
              </w:rPr>
            </w:pPr>
            <w:r>
              <w:rPr>
                <w:sz w:val="26"/>
              </w:rPr>
              <w:t>новых</w:t>
            </w:r>
          </w:p>
        </w:tc>
        <w:tc>
          <w:tcPr>
            <w:tcW w:w="992" w:type="dxa"/>
            <w:tcBorders>
              <w:right w:val="nil"/>
            </w:tcBorders>
          </w:tcPr>
          <w:p w:rsidR="00EA795A" w:rsidRDefault="00EA795A" w:rsidP="000152FC">
            <w:pPr>
              <w:pStyle w:val="Normal1"/>
              <w:ind w:right="-199"/>
              <w:rPr>
                <w:sz w:val="26"/>
              </w:rPr>
            </w:pPr>
            <w:r>
              <w:rPr>
                <w:sz w:val="26"/>
              </w:rPr>
              <w:t>аннули-рован-ных</w:t>
            </w:r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A795A" w:rsidRDefault="00EA795A" w:rsidP="00C62E1C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A795A" w:rsidRDefault="00EA795A" w:rsidP="00C62E1C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A795A" w:rsidRDefault="00EA795A" w:rsidP="00C62E1C">
            <w:pPr>
              <w:pStyle w:val="Normal1"/>
              <w:jc w:val="center"/>
              <w:rPr>
                <w:sz w:val="26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:rsidR="00EA795A" w:rsidRDefault="00EA795A" w:rsidP="00C62E1C">
            <w:pPr>
              <w:pStyle w:val="Normal1"/>
              <w:jc w:val="center"/>
              <w:rPr>
                <w:sz w:val="24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992" w:type="dxa"/>
            <w:vAlign w:val="center"/>
          </w:tcPr>
          <w:p w:rsidR="00EA795A" w:rsidRDefault="00EA795A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992" w:type="dxa"/>
            <w:vAlign w:val="center"/>
          </w:tcPr>
          <w:p w:rsidR="00EA795A" w:rsidRDefault="00EA795A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7" w:type="dxa"/>
            <w:vAlign w:val="center"/>
          </w:tcPr>
          <w:p w:rsidR="00EA795A" w:rsidRDefault="00EA795A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A795A" w:rsidRDefault="00EA795A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EA795A" w:rsidRDefault="00EA795A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EA795A" w:rsidRDefault="00EA795A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:rsidR="00EA795A" w:rsidRDefault="00EA795A" w:rsidP="00C62E1C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A795A" w:rsidTr="004D7CC2">
        <w:trPr>
          <w:trHeight w:val="396"/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250721" w:rsidRDefault="00EA795A" w:rsidP="00117DB0">
            <w:pPr>
              <w:pStyle w:val="Normal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EA795A" w:rsidRPr="00D62752" w:rsidRDefault="00EA795A" w:rsidP="00117DB0">
            <w:pPr>
              <w:pStyle w:val="Normal1"/>
              <w:jc w:val="center"/>
            </w:pPr>
            <w:r w:rsidRPr="00D62752">
              <w:t>все</w:t>
            </w:r>
          </w:p>
        </w:tc>
        <w:tc>
          <w:tcPr>
            <w:tcW w:w="992" w:type="dxa"/>
          </w:tcPr>
          <w:p w:rsidR="00EA795A" w:rsidRPr="00D62752" w:rsidRDefault="00EA795A" w:rsidP="00117DB0">
            <w:pPr>
              <w:pStyle w:val="Normal1"/>
              <w:spacing w:before="60" w:after="60"/>
              <w:jc w:val="center"/>
            </w:pPr>
            <w:r>
              <w:t>-</w:t>
            </w:r>
          </w:p>
        </w:tc>
        <w:tc>
          <w:tcPr>
            <w:tcW w:w="957" w:type="dxa"/>
          </w:tcPr>
          <w:p w:rsidR="00EA795A" w:rsidRPr="00D62752" w:rsidRDefault="00EA795A" w:rsidP="00117DB0">
            <w:pPr>
              <w:pStyle w:val="Normal1"/>
              <w:spacing w:before="60" w:after="60"/>
              <w:jc w:val="center"/>
            </w:pPr>
            <w:r w:rsidRPr="00D62752">
              <w:t>-</w:t>
            </w:r>
          </w:p>
        </w:tc>
        <w:tc>
          <w:tcPr>
            <w:tcW w:w="992" w:type="dxa"/>
          </w:tcPr>
          <w:p w:rsidR="00EA795A" w:rsidRPr="00D62752" w:rsidRDefault="00EA795A" w:rsidP="00117DB0">
            <w:pPr>
              <w:pStyle w:val="Normal1"/>
              <w:spacing w:before="60" w:after="60"/>
              <w:jc w:val="center"/>
            </w:pPr>
            <w:r w:rsidRPr="00D62752">
              <w:t>-</w:t>
            </w:r>
          </w:p>
        </w:tc>
        <w:tc>
          <w:tcPr>
            <w:tcW w:w="1418" w:type="dxa"/>
          </w:tcPr>
          <w:p w:rsidR="00EA795A" w:rsidRPr="00D62752" w:rsidRDefault="00EA795A" w:rsidP="00117DB0">
            <w:pPr>
              <w:pStyle w:val="Normal1"/>
              <w:spacing w:before="60" w:after="60"/>
              <w:jc w:val="center"/>
            </w:pPr>
            <w:r w:rsidRPr="00D62752">
              <w:t>-</w:t>
            </w:r>
          </w:p>
        </w:tc>
        <w:tc>
          <w:tcPr>
            <w:tcW w:w="1275" w:type="dxa"/>
          </w:tcPr>
          <w:p w:rsidR="00EA795A" w:rsidRPr="00250721" w:rsidRDefault="00EA795A" w:rsidP="00117DB0">
            <w:pPr>
              <w:pStyle w:val="Normal1"/>
              <w:spacing w:before="60" w:after="60"/>
              <w:ind w:left="-84" w:right="-75"/>
              <w:jc w:val="center"/>
              <w:rPr>
                <w:spacing w:val="-20"/>
                <w:lang w:val="en-US"/>
              </w:rPr>
            </w:pPr>
            <w:r>
              <w:rPr>
                <w:spacing w:val="-20"/>
              </w:rPr>
              <w:t>ЮКСУ.00.</w:t>
            </w:r>
            <w:r>
              <w:rPr>
                <w:spacing w:val="-20"/>
                <w:lang w:val="en-US"/>
              </w:rPr>
              <w:t>4</w:t>
            </w:r>
            <w:r>
              <w:rPr>
                <w:spacing w:val="-20"/>
              </w:rPr>
              <w:t>7</w:t>
            </w:r>
            <w:r>
              <w:rPr>
                <w:spacing w:val="-20"/>
                <w:lang w:val="en-US"/>
              </w:rPr>
              <w:t>-19</w:t>
            </w:r>
          </w:p>
        </w:tc>
        <w:tc>
          <w:tcPr>
            <w:tcW w:w="1276" w:type="dxa"/>
            <w:tcBorders>
              <w:right w:val="nil"/>
            </w:tcBorders>
          </w:tcPr>
          <w:p w:rsidR="00EA795A" w:rsidRDefault="00EA795A" w:rsidP="00117DB0">
            <w:pPr>
              <w:pStyle w:val="Normal1"/>
              <w:ind w:left="-198" w:right="-2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Тесленко</w:t>
            </w:r>
          </w:p>
          <w:p w:rsidR="00EA795A" w:rsidRPr="00FA2489" w:rsidRDefault="00EA795A" w:rsidP="00117DB0">
            <w:pPr>
              <w:pStyle w:val="Normal1"/>
              <w:ind w:left="-198" w:right="-2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21.10.19</w:t>
            </w: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A795A" w:rsidTr="00E04CBD">
        <w:trPr>
          <w:jc w:val="center"/>
        </w:trPr>
        <w:tc>
          <w:tcPr>
            <w:tcW w:w="1525" w:type="dxa"/>
            <w:tcBorders>
              <w:left w:val="nil"/>
              <w:bottom w:val="nil"/>
            </w:tcBorders>
          </w:tcPr>
          <w:p w:rsidR="00EA795A" w:rsidRPr="00836350" w:rsidRDefault="00EA795A" w:rsidP="00C62E1C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dxa"/>
            <w:tcBorders>
              <w:bottom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EA795A" w:rsidRPr="00836350" w:rsidRDefault="00EA795A" w:rsidP="00C62E1C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EA795A" w:rsidRPr="00E57986" w:rsidRDefault="00EA795A">
      <w:pPr>
        <w:pStyle w:val="a3"/>
        <w:tabs>
          <w:tab w:val="clear" w:pos="4320"/>
          <w:tab w:val="clear" w:pos="8640"/>
        </w:tabs>
        <w:rPr>
          <w:sz w:val="22"/>
          <w:szCs w:val="22"/>
          <w:lang w:val="en-US"/>
        </w:rPr>
      </w:pPr>
    </w:p>
    <w:p w:rsidR="00EA795A" w:rsidRPr="00C41C64" w:rsidRDefault="00EA795A" w:rsidP="00F50D7E">
      <w:pPr>
        <w:pStyle w:val="a3"/>
        <w:tabs>
          <w:tab w:val="clear" w:pos="4320"/>
          <w:tab w:val="clear" w:pos="8640"/>
        </w:tabs>
        <w:jc w:val="right"/>
        <w:rPr>
          <w:sz w:val="20"/>
          <w:lang w:val="en-US"/>
        </w:rPr>
        <w:sectPr w:rsidR="00EA795A" w:rsidRPr="00C41C64" w:rsidSect="00573D1D">
          <w:headerReference w:type="default" r:id="rId11"/>
          <w:pgSz w:w="11907" w:h="16840" w:code="9"/>
          <w:pgMar w:top="567" w:right="992" w:bottom="340" w:left="1418" w:header="567" w:footer="397" w:gutter="0"/>
          <w:pgNumType w:start="2"/>
          <w:cols w:space="720"/>
        </w:sectPr>
      </w:pPr>
      <w:r w:rsidRPr="00C41C64">
        <w:rPr>
          <w:sz w:val="20"/>
          <w:lang w:val="en-US"/>
        </w:rPr>
        <w:t>1</w:t>
      </w:r>
      <w:r>
        <w:rPr>
          <w:sz w:val="20"/>
          <w:lang w:val="en-US"/>
        </w:rPr>
        <w:t>8</w:t>
      </w: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  <w:r>
        <w:t>Итого в паспорте пронумерованных ___</w:t>
      </w:r>
      <w:r w:rsidRPr="00970730">
        <w:rPr>
          <w:u w:val="single"/>
        </w:rPr>
        <w:t>1</w:t>
      </w:r>
      <w:r w:rsidRPr="00CC5FE6">
        <w:rPr>
          <w:u w:val="single"/>
        </w:rPr>
        <w:t>8</w:t>
      </w:r>
      <w:r>
        <w:t>_____ страниц.</w:t>
      </w: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  <w:r>
        <w:t>Подпись _______________ Дата ______________</w:t>
      </w:r>
    </w:p>
    <w:p w:rsidR="00EA795A" w:rsidRDefault="00EA795A">
      <w:pPr>
        <w:pStyle w:val="a3"/>
        <w:tabs>
          <w:tab w:val="clear" w:pos="4320"/>
          <w:tab w:val="clear" w:pos="8640"/>
        </w:tabs>
      </w:pPr>
    </w:p>
    <w:p w:rsidR="00EA795A" w:rsidRDefault="00EA795A">
      <w:pPr>
        <w:pStyle w:val="a3"/>
        <w:tabs>
          <w:tab w:val="clear" w:pos="4320"/>
          <w:tab w:val="clear" w:pos="8640"/>
        </w:tabs>
      </w:pPr>
      <w:r>
        <w:t>М.П.</w:t>
      </w:r>
    </w:p>
    <w:sectPr w:rsidR="00EA795A" w:rsidSect="00EA795A">
      <w:headerReference w:type="default" r:id="rId12"/>
      <w:footerReference w:type="default" r:id="rId13"/>
      <w:pgSz w:w="11907" w:h="16840" w:code="9"/>
      <w:pgMar w:top="1588" w:right="992" w:bottom="567" w:left="1418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795A" w:rsidRDefault="00EA795A">
      <w:r>
        <w:separator/>
      </w:r>
    </w:p>
  </w:endnote>
  <w:endnote w:type="continuationSeparator" w:id="0">
    <w:p w:rsidR="00EA795A" w:rsidRDefault="00EA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Cy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95A" w:rsidRDefault="00EA795A" w:rsidP="00387472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 w:val="20"/>
      </w:rPr>
    </w:pPr>
    <w:r>
      <w:rPr>
        <w:rStyle w:val="a9"/>
        <w:rFonts w:ascii="Times New Roman" w:hAnsi="Times New Roman"/>
        <w:sz w:val="20"/>
      </w:rPr>
      <w:fldChar w:fldCharType="begin"/>
    </w:r>
    <w:r>
      <w:rPr>
        <w:rStyle w:val="a9"/>
        <w:rFonts w:ascii="Times New Roman" w:hAnsi="Times New Roman"/>
        <w:sz w:val="20"/>
      </w:rPr>
      <w:instrText xml:space="preserve">PAGE  </w:instrText>
    </w:r>
    <w:r>
      <w:rPr>
        <w:rStyle w:val="a9"/>
        <w:rFonts w:ascii="Times New Roman" w:hAnsi="Times New Roman"/>
        <w:sz w:val="20"/>
      </w:rPr>
      <w:fldChar w:fldCharType="separate"/>
    </w:r>
    <w:r>
      <w:rPr>
        <w:rStyle w:val="a9"/>
        <w:rFonts w:ascii="Times New Roman" w:hAnsi="Times New Roman"/>
        <w:noProof/>
        <w:sz w:val="20"/>
      </w:rPr>
      <w:t>3</w:t>
    </w:r>
    <w:r>
      <w:rPr>
        <w:rStyle w:val="a9"/>
        <w:rFonts w:ascii="Times New Roman" w:hAnsi="Times New Roman"/>
        <w:sz w:val="20"/>
      </w:rPr>
      <w:fldChar w:fldCharType="end"/>
    </w:r>
  </w:p>
  <w:p w:rsidR="00EA795A" w:rsidRDefault="00EA795A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rPr>
        <w:rFonts w:ascii="Times New Roman" w:hAnsi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95A" w:rsidRPr="00387472" w:rsidRDefault="00EA795A" w:rsidP="00637F7D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Cs w:val="24"/>
      </w:rPr>
    </w:pPr>
  </w:p>
  <w:p w:rsidR="00EA795A" w:rsidRDefault="00EA795A" w:rsidP="00387472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jc w:val="right"/>
      <w:rPr>
        <w:rFonts w:ascii="Times New Roman" w:hAnsi="Times New Roman"/>
        <w:sz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795A" w:rsidRDefault="00EA795A">
      <w:r>
        <w:separator/>
      </w:r>
    </w:p>
  </w:footnote>
  <w:footnote w:type="continuationSeparator" w:id="0">
    <w:p w:rsidR="00EA795A" w:rsidRDefault="00EA7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95A" w:rsidRDefault="00EA795A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:rsidR="00EA795A" w:rsidRDefault="00EA795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95A" w:rsidRDefault="00EA795A">
    <w:pPr>
      <w:pStyle w:val="a3"/>
      <w:spacing w:line="240" w:lineRule="auto"/>
      <w:ind w:right="357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95A" w:rsidRDefault="00EA795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95A" w:rsidRPr="00931B57" w:rsidRDefault="00EA795A" w:rsidP="00931B57">
    <w:pPr>
      <w:pStyle w:val="a3"/>
      <w:rPr>
        <w:rStyle w:val="a9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95A" w:rsidRDefault="00EA795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4"/>
      <w:numFmt w:val="decimal"/>
      <w:pStyle w:val="1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pStyle w:val="2"/>
      <w:lvlText w:val="%1.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1.%2.%3.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1.%2.%3.%4.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1.%2.%3.%4.%5.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1.%2.%3.%4.%5.%6.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1.%2.%3.%4.%5.%6.%7.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1.%2.%3.%4.%5.%6.%7.%8.%9."/>
      <w:legacy w:legacy="1" w:legacySpace="0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440459E"/>
    <w:lvl w:ilvl="0">
      <w:numFmt w:val="bullet"/>
      <w:lvlText w:val="*"/>
      <w:lvlJc w:val="left"/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54"/>
        </w:tabs>
        <w:ind w:left="454" w:firstLine="292"/>
      </w:pPr>
      <w:rPr>
        <w:rFonts w:ascii="Courier New" w:hAnsi="Courier New"/>
      </w:rPr>
    </w:lvl>
  </w:abstractNum>
  <w:abstractNum w:abstractNumId="3" w15:restartNumberingAfterBreak="0">
    <w:nsid w:val="0262282A"/>
    <w:multiLevelType w:val="multilevel"/>
    <w:tmpl w:val="38F0D252"/>
    <w:lvl w:ilvl="0">
      <w:start w:val="9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8"/>
        </w:tabs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4" w15:restartNumberingAfterBreak="0">
    <w:nsid w:val="08B243BB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5" w15:restartNumberingAfterBreak="0">
    <w:nsid w:val="0E337A10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6" w15:restartNumberingAfterBreak="0">
    <w:nsid w:val="11784E9A"/>
    <w:multiLevelType w:val="multilevel"/>
    <w:tmpl w:val="41BE6E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7" w15:restartNumberingAfterBreak="0">
    <w:nsid w:val="11966876"/>
    <w:multiLevelType w:val="hybridMultilevel"/>
    <w:tmpl w:val="ABE60B38"/>
    <w:lvl w:ilvl="0" w:tplc="5A249D2A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1C204A9"/>
    <w:multiLevelType w:val="hybridMultilevel"/>
    <w:tmpl w:val="0EC26774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1D66183"/>
    <w:multiLevelType w:val="singleLevel"/>
    <w:tmpl w:val="64A0B3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15977F09"/>
    <w:multiLevelType w:val="multilevel"/>
    <w:tmpl w:val="54F4963A"/>
    <w:lvl w:ilvl="0">
      <w:start w:val="1"/>
      <w:numFmt w:val="russianLower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715"/>
        </w:tabs>
        <w:ind w:left="1715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435"/>
        </w:tabs>
        <w:ind w:left="2435" w:hanging="360"/>
      </w:pPr>
      <w:rPr>
        <w:rFonts w:cs="Times New Roman"/>
      </w:rPr>
    </w:lvl>
    <w:lvl w:ilvl="3">
      <w:start w:val="1"/>
      <w:numFmt w:val="decimal"/>
      <w:pStyle w:val="4"/>
      <w:lvlText w:val="%4."/>
      <w:lvlJc w:val="left"/>
      <w:pPr>
        <w:tabs>
          <w:tab w:val="num" w:pos="3155"/>
        </w:tabs>
        <w:ind w:left="3155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875"/>
        </w:tabs>
        <w:ind w:left="3875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595"/>
        </w:tabs>
        <w:ind w:left="4595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15"/>
        </w:tabs>
        <w:ind w:left="5315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035"/>
        </w:tabs>
        <w:ind w:left="6035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755"/>
        </w:tabs>
        <w:ind w:left="6755" w:hanging="360"/>
      </w:pPr>
      <w:rPr>
        <w:rFonts w:cs="Times New Roman"/>
      </w:rPr>
    </w:lvl>
  </w:abstractNum>
  <w:abstractNum w:abstractNumId="11" w15:restartNumberingAfterBreak="0">
    <w:nsid w:val="19C965C7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2" w15:restartNumberingAfterBreak="0">
    <w:nsid w:val="1B5013C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3" w15:restartNumberingAfterBreak="0">
    <w:nsid w:val="1C103B25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4" w15:restartNumberingAfterBreak="0">
    <w:nsid w:val="23B925D8"/>
    <w:multiLevelType w:val="singleLevel"/>
    <w:tmpl w:val="1B7CBB9E"/>
    <w:lvl w:ilvl="0">
      <w:numFmt w:val="bullet"/>
      <w:pStyle w:val="ListBullet2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2FC54CCE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6" w15:restartNumberingAfterBreak="0">
    <w:nsid w:val="2FC678B6"/>
    <w:multiLevelType w:val="singleLevel"/>
    <w:tmpl w:val="870EA5E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 w:hint="default"/>
      </w:rPr>
    </w:lvl>
  </w:abstractNum>
  <w:abstractNum w:abstractNumId="17" w15:restartNumberingAfterBreak="0">
    <w:nsid w:val="312230ED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8" w15:restartNumberingAfterBreak="0">
    <w:nsid w:val="35007CEF"/>
    <w:multiLevelType w:val="hybridMultilevel"/>
    <w:tmpl w:val="5F5A863E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5CC7FDB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0" w15:restartNumberingAfterBreak="0">
    <w:nsid w:val="3BA731D6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1" w15:restartNumberingAfterBreak="0">
    <w:nsid w:val="3CA30BB9"/>
    <w:multiLevelType w:val="multilevel"/>
    <w:tmpl w:val="61E4D2CA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4"/>
      </w:rPr>
    </w:lvl>
    <w:lvl w:ilvl="1">
      <w:start w:val="1"/>
      <w:numFmt w:val="bullet"/>
      <w:pStyle w:val="spmarq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6480"/>
      </w:pPr>
      <w:rPr>
        <w:rFonts w:cs="Times New Roman"/>
      </w:rPr>
    </w:lvl>
  </w:abstractNum>
  <w:abstractNum w:abstractNumId="22" w15:restartNumberingAfterBreak="0">
    <w:nsid w:val="3DA763A9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3" w15:restartNumberingAfterBreak="0">
    <w:nsid w:val="46B00030"/>
    <w:multiLevelType w:val="singleLevel"/>
    <w:tmpl w:val="C206ECD4"/>
    <w:lvl w:ilvl="0">
      <w:numFmt w:val="bullet"/>
      <w:lvlText w:val="-"/>
      <w:lvlJc w:val="left"/>
      <w:pPr>
        <w:tabs>
          <w:tab w:val="num" w:pos="637"/>
        </w:tabs>
        <w:ind w:left="637" w:hanging="360"/>
      </w:pPr>
      <w:rPr>
        <w:rFonts w:hint="default"/>
      </w:rPr>
    </w:lvl>
  </w:abstractNum>
  <w:abstractNum w:abstractNumId="24" w15:restartNumberingAfterBreak="0">
    <w:nsid w:val="474D08BD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5" w15:restartNumberingAfterBreak="0">
    <w:nsid w:val="49DD6C58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6" w15:restartNumberingAfterBreak="0">
    <w:nsid w:val="4AD476F4"/>
    <w:multiLevelType w:val="singleLevel"/>
    <w:tmpl w:val="EB5E3B44"/>
    <w:lvl w:ilvl="0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ADD3C33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8" w15:restartNumberingAfterBreak="0">
    <w:nsid w:val="4E1260E3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9" w15:restartNumberingAfterBreak="0">
    <w:nsid w:val="504E7520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30" w15:restartNumberingAfterBreak="0">
    <w:nsid w:val="50A34EB1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1" w15:restartNumberingAfterBreak="0">
    <w:nsid w:val="51573174"/>
    <w:multiLevelType w:val="singleLevel"/>
    <w:tmpl w:val="0D12BEB4"/>
    <w:lvl w:ilvl="0">
      <w:numFmt w:val="bullet"/>
      <w:pStyle w:val="ListBullet3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5C421FDE"/>
    <w:multiLevelType w:val="singleLevel"/>
    <w:tmpl w:val="72F4647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3" w15:restartNumberingAfterBreak="0">
    <w:nsid w:val="5DBB0E4D"/>
    <w:multiLevelType w:val="singleLevel"/>
    <w:tmpl w:val="612EBCF6"/>
    <w:lvl w:ilvl="0">
      <w:start w:val="2"/>
      <w:numFmt w:val="bullet"/>
      <w:pStyle w:val="20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4" w15:restartNumberingAfterBreak="0">
    <w:nsid w:val="627E469B"/>
    <w:multiLevelType w:val="multilevel"/>
    <w:tmpl w:val="FC583FEA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144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" w:hanging="72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35" w15:restartNumberingAfterBreak="0">
    <w:nsid w:val="64F84C2B"/>
    <w:multiLevelType w:val="hybridMultilevel"/>
    <w:tmpl w:val="BCF80B64"/>
    <w:lvl w:ilvl="0" w:tplc="6FA0C300">
      <w:start w:val="1"/>
      <w:numFmt w:val="russianLow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6" w15:restartNumberingAfterBreak="0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585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D757B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8" w15:restartNumberingAfterBreak="0">
    <w:nsid w:val="71965B65"/>
    <w:multiLevelType w:val="singleLevel"/>
    <w:tmpl w:val="11901FC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9" w15:restartNumberingAfterBreak="0">
    <w:nsid w:val="73246CBA"/>
    <w:multiLevelType w:val="singleLevel"/>
    <w:tmpl w:val="C4B0256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40" w15:restartNumberingAfterBreak="0">
    <w:nsid w:val="754E08B6"/>
    <w:multiLevelType w:val="singleLevel"/>
    <w:tmpl w:val="9CFCEE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769338E1"/>
    <w:multiLevelType w:val="singleLevel"/>
    <w:tmpl w:val="B316ED8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42" w15:restartNumberingAfterBreak="0">
    <w:nsid w:val="7D7D6755"/>
    <w:multiLevelType w:val="singleLevel"/>
    <w:tmpl w:val="8B90BB6E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9"/>
  </w:num>
  <w:num w:numId="4">
    <w:abstractNumId w:val="32"/>
  </w:num>
  <w:num w:numId="5">
    <w:abstractNumId w:val="41"/>
  </w:num>
  <w:num w:numId="6">
    <w:abstractNumId w:val="40"/>
  </w:num>
  <w:num w:numId="7">
    <w:abstractNumId w:val="3"/>
  </w:num>
  <w:num w:numId="8">
    <w:abstractNumId w:val="1"/>
    <w:lvlOverride w:ilvl="0">
      <w:lvl w:ilvl="0">
        <w:numFmt w:val="bullet"/>
        <w:lvlText w:val="-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9">
    <w:abstractNumId w:val="15"/>
  </w:num>
  <w:num w:numId="10">
    <w:abstractNumId w:val="4"/>
  </w:num>
  <w:num w:numId="11">
    <w:abstractNumId w:val="11"/>
  </w:num>
  <w:num w:numId="12">
    <w:abstractNumId w:val="42"/>
  </w:num>
  <w:num w:numId="13">
    <w:abstractNumId w:val="37"/>
  </w:num>
  <w:num w:numId="14">
    <w:abstractNumId w:val="33"/>
  </w:num>
  <w:num w:numId="15">
    <w:abstractNumId w:val="12"/>
  </w:num>
  <w:num w:numId="16">
    <w:abstractNumId w:val="17"/>
  </w:num>
  <w:num w:numId="17">
    <w:abstractNumId w:val="23"/>
  </w:num>
  <w:num w:numId="18">
    <w:abstractNumId w:val="16"/>
  </w:num>
  <w:num w:numId="19">
    <w:abstractNumId w:val="24"/>
  </w:num>
  <w:num w:numId="20">
    <w:abstractNumId w:val="29"/>
  </w:num>
  <w:num w:numId="21">
    <w:abstractNumId w:val="34"/>
  </w:num>
  <w:num w:numId="22">
    <w:abstractNumId w:val="31"/>
  </w:num>
  <w:num w:numId="23">
    <w:abstractNumId w:val="14"/>
  </w:num>
  <w:num w:numId="24">
    <w:abstractNumId w:val="13"/>
  </w:num>
  <w:num w:numId="25">
    <w:abstractNumId w:val="5"/>
  </w:num>
  <w:num w:numId="26">
    <w:abstractNumId w:val="38"/>
  </w:num>
  <w:num w:numId="27">
    <w:abstractNumId w:val="30"/>
  </w:num>
  <w:num w:numId="28">
    <w:abstractNumId w:val="27"/>
  </w:num>
  <w:num w:numId="29">
    <w:abstractNumId w:val="39"/>
  </w:num>
  <w:num w:numId="30">
    <w:abstractNumId w:val="10"/>
  </w:num>
  <w:num w:numId="3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lvl w:ilvl="0">
        <w:start w:val="1"/>
        <w:numFmt w:val="bullet"/>
        <w:suff w:val="space"/>
        <w:lvlText w:val=""/>
        <w:lvlJc w:val="left"/>
        <w:pPr>
          <w:ind w:left="227" w:hanging="227"/>
        </w:pPr>
        <w:rPr>
          <w:rFonts w:ascii="Symbol" w:hAnsi="Symbol" w:hint="default"/>
          <w:sz w:val="28"/>
        </w:rPr>
      </w:lvl>
    </w:lvlOverride>
  </w:num>
  <w:num w:numId="33">
    <w:abstractNumId w:val="36"/>
  </w:num>
  <w:num w:numId="34">
    <w:abstractNumId w:val="19"/>
  </w:num>
  <w:num w:numId="35">
    <w:abstractNumId w:val="28"/>
  </w:num>
  <w:num w:numId="36">
    <w:abstractNumId w:val="6"/>
  </w:num>
  <w:num w:numId="37">
    <w:abstractNumId w:val="2"/>
  </w:num>
  <w:num w:numId="38">
    <w:abstractNumId w:val="8"/>
  </w:num>
  <w:num w:numId="39">
    <w:abstractNumId w:val="18"/>
  </w:num>
  <w:num w:numId="40">
    <w:abstractNumId w:val="7"/>
  </w:num>
  <w:num w:numId="41">
    <w:abstractNumId w:val="35"/>
  </w:num>
  <w:num w:numId="42">
    <w:abstractNumId w:val="25"/>
  </w:num>
  <w:num w:numId="43">
    <w:abstractNumId w:val="3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83DD7"/>
    <w:rsid w:val="00013AFF"/>
    <w:rsid w:val="000152FC"/>
    <w:rsid w:val="00023343"/>
    <w:rsid w:val="00025396"/>
    <w:rsid w:val="00025879"/>
    <w:rsid w:val="00027DF1"/>
    <w:rsid w:val="00051269"/>
    <w:rsid w:val="00060156"/>
    <w:rsid w:val="0006446B"/>
    <w:rsid w:val="000812D0"/>
    <w:rsid w:val="00083DD7"/>
    <w:rsid w:val="0009140C"/>
    <w:rsid w:val="00097CF7"/>
    <w:rsid w:val="000A1C59"/>
    <w:rsid w:val="000A1D86"/>
    <w:rsid w:val="000A3322"/>
    <w:rsid w:val="000A493A"/>
    <w:rsid w:val="000A7D1C"/>
    <w:rsid w:val="000B6517"/>
    <w:rsid w:val="000D4B8D"/>
    <w:rsid w:val="000D5370"/>
    <w:rsid w:val="000D5DF8"/>
    <w:rsid w:val="000E203A"/>
    <w:rsid w:val="000E555A"/>
    <w:rsid w:val="000E7D6F"/>
    <w:rsid w:val="000F0066"/>
    <w:rsid w:val="000F124E"/>
    <w:rsid w:val="000F40EC"/>
    <w:rsid w:val="000F4F81"/>
    <w:rsid w:val="00104D43"/>
    <w:rsid w:val="001059D6"/>
    <w:rsid w:val="00107EAE"/>
    <w:rsid w:val="001123C9"/>
    <w:rsid w:val="00117DB0"/>
    <w:rsid w:val="0012715D"/>
    <w:rsid w:val="00127770"/>
    <w:rsid w:val="00135445"/>
    <w:rsid w:val="00142B1D"/>
    <w:rsid w:val="001443ED"/>
    <w:rsid w:val="00151547"/>
    <w:rsid w:val="0016095E"/>
    <w:rsid w:val="00161E2C"/>
    <w:rsid w:val="00181CB7"/>
    <w:rsid w:val="001A134C"/>
    <w:rsid w:val="001A3D7C"/>
    <w:rsid w:val="001A50A5"/>
    <w:rsid w:val="001B4C59"/>
    <w:rsid w:val="001B4D21"/>
    <w:rsid w:val="001B4D45"/>
    <w:rsid w:val="001C491D"/>
    <w:rsid w:val="001C5107"/>
    <w:rsid w:val="001C5C28"/>
    <w:rsid w:val="001C5D13"/>
    <w:rsid w:val="001D22E2"/>
    <w:rsid w:val="001E00C8"/>
    <w:rsid w:val="001F07E7"/>
    <w:rsid w:val="001F4BCE"/>
    <w:rsid w:val="002127D5"/>
    <w:rsid w:val="002129F8"/>
    <w:rsid w:val="00232471"/>
    <w:rsid w:val="00233560"/>
    <w:rsid w:val="0025054B"/>
    <w:rsid w:val="002505F7"/>
    <w:rsid w:val="00250721"/>
    <w:rsid w:val="002513FB"/>
    <w:rsid w:val="00252D4C"/>
    <w:rsid w:val="0025732E"/>
    <w:rsid w:val="00270EA5"/>
    <w:rsid w:val="00274E22"/>
    <w:rsid w:val="00285EBC"/>
    <w:rsid w:val="00290800"/>
    <w:rsid w:val="002B6AAD"/>
    <w:rsid w:val="002C2814"/>
    <w:rsid w:val="002D1947"/>
    <w:rsid w:val="002D3B50"/>
    <w:rsid w:val="002D4315"/>
    <w:rsid w:val="002D55FD"/>
    <w:rsid w:val="002F174C"/>
    <w:rsid w:val="002F3FF2"/>
    <w:rsid w:val="00300A7A"/>
    <w:rsid w:val="0031625B"/>
    <w:rsid w:val="0032092E"/>
    <w:rsid w:val="00320C77"/>
    <w:rsid w:val="00323543"/>
    <w:rsid w:val="0032663C"/>
    <w:rsid w:val="003361EC"/>
    <w:rsid w:val="00345958"/>
    <w:rsid w:val="003526A0"/>
    <w:rsid w:val="00357602"/>
    <w:rsid w:val="00371AC0"/>
    <w:rsid w:val="00371BF1"/>
    <w:rsid w:val="00387472"/>
    <w:rsid w:val="003976BF"/>
    <w:rsid w:val="003D4864"/>
    <w:rsid w:val="003E56FB"/>
    <w:rsid w:val="003F7642"/>
    <w:rsid w:val="00403598"/>
    <w:rsid w:val="00410C80"/>
    <w:rsid w:val="0042146E"/>
    <w:rsid w:val="00426F2C"/>
    <w:rsid w:val="00427946"/>
    <w:rsid w:val="00427D2C"/>
    <w:rsid w:val="004318BC"/>
    <w:rsid w:val="00434FBB"/>
    <w:rsid w:val="004362E5"/>
    <w:rsid w:val="00447A9E"/>
    <w:rsid w:val="00447F86"/>
    <w:rsid w:val="004502DA"/>
    <w:rsid w:val="00461CDB"/>
    <w:rsid w:val="00476529"/>
    <w:rsid w:val="00493B7E"/>
    <w:rsid w:val="004A1CAF"/>
    <w:rsid w:val="004B1A0F"/>
    <w:rsid w:val="004B2C3B"/>
    <w:rsid w:val="004C5E53"/>
    <w:rsid w:val="004D7A39"/>
    <w:rsid w:val="004D7CC2"/>
    <w:rsid w:val="0050016B"/>
    <w:rsid w:val="00502249"/>
    <w:rsid w:val="00513EE9"/>
    <w:rsid w:val="0051561D"/>
    <w:rsid w:val="00520DDE"/>
    <w:rsid w:val="0052196C"/>
    <w:rsid w:val="00525359"/>
    <w:rsid w:val="00530DD1"/>
    <w:rsid w:val="00534813"/>
    <w:rsid w:val="00535135"/>
    <w:rsid w:val="005359B5"/>
    <w:rsid w:val="00540BB4"/>
    <w:rsid w:val="0054443E"/>
    <w:rsid w:val="005459D3"/>
    <w:rsid w:val="005671CF"/>
    <w:rsid w:val="00567A65"/>
    <w:rsid w:val="005737FD"/>
    <w:rsid w:val="00573D1D"/>
    <w:rsid w:val="00580FBC"/>
    <w:rsid w:val="00581D96"/>
    <w:rsid w:val="005879B1"/>
    <w:rsid w:val="00587FAF"/>
    <w:rsid w:val="005961E3"/>
    <w:rsid w:val="00597F7C"/>
    <w:rsid w:val="005A3778"/>
    <w:rsid w:val="005C153D"/>
    <w:rsid w:val="005C4364"/>
    <w:rsid w:val="005C6D5C"/>
    <w:rsid w:val="005D503A"/>
    <w:rsid w:val="005F0F5B"/>
    <w:rsid w:val="005F22D6"/>
    <w:rsid w:val="005F536F"/>
    <w:rsid w:val="0060225A"/>
    <w:rsid w:val="006102C6"/>
    <w:rsid w:val="00637F7D"/>
    <w:rsid w:val="00641758"/>
    <w:rsid w:val="00650F34"/>
    <w:rsid w:val="006527F4"/>
    <w:rsid w:val="006621CF"/>
    <w:rsid w:val="00673A57"/>
    <w:rsid w:val="006927DA"/>
    <w:rsid w:val="006A08B9"/>
    <w:rsid w:val="006A5571"/>
    <w:rsid w:val="006B35F0"/>
    <w:rsid w:val="006E3EC2"/>
    <w:rsid w:val="006E5DB2"/>
    <w:rsid w:val="0070787E"/>
    <w:rsid w:val="00715A7E"/>
    <w:rsid w:val="007266BD"/>
    <w:rsid w:val="00727E1A"/>
    <w:rsid w:val="00730A80"/>
    <w:rsid w:val="00743AB2"/>
    <w:rsid w:val="007443B3"/>
    <w:rsid w:val="007527C8"/>
    <w:rsid w:val="00757A51"/>
    <w:rsid w:val="00766ABE"/>
    <w:rsid w:val="007724BC"/>
    <w:rsid w:val="007779FF"/>
    <w:rsid w:val="00791348"/>
    <w:rsid w:val="007953FE"/>
    <w:rsid w:val="00797397"/>
    <w:rsid w:val="007B5331"/>
    <w:rsid w:val="007B5FDE"/>
    <w:rsid w:val="007B6685"/>
    <w:rsid w:val="007D4BB6"/>
    <w:rsid w:val="007E25D3"/>
    <w:rsid w:val="007F5ADD"/>
    <w:rsid w:val="00806976"/>
    <w:rsid w:val="0081324F"/>
    <w:rsid w:val="008222A5"/>
    <w:rsid w:val="008323C5"/>
    <w:rsid w:val="00836350"/>
    <w:rsid w:val="0085395D"/>
    <w:rsid w:val="00864EFC"/>
    <w:rsid w:val="00865A84"/>
    <w:rsid w:val="008730AA"/>
    <w:rsid w:val="008810EC"/>
    <w:rsid w:val="00892C82"/>
    <w:rsid w:val="00894345"/>
    <w:rsid w:val="00894DAD"/>
    <w:rsid w:val="0089755D"/>
    <w:rsid w:val="00897B96"/>
    <w:rsid w:val="008C348F"/>
    <w:rsid w:val="008D1052"/>
    <w:rsid w:val="008D185A"/>
    <w:rsid w:val="008E265B"/>
    <w:rsid w:val="008E5833"/>
    <w:rsid w:val="008E65A7"/>
    <w:rsid w:val="008E7FE1"/>
    <w:rsid w:val="008F758E"/>
    <w:rsid w:val="00907F7A"/>
    <w:rsid w:val="009205AE"/>
    <w:rsid w:val="00931601"/>
    <w:rsid w:val="00931B57"/>
    <w:rsid w:val="00931D22"/>
    <w:rsid w:val="00936F10"/>
    <w:rsid w:val="00937E5A"/>
    <w:rsid w:val="00942BB0"/>
    <w:rsid w:val="00943C34"/>
    <w:rsid w:val="00954A22"/>
    <w:rsid w:val="0096137E"/>
    <w:rsid w:val="0096576E"/>
    <w:rsid w:val="00970730"/>
    <w:rsid w:val="009813FE"/>
    <w:rsid w:val="009821F4"/>
    <w:rsid w:val="0098645B"/>
    <w:rsid w:val="00986D79"/>
    <w:rsid w:val="009A32F6"/>
    <w:rsid w:val="009B1A1B"/>
    <w:rsid w:val="009B1CD7"/>
    <w:rsid w:val="009B5A6B"/>
    <w:rsid w:val="009C34FF"/>
    <w:rsid w:val="009C6294"/>
    <w:rsid w:val="009C7AE3"/>
    <w:rsid w:val="009D22AB"/>
    <w:rsid w:val="009D5C35"/>
    <w:rsid w:val="009E4C57"/>
    <w:rsid w:val="009E737A"/>
    <w:rsid w:val="009E7E87"/>
    <w:rsid w:val="009F0598"/>
    <w:rsid w:val="009F0CE8"/>
    <w:rsid w:val="009F17BE"/>
    <w:rsid w:val="009F2417"/>
    <w:rsid w:val="009F505D"/>
    <w:rsid w:val="009F6CD5"/>
    <w:rsid w:val="00A127F3"/>
    <w:rsid w:val="00A1384C"/>
    <w:rsid w:val="00A20C4C"/>
    <w:rsid w:val="00A27569"/>
    <w:rsid w:val="00A52B5A"/>
    <w:rsid w:val="00A56F39"/>
    <w:rsid w:val="00A66D17"/>
    <w:rsid w:val="00A7171B"/>
    <w:rsid w:val="00A72D67"/>
    <w:rsid w:val="00A75C78"/>
    <w:rsid w:val="00A763A3"/>
    <w:rsid w:val="00A8263F"/>
    <w:rsid w:val="00A83130"/>
    <w:rsid w:val="00AA3280"/>
    <w:rsid w:val="00AA3C65"/>
    <w:rsid w:val="00AA3EEC"/>
    <w:rsid w:val="00AA4127"/>
    <w:rsid w:val="00AA4A26"/>
    <w:rsid w:val="00AA52CE"/>
    <w:rsid w:val="00AB4C35"/>
    <w:rsid w:val="00AC25A5"/>
    <w:rsid w:val="00AE27B2"/>
    <w:rsid w:val="00AE546D"/>
    <w:rsid w:val="00AE7E4D"/>
    <w:rsid w:val="00AF7F82"/>
    <w:rsid w:val="00B05010"/>
    <w:rsid w:val="00B10EC4"/>
    <w:rsid w:val="00B14E45"/>
    <w:rsid w:val="00B30A8F"/>
    <w:rsid w:val="00B35ACE"/>
    <w:rsid w:val="00B40E18"/>
    <w:rsid w:val="00B44A1E"/>
    <w:rsid w:val="00B722A8"/>
    <w:rsid w:val="00B91DC7"/>
    <w:rsid w:val="00B92617"/>
    <w:rsid w:val="00BA1D26"/>
    <w:rsid w:val="00BA6646"/>
    <w:rsid w:val="00BB18CE"/>
    <w:rsid w:val="00BC09E5"/>
    <w:rsid w:val="00BD33D8"/>
    <w:rsid w:val="00BD446E"/>
    <w:rsid w:val="00BD4FAA"/>
    <w:rsid w:val="00BE04CD"/>
    <w:rsid w:val="00BE1F66"/>
    <w:rsid w:val="00BE656D"/>
    <w:rsid w:val="00C00C64"/>
    <w:rsid w:val="00C04369"/>
    <w:rsid w:val="00C1202F"/>
    <w:rsid w:val="00C159C3"/>
    <w:rsid w:val="00C364EA"/>
    <w:rsid w:val="00C41C64"/>
    <w:rsid w:val="00C4226B"/>
    <w:rsid w:val="00C60D6C"/>
    <w:rsid w:val="00C62E1C"/>
    <w:rsid w:val="00C642B8"/>
    <w:rsid w:val="00C728F8"/>
    <w:rsid w:val="00C80765"/>
    <w:rsid w:val="00C821D9"/>
    <w:rsid w:val="00CA2E50"/>
    <w:rsid w:val="00CB391F"/>
    <w:rsid w:val="00CC5FE6"/>
    <w:rsid w:val="00CD15A1"/>
    <w:rsid w:val="00CD5BC6"/>
    <w:rsid w:val="00CE0823"/>
    <w:rsid w:val="00CE3993"/>
    <w:rsid w:val="00CE5CE6"/>
    <w:rsid w:val="00CF0750"/>
    <w:rsid w:val="00D04192"/>
    <w:rsid w:val="00D05EDC"/>
    <w:rsid w:val="00D13648"/>
    <w:rsid w:val="00D1376E"/>
    <w:rsid w:val="00D25575"/>
    <w:rsid w:val="00D45F6A"/>
    <w:rsid w:val="00D467E0"/>
    <w:rsid w:val="00D62752"/>
    <w:rsid w:val="00D72E3C"/>
    <w:rsid w:val="00D74A3C"/>
    <w:rsid w:val="00D763CE"/>
    <w:rsid w:val="00D801C1"/>
    <w:rsid w:val="00D86F2F"/>
    <w:rsid w:val="00D9109B"/>
    <w:rsid w:val="00D935D0"/>
    <w:rsid w:val="00D95537"/>
    <w:rsid w:val="00D97003"/>
    <w:rsid w:val="00D97985"/>
    <w:rsid w:val="00DA7025"/>
    <w:rsid w:val="00DB04DA"/>
    <w:rsid w:val="00DB362B"/>
    <w:rsid w:val="00DB3C25"/>
    <w:rsid w:val="00DB3C2D"/>
    <w:rsid w:val="00DC075F"/>
    <w:rsid w:val="00DC0CCC"/>
    <w:rsid w:val="00DD0F4C"/>
    <w:rsid w:val="00DD36FA"/>
    <w:rsid w:val="00DD4373"/>
    <w:rsid w:val="00DD7230"/>
    <w:rsid w:val="00DE2518"/>
    <w:rsid w:val="00DE3E11"/>
    <w:rsid w:val="00DE54E0"/>
    <w:rsid w:val="00DE7214"/>
    <w:rsid w:val="00DF4260"/>
    <w:rsid w:val="00DF4BC6"/>
    <w:rsid w:val="00E04C0D"/>
    <w:rsid w:val="00E04CBD"/>
    <w:rsid w:val="00E10FE1"/>
    <w:rsid w:val="00E24F90"/>
    <w:rsid w:val="00E27FF4"/>
    <w:rsid w:val="00E350F7"/>
    <w:rsid w:val="00E375B6"/>
    <w:rsid w:val="00E45664"/>
    <w:rsid w:val="00E576EE"/>
    <w:rsid w:val="00E57986"/>
    <w:rsid w:val="00E75F41"/>
    <w:rsid w:val="00E861EF"/>
    <w:rsid w:val="00E86B4C"/>
    <w:rsid w:val="00E918D2"/>
    <w:rsid w:val="00EA403C"/>
    <w:rsid w:val="00EA795A"/>
    <w:rsid w:val="00EB17B9"/>
    <w:rsid w:val="00EB4475"/>
    <w:rsid w:val="00EC0858"/>
    <w:rsid w:val="00EC5AF7"/>
    <w:rsid w:val="00ED561D"/>
    <w:rsid w:val="00EE2BD4"/>
    <w:rsid w:val="00EE6CA1"/>
    <w:rsid w:val="00EE71E7"/>
    <w:rsid w:val="00EF1305"/>
    <w:rsid w:val="00EF4D7E"/>
    <w:rsid w:val="00EF5B28"/>
    <w:rsid w:val="00F03BA4"/>
    <w:rsid w:val="00F11992"/>
    <w:rsid w:val="00F13712"/>
    <w:rsid w:val="00F175E1"/>
    <w:rsid w:val="00F37CCB"/>
    <w:rsid w:val="00F507A8"/>
    <w:rsid w:val="00F50D7E"/>
    <w:rsid w:val="00F561DB"/>
    <w:rsid w:val="00F6095B"/>
    <w:rsid w:val="00F73F25"/>
    <w:rsid w:val="00F74D77"/>
    <w:rsid w:val="00F92DB6"/>
    <w:rsid w:val="00F95ECB"/>
    <w:rsid w:val="00FA2489"/>
    <w:rsid w:val="00FA2DB5"/>
    <w:rsid w:val="00FB49D2"/>
    <w:rsid w:val="00FB5EC5"/>
    <w:rsid w:val="00FB6D1D"/>
    <w:rsid w:val="00FC16E0"/>
    <w:rsid w:val="00FC1CFA"/>
    <w:rsid w:val="00FC3D45"/>
    <w:rsid w:val="00FC6FC1"/>
    <w:rsid w:val="00FE5332"/>
    <w:rsid w:val="00FE7553"/>
    <w:rsid w:val="00FF0A83"/>
    <w:rsid w:val="00FF4EE8"/>
    <w:rsid w:val="00FF72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</w:pPr>
    <w:rPr>
      <w:sz w:val="26"/>
    </w:rPr>
  </w:style>
  <w:style w:type="paragraph" w:styleId="10">
    <w:name w:val="heading 1"/>
    <w:aliases w:val="раздел"/>
    <w:basedOn w:val="Normal1"/>
    <w:link w:val="11"/>
    <w:uiPriority w:val="9"/>
    <w:rsid w:val="00970730"/>
    <w:pPr>
      <w:keepNext/>
      <w:tabs>
        <w:tab w:val="num" w:pos="636"/>
      </w:tabs>
      <w:spacing w:before="240" w:after="120"/>
      <w:ind w:left="636" w:firstLine="720"/>
      <w:jc w:val="both"/>
      <w:outlineLvl w:val="0"/>
    </w:pPr>
    <w:rPr>
      <w:rFonts w:ascii="Times New" w:hAnsi="Times New"/>
      <w:b/>
      <w:kern w:val="28"/>
      <w:sz w:val="28"/>
    </w:rPr>
  </w:style>
  <w:style w:type="paragraph" w:styleId="20">
    <w:name w:val="heading 2"/>
    <w:aliases w:val="пункт"/>
    <w:basedOn w:val="Normal1"/>
    <w:link w:val="21"/>
    <w:autoRedefine/>
    <w:uiPriority w:val="9"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z w:val="24"/>
    </w:rPr>
  </w:style>
  <w:style w:type="paragraph" w:styleId="30">
    <w:name w:val="heading 3"/>
    <w:aliases w:val="п/п"/>
    <w:basedOn w:val="BodyText21"/>
    <w:next w:val="a"/>
    <w:link w:val="31"/>
    <w:uiPriority w:val="9"/>
    <w:rsid w:val="00970730"/>
    <w:pPr>
      <w:keepNext/>
      <w:spacing w:before="240" w:after="120"/>
      <w:ind w:left="1416" w:hanging="708"/>
      <w:jc w:val="left"/>
      <w:outlineLvl w:val="2"/>
    </w:pPr>
    <w:rPr>
      <w:b/>
    </w:rPr>
  </w:style>
  <w:style w:type="paragraph" w:styleId="40">
    <w:name w:val="heading 4"/>
    <w:basedOn w:val="BodyText21"/>
    <w:next w:val="a"/>
    <w:link w:val="41"/>
    <w:uiPriority w:val="9"/>
    <w:rsid w:val="00970730"/>
    <w:pPr>
      <w:keepNext/>
      <w:spacing w:before="240" w:after="60"/>
      <w:ind w:left="2124" w:hanging="708"/>
      <w:jc w:val="left"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"/>
    <w:basedOn w:val="a0"/>
    <w:link w:val="10"/>
    <w:uiPriority w:val="9"/>
    <w:rsid w:val="00A200B5"/>
    <w:rPr>
      <w:rFonts w:ascii="Times New" w:hAnsi="Times New"/>
      <w:b/>
      <w:kern w:val="28"/>
      <w:sz w:val="28"/>
    </w:rPr>
  </w:style>
  <w:style w:type="character" w:customStyle="1" w:styleId="21">
    <w:name w:val="Заголовок 2 Знак"/>
    <w:aliases w:val="пункт Знак"/>
    <w:basedOn w:val="a0"/>
    <w:link w:val="20"/>
    <w:uiPriority w:val="9"/>
    <w:semiHidden/>
    <w:rsid w:val="00A200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1">
    <w:name w:val="Заголовок 3 Знак"/>
    <w:aliases w:val="п/п Знак"/>
    <w:basedOn w:val="a0"/>
    <w:link w:val="30"/>
    <w:uiPriority w:val="9"/>
    <w:semiHidden/>
    <w:rsid w:val="00A200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1">
    <w:name w:val="Заголовок 4 Знак"/>
    <w:basedOn w:val="a0"/>
    <w:link w:val="40"/>
    <w:uiPriority w:val="9"/>
    <w:semiHidden/>
    <w:rsid w:val="00A200B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00B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200B5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200B5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200B5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200B5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200B5"/>
    <w:rPr>
      <w:sz w:val="26"/>
    </w:rPr>
  </w:style>
  <w:style w:type="paragraph" w:styleId="a5">
    <w:name w:val="Title"/>
    <w:basedOn w:val="a"/>
    <w:link w:val="a6"/>
    <w:uiPriority w:val="10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character" w:customStyle="1" w:styleId="a6">
    <w:name w:val="Заголовок Знак"/>
    <w:basedOn w:val="a0"/>
    <w:link w:val="a5"/>
    <w:uiPriority w:val="10"/>
    <w:rsid w:val="00A200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12">
    <w:name w:val="toc 1"/>
    <w:basedOn w:val="a"/>
    <w:next w:val="a"/>
    <w:uiPriority w:val="39"/>
    <w:semiHidden/>
    <w:pPr>
      <w:tabs>
        <w:tab w:val="right" w:leader="dot" w:pos="9353"/>
      </w:tabs>
    </w:pPr>
    <w:rPr>
      <w:b/>
      <w:sz w:val="28"/>
    </w:rPr>
  </w:style>
  <w:style w:type="paragraph" w:styleId="22">
    <w:name w:val="toc 2"/>
    <w:basedOn w:val="a"/>
    <w:next w:val="a"/>
    <w:uiPriority w:val="39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2">
    <w:name w:val="toc 3"/>
    <w:basedOn w:val="a"/>
    <w:next w:val="a"/>
    <w:uiPriority w:val="39"/>
    <w:semiHidden/>
    <w:pPr>
      <w:tabs>
        <w:tab w:val="right" w:leader="dot" w:pos="9353"/>
      </w:tabs>
      <w:ind w:left="480"/>
    </w:pPr>
    <w:rPr>
      <w:sz w:val="24"/>
    </w:rPr>
  </w:style>
  <w:style w:type="paragraph" w:styleId="42">
    <w:name w:val="toc 4"/>
    <w:basedOn w:val="a"/>
    <w:next w:val="a"/>
    <w:uiPriority w:val="39"/>
    <w:semiHidden/>
    <w:pPr>
      <w:tabs>
        <w:tab w:val="right" w:leader="dot" w:pos="9353"/>
      </w:tabs>
      <w:ind w:left="720"/>
    </w:pPr>
    <w:rPr>
      <w:sz w:val="24"/>
    </w:rPr>
  </w:style>
  <w:style w:type="paragraph" w:styleId="51">
    <w:name w:val="toc 5"/>
    <w:basedOn w:val="a"/>
    <w:next w:val="a"/>
    <w:uiPriority w:val="39"/>
    <w:semiHidden/>
    <w:pPr>
      <w:tabs>
        <w:tab w:val="right" w:leader="dot" w:pos="9353"/>
      </w:tabs>
      <w:ind w:left="960"/>
    </w:pPr>
    <w:rPr>
      <w:sz w:val="24"/>
    </w:rPr>
  </w:style>
  <w:style w:type="paragraph" w:styleId="61">
    <w:name w:val="toc 6"/>
    <w:basedOn w:val="a"/>
    <w:next w:val="a"/>
    <w:uiPriority w:val="39"/>
    <w:semiHidden/>
    <w:pPr>
      <w:tabs>
        <w:tab w:val="right" w:leader="dot" w:pos="9353"/>
      </w:tabs>
      <w:ind w:left="1200"/>
    </w:pPr>
    <w:rPr>
      <w:sz w:val="24"/>
    </w:rPr>
  </w:style>
  <w:style w:type="paragraph" w:styleId="71">
    <w:name w:val="toc 7"/>
    <w:basedOn w:val="a"/>
    <w:next w:val="a"/>
    <w:uiPriority w:val="39"/>
    <w:semiHidden/>
    <w:pPr>
      <w:tabs>
        <w:tab w:val="right" w:leader="dot" w:pos="9353"/>
      </w:tabs>
      <w:ind w:left="1440"/>
    </w:pPr>
    <w:rPr>
      <w:sz w:val="24"/>
    </w:rPr>
  </w:style>
  <w:style w:type="paragraph" w:styleId="81">
    <w:name w:val="toc 8"/>
    <w:basedOn w:val="Normal"/>
    <w:next w:val="Normal"/>
    <w:uiPriority w:val="39"/>
    <w:rsid w:val="00970730"/>
    <w:pPr>
      <w:tabs>
        <w:tab w:val="right" w:leader="dot" w:pos="9353"/>
      </w:tabs>
      <w:ind w:left="1680"/>
    </w:pPr>
  </w:style>
  <w:style w:type="paragraph" w:styleId="91">
    <w:name w:val="toc 9"/>
    <w:basedOn w:val="a"/>
    <w:next w:val="a"/>
    <w:uiPriority w:val="39"/>
    <w:semiHidden/>
    <w:pPr>
      <w:tabs>
        <w:tab w:val="right" w:leader="dot" w:pos="9353"/>
      </w:tabs>
      <w:ind w:left="1920"/>
    </w:pPr>
    <w:rPr>
      <w:sz w:val="24"/>
    </w:rPr>
  </w:style>
  <w:style w:type="paragraph" w:styleId="a7">
    <w:name w:val="footer"/>
    <w:basedOn w:val="Normal"/>
    <w:link w:val="a8"/>
    <w:uiPriority w:val="99"/>
    <w:rsid w:val="00970730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200B5"/>
    <w:rPr>
      <w:sz w:val="26"/>
    </w:rPr>
  </w:style>
  <w:style w:type="character" w:styleId="a9">
    <w:name w:val="page number"/>
    <w:basedOn w:val="a0"/>
    <w:uiPriority w:val="99"/>
    <w:rsid w:val="00970730"/>
    <w:rPr>
      <w:rFonts w:cs="Times New Roman"/>
    </w:rPr>
  </w:style>
  <w:style w:type="paragraph" w:styleId="aa">
    <w:name w:val="Body Text Indent"/>
    <w:basedOn w:val="a"/>
    <w:link w:val="ab"/>
    <w:uiPriority w:val="99"/>
    <w:pPr>
      <w:ind w:firstLine="709"/>
      <w:jc w:val="both"/>
    </w:pPr>
  </w:style>
  <w:style w:type="character" w:customStyle="1" w:styleId="ab">
    <w:name w:val="Основной текст с отступом Знак"/>
    <w:basedOn w:val="a0"/>
    <w:link w:val="aa"/>
    <w:uiPriority w:val="99"/>
    <w:locked/>
    <w:rsid w:val="000D5370"/>
    <w:rPr>
      <w:sz w:val="26"/>
    </w:rPr>
  </w:style>
  <w:style w:type="paragraph" w:styleId="ac">
    <w:name w:val="envelope address"/>
    <w:aliases w:val="Абзац"/>
    <w:basedOn w:val="aa"/>
    <w:uiPriority w:val="99"/>
    <w:pPr>
      <w:ind w:right="284"/>
    </w:pPr>
  </w:style>
  <w:style w:type="paragraph" w:customStyle="1" w:styleId="ad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e">
    <w:name w:val="Body Text"/>
    <w:basedOn w:val="a"/>
    <w:link w:val="af"/>
    <w:uiPriority w:val="99"/>
    <w:pPr>
      <w:spacing w:after="240"/>
    </w:pPr>
  </w:style>
  <w:style w:type="character" w:customStyle="1" w:styleId="af">
    <w:name w:val="Основной текст Знак"/>
    <w:basedOn w:val="a0"/>
    <w:link w:val="ae"/>
    <w:uiPriority w:val="99"/>
    <w:semiHidden/>
    <w:rsid w:val="00A200B5"/>
    <w:rPr>
      <w:sz w:val="26"/>
    </w:rPr>
  </w:style>
  <w:style w:type="paragraph" w:styleId="23">
    <w:name w:val="Body Text 2"/>
    <w:basedOn w:val="a"/>
    <w:link w:val="24"/>
    <w:uiPriority w:val="99"/>
    <w:pPr>
      <w:spacing w:line="240" w:lineRule="auto"/>
      <w:jc w:val="center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A200B5"/>
    <w:rPr>
      <w:sz w:val="26"/>
    </w:rPr>
  </w:style>
  <w:style w:type="paragraph" w:customStyle="1" w:styleId="af0">
    <w:name w:val="Основной"/>
    <w:basedOn w:val="a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Normal1">
    <w:name w:val="Normal1"/>
  </w:style>
  <w:style w:type="paragraph" w:styleId="25">
    <w:name w:val="Body Text Indent 2"/>
    <w:basedOn w:val="a"/>
    <w:link w:val="26"/>
    <w:uiPriority w:val="99"/>
    <w:pPr>
      <w:spacing w:before="57" w:line="240" w:lineRule="auto"/>
      <w:ind w:left="426"/>
    </w:pPr>
    <w:rPr>
      <w:sz w:val="30"/>
    </w:r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A200B5"/>
    <w:rPr>
      <w:sz w:val="26"/>
    </w:rPr>
  </w:style>
  <w:style w:type="paragraph" w:styleId="33">
    <w:name w:val="Body Text Indent 3"/>
    <w:basedOn w:val="a"/>
    <w:link w:val="34"/>
    <w:uiPriority w:val="99"/>
    <w:pPr>
      <w:ind w:firstLine="703"/>
      <w:jc w:val="both"/>
    </w:pPr>
    <w:rPr>
      <w:sz w:val="28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A200B5"/>
    <w:rPr>
      <w:sz w:val="16"/>
      <w:szCs w:val="16"/>
    </w:rPr>
  </w:style>
  <w:style w:type="paragraph" w:customStyle="1" w:styleId="-">
    <w:name w:val="Н-отступ"/>
    <w:basedOn w:val="af1"/>
    <w:pPr>
      <w:spacing w:before="60" w:line="280" w:lineRule="exact"/>
      <w:ind w:left="0" w:firstLine="624"/>
    </w:pPr>
    <w:rPr>
      <w:kern w:val="22"/>
      <w:sz w:val="22"/>
    </w:rPr>
  </w:style>
  <w:style w:type="paragraph" w:styleId="af1">
    <w:name w:val="Normal Indent"/>
    <w:basedOn w:val="a"/>
    <w:uiPriority w:val="99"/>
    <w:pPr>
      <w:spacing w:line="240" w:lineRule="auto"/>
      <w:ind w:left="720"/>
    </w:pPr>
    <w:rPr>
      <w:sz w:val="24"/>
    </w:rPr>
  </w:style>
  <w:style w:type="paragraph" w:styleId="af2">
    <w:name w:val="Plain Text"/>
    <w:basedOn w:val="a"/>
    <w:link w:val="af3"/>
    <w:uiPriority w:val="99"/>
    <w:pPr>
      <w:spacing w:line="240" w:lineRule="auto"/>
    </w:pPr>
    <w:rPr>
      <w:rFonts w:ascii="Courier New" w:hAnsi="Courier New"/>
      <w:sz w:val="24"/>
    </w:rPr>
  </w:style>
  <w:style w:type="character" w:customStyle="1" w:styleId="af3">
    <w:name w:val="Текст Знак"/>
    <w:basedOn w:val="a0"/>
    <w:link w:val="af2"/>
    <w:uiPriority w:val="99"/>
    <w:locked/>
    <w:rsid w:val="00970730"/>
    <w:rPr>
      <w:rFonts w:ascii="Courier New" w:hAnsi="Courier New"/>
      <w:sz w:val="24"/>
      <w:lang w:val="ru-RU" w:eastAsia="ru-RU"/>
    </w:rPr>
  </w:style>
  <w:style w:type="paragraph" w:customStyle="1" w:styleId="af4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4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5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6">
    <w:name w:val="раздел б/н"/>
    <w:basedOn w:val="10"/>
    <w:next w:val="a"/>
    <w:pPr>
      <w:keepLines/>
      <w:pageBreakBefore/>
      <w:tabs>
        <w:tab w:val="clear" w:pos="636"/>
      </w:tabs>
      <w:suppressAutoHyphens/>
      <w:ind w:left="1134" w:hanging="708"/>
      <w:jc w:val="center"/>
      <w:outlineLvl w:val="9"/>
    </w:pPr>
    <w:rPr>
      <w:rFonts w:ascii="Times New Roman" w:hAnsi="Times New Roman"/>
      <w:kern w:val="0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7">
    <w:name w:val="Заг рис"/>
    <w:basedOn w:val="af8"/>
    <w:next w:val="a"/>
    <w:pPr>
      <w:keepLines/>
      <w:suppressAutoHyphens/>
      <w:ind w:left="283" w:hanging="283"/>
    </w:pPr>
    <w:rPr>
      <w:b/>
    </w:rPr>
  </w:style>
  <w:style w:type="paragraph" w:styleId="af8">
    <w:name w:val="caption"/>
    <w:basedOn w:val="a"/>
    <w:next w:val="a"/>
    <w:uiPriority w:val="35"/>
    <w:qFormat/>
    <w:pPr>
      <w:spacing w:before="240" w:after="60" w:line="240" w:lineRule="auto"/>
      <w:jc w:val="center"/>
    </w:pPr>
    <w:rPr>
      <w:sz w:val="24"/>
    </w:rPr>
  </w:style>
  <w:style w:type="paragraph" w:styleId="af9">
    <w:name w:val="Document Map"/>
    <w:basedOn w:val="a"/>
    <w:link w:val="afa"/>
    <w:uiPriority w:val="99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character" w:customStyle="1" w:styleId="afa">
    <w:name w:val="Схема документа Знак"/>
    <w:basedOn w:val="a0"/>
    <w:link w:val="af9"/>
    <w:uiPriority w:val="99"/>
    <w:semiHidden/>
    <w:rsid w:val="00A200B5"/>
    <w:rPr>
      <w:sz w:val="0"/>
      <w:szCs w:val="0"/>
    </w:rPr>
  </w:style>
  <w:style w:type="paragraph" w:styleId="35">
    <w:name w:val="Body Text 3"/>
    <w:basedOn w:val="a"/>
    <w:link w:val="36"/>
    <w:uiPriority w:val="99"/>
    <w:pPr>
      <w:spacing w:before="120" w:line="240" w:lineRule="auto"/>
      <w:jc w:val="both"/>
    </w:pPr>
  </w:style>
  <w:style w:type="character" w:customStyle="1" w:styleId="36">
    <w:name w:val="Основной текст 3 Знак"/>
    <w:basedOn w:val="a0"/>
    <w:link w:val="35"/>
    <w:uiPriority w:val="99"/>
    <w:semiHidden/>
    <w:rsid w:val="00A200B5"/>
    <w:rPr>
      <w:sz w:val="16"/>
      <w:szCs w:val="16"/>
    </w:rPr>
  </w:style>
  <w:style w:type="paragraph" w:styleId="HTML">
    <w:name w:val="HTML Preformatted"/>
    <w:basedOn w:val="a"/>
    <w:link w:val="HTML0"/>
    <w:uiPriority w:val="99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00B5"/>
    <w:rPr>
      <w:rFonts w:ascii="Courier New" w:hAnsi="Courier New" w:cs="Courier New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ListBullet21">
    <w:name w:val="List Bullet 21"/>
    <w:basedOn w:val="Normal1"/>
    <w:autoRedefine/>
    <w:rsid w:val="00970730"/>
    <w:pPr>
      <w:numPr>
        <w:numId w:val="23"/>
      </w:numPr>
      <w:jc w:val="both"/>
    </w:pPr>
    <w:rPr>
      <w:rFonts w:ascii="Times New" w:hAnsi="Times New"/>
      <w:sz w:val="24"/>
    </w:rPr>
  </w:style>
  <w:style w:type="paragraph" w:customStyle="1" w:styleId="ListBullet31">
    <w:name w:val="List Bullet 31"/>
    <w:basedOn w:val="Normal1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z w:val="24"/>
    </w:rPr>
  </w:style>
  <w:style w:type="paragraph" w:customStyle="1" w:styleId="BodyText1">
    <w:name w:val="Body Text1"/>
    <w:basedOn w:val="Normal1"/>
    <w:rsid w:val="00970730"/>
    <w:pPr>
      <w:spacing w:after="120"/>
      <w:ind w:firstLine="567"/>
      <w:jc w:val="both"/>
    </w:pPr>
    <w:rPr>
      <w:rFonts w:ascii="Times New" w:hAnsi="Times New"/>
      <w:sz w:val="24"/>
    </w:rPr>
  </w:style>
  <w:style w:type="paragraph" w:styleId="afb">
    <w:name w:val="Block Text"/>
    <w:basedOn w:val="a"/>
    <w:uiPriority w:val="99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3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c">
    <w:name w:val="Основной шрифт"/>
    <w:rsid w:val="00970730"/>
  </w:style>
  <w:style w:type="paragraph" w:styleId="37">
    <w:name w:val="List 3"/>
    <w:basedOn w:val="a"/>
    <w:uiPriority w:val="99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8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2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4">
    <w:name w:val="Знак Знак1"/>
    <w:rsid w:val="00970730"/>
    <w:rPr>
      <w:rFonts w:ascii="Courier New" w:hAnsi="Courier New"/>
      <w:sz w:val="24"/>
      <w:lang w:val="ru-RU" w:eastAsia="ru-RU"/>
    </w:rPr>
  </w:style>
  <w:style w:type="paragraph" w:styleId="afd">
    <w:name w:val="Balloon Text"/>
    <w:basedOn w:val="a"/>
    <w:link w:val="afe"/>
    <w:uiPriority w:val="99"/>
    <w:rsid w:val="00161E2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locked/>
    <w:rsid w:val="00161E2C"/>
    <w:rPr>
      <w:rFonts w:ascii="Tahoma" w:hAnsi="Tahoma"/>
      <w:sz w:val="16"/>
    </w:rPr>
  </w:style>
  <w:style w:type="paragraph" w:customStyle="1" w:styleId="1">
    <w:name w:val="Заголовок 1.раздел"/>
    <w:basedOn w:val="a"/>
    <w:next w:val="a"/>
    <w:rsid w:val="00573D1D"/>
    <w:pPr>
      <w:keepNext/>
      <w:keepLines/>
      <w:pageBreakBefore/>
      <w:numPr>
        <w:numId w:val="44"/>
      </w:numPr>
      <w:suppressAutoHyphens/>
      <w:spacing w:before="240" w:after="120" w:line="240" w:lineRule="auto"/>
      <w:ind w:left="709" w:hanging="709"/>
      <w:jc w:val="center"/>
      <w:outlineLvl w:val="0"/>
    </w:pPr>
    <w:rPr>
      <w:b/>
      <w:sz w:val="28"/>
    </w:rPr>
  </w:style>
  <w:style w:type="paragraph" w:customStyle="1" w:styleId="2">
    <w:name w:val="Заголовок 2.пункт"/>
    <w:basedOn w:val="1"/>
    <w:next w:val="a"/>
    <w:rsid w:val="00573D1D"/>
    <w:pPr>
      <w:pageBreakBefore w:val="0"/>
      <w:numPr>
        <w:ilvl w:val="1"/>
      </w:numPr>
      <w:spacing w:after="0"/>
      <w:ind w:left="1134" w:hanging="425"/>
      <w:jc w:val="left"/>
      <w:outlineLvl w:val="1"/>
    </w:pPr>
    <w:rPr>
      <w:sz w:val="24"/>
    </w:rPr>
  </w:style>
  <w:style w:type="paragraph" w:customStyle="1" w:styleId="3">
    <w:name w:val="Заголовок 3.п/п"/>
    <w:basedOn w:val="2"/>
    <w:next w:val="a"/>
    <w:rsid w:val="00573D1D"/>
    <w:pPr>
      <w:numPr>
        <w:ilvl w:val="2"/>
      </w:numPr>
      <w:spacing w:before="200"/>
      <w:ind w:left="879" w:hanging="170"/>
      <w:outlineLvl w:val="2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6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\Office97\&#1064;&#1072;&#1073;&#1083;&#1086;&#1085;&#1099;\text_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text_blank.dot</Template>
  <TotalTime>230</TotalTime>
  <Pages>3</Pages>
  <Words>2109</Words>
  <Characters>12024</Characters>
  <Application>Microsoft Office Word</Application>
  <DocSecurity>0</DocSecurity>
  <Lines>100</Lines>
  <Paragraphs>28</Paragraphs>
  <ScaleCrop>false</ScaleCrop>
  <Company>НИИСИ РАН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Наталья Ивановна Морозова</dc:creator>
  <cp:keywords/>
  <dc:description/>
  <cp:lastModifiedBy>Yuliya Mertsalova</cp:lastModifiedBy>
  <cp:revision>50</cp:revision>
  <cp:lastPrinted>2017-07-07T09:11:00Z</cp:lastPrinted>
  <dcterms:created xsi:type="dcterms:W3CDTF">2016-04-05T14:09:00Z</dcterms:created>
  <dcterms:modified xsi:type="dcterms:W3CDTF">2021-10-01T10:25:00Z</dcterms:modified>
</cp:coreProperties>
</file>