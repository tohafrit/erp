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40 2100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─────────────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(код продукции)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Утвержден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ЮКСУ.467444.008ВЭ-УД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 МОДУЛЬ БТ23-202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ЮКСУ.467444.008ВЭ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br w:type="page"/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согла-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сована и утверждена на период отработки модуля БТ23-202 и кон-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структорской  документации по литере "О1".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распространяется на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модификации изделия, указанные в таблице.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│ Модуль БТ23-202    │ ЮКСУ.467444.008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│ Модуль БТ23-202В   │ ЮКСУ.467444.008-03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br w:type="page"/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        - 2 -               ЮКСУ.467444.008ВЭ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┌───────────────────┬───────────────────────┬─────────┬────┬─────────┐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│Коли-    │Но- │Место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│документа          │документа              │чество   │мер │нахож-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│экз., шт.│экз.│дения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├───────────────────┼───────────────────────┼─────────┼────┼─────────┤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Документация общая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(на изделие в целом)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│ЮКСУ.467444.008ВЭ  │Ведомость эксплуатаци- │    1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│онных документов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│ЮКСУ.467444.008ПС  │Паспорт                │    1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│ЮКСУ.467444.008РЭ  │Руководство по эксплу-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│атации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│ЮКСУ.90307-01 12 01│Модули и платы      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│мезонинные.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│Пакет поддержки модуля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│ЮКСУ.90306-01 12 01│Модули и платы      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│мезонинные.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│Тестовое программное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│обеспечение.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│ЮКСУ.90140-01 31 01│Модуль БТ23-202     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│Программа ПЗУ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│Описание применения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├───────────────────┴───────────────────────┴─────────┴────┴─────────┤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графе  "Место 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нахождения" при изготовлении ЭД.                           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94EA4">
        <w:rPr>
          <w:rFonts w:ascii="Lucida Console" w:hAnsi="Lucida Console" w:cs="Courier New"/>
          <w:sz w:val="24"/>
          <w:szCs w:val="24"/>
        </w:rPr>
        <w:br w:type="page"/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        - 3 -               ЮКСУ.467444.008ВЭ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Лист регистрации изменений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──────┬──────────┬───────────────────────┬────────┬────────┬─────────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Номер│Номер     │Номера страниц (листов)│Номер   │Входящий│Дата вне-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изме-│раздела,  ├─────┬─────┬────┬──────┤бюлле-  │N сопро-│сения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нения│подразде- │Заме-│Изме-│ Но-│Анну- │теня и  │водитель│измене-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│ла,пункта │нен- │нен- │ вых│лиро- │дата его│ного до-│ния и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│документа │ных  │ных  │    │ван-  │выпуска │кумента │подпись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│ных   │        │и дата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1   │    2     │  3  │  4  │ 5  │  6   │   7    │   8    │    9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1   │    -     │1,2  │  -  │ -  │  -   │ЮКСУ.23.│   -    │Малинина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│0043-00 │        │19-мая-00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2   │    -     │  -  │  1о │ -  │  -   │ЮКСУ.01.│   -    │Малинина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│0252-00 │        │01-окт-00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3   │    -     │  2  │  -  │ -  │   -  │ЮКСУ.23.│   -    │Малинина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│0119-02 │        │06-сен-02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4   │    -     │  2  │  -  │ -  │   -  │ЮКСУ.00.│   -    │Малинина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│0265-02 │        │23-окт-02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5   │    -     │1,1о,│  -  │ -  │   -  │ЮКСУ.23.│   -    │Коробкова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│2    │     │    │      │2-07    │        │31.07.07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6   │    -     │  2  │  -  │ -  │  -   │ЮКСУ.23.│   -    │Миронова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│2-12    │        │26.06.12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Pr="00094EA4" w:rsidRDefault="00263878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263878" w:rsidRDefault="00263878" w:rsidP="00402A87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</w:t>
      </w:r>
    </w:p>
    <w:p w:rsidR="00263878" w:rsidRPr="00094EA4" w:rsidRDefault="00263878" w:rsidP="00402A87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</w:t>
      </w:r>
    </w:p>
    <w:sectPr w:rsidR="00263878" w:rsidRPr="00094EA4" w:rsidSect="00402A87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32A5F"/>
    <w:rsid w:val="0006040A"/>
    <w:rsid w:val="0006068A"/>
    <w:rsid w:val="000740AB"/>
    <w:rsid w:val="00094EA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3F24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63878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E6CC4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2A87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94CEB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B5978"/>
    <w:rsid w:val="00CC257C"/>
    <w:rsid w:val="00CD323E"/>
    <w:rsid w:val="00CD3253"/>
    <w:rsid w:val="00CE0AA1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6</Pages>
  <Words>1282</Words>
  <Characters>7312</Characters>
  <Application>Microsoft Office Outlook</Application>
  <DocSecurity>0</DocSecurity>
  <Lines>0</Lines>
  <Paragraphs>0</Paragraphs>
  <ScaleCrop>false</ScaleCrop>
  <Company>K-M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Князев Андрей</cp:lastModifiedBy>
  <cp:revision>8</cp:revision>
  <dcterms:created xsi:type="dcterms:W3CDTF">2014-10-23T15:17:00Z</dcterms:created>
  <dcterms:modified xsi:type="dcterms:W3CDTF">2014-10-24T11:11:00Z</dcterms:modified>
</cp:coreProperties>
</file>