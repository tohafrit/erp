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 40 4100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Утвержден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ЮКСУ.467221.002ВЭ-ЛУ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                  ПЛАТА БТМ23-501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      Ведомость эксплуатационных документов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                 ЮКСУ.467221.002ВЭ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br w:type="page"/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распространяется на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плату БТМ23-501 ЮКСУ.467221.002.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разработана, согла-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сована и утверждена на период отработки платы БТМ23-501 и кон-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структорской  документации по литере "О1".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br w:type="page"/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                         - 2 -               ЮКСУ.467221.002ВЭ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┌───────────────────┬───────────────────────┬─────────┬────┬─────────┐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│Обозначение        │Наименование           │Коли-    │Но- │Место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│документа          │документа              │чество   │мер │нахож-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│экз., шт.│экз.│дения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├───────────────────┼───────────────────────┼─────────┼────┼─────────┤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Документация общая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(на изделие в целом)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│ЮКСУ.467221.002РЭ  │Руководство по эксплу-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C4B3D">
        <w:rPr>
          <w:rFonts w:ascii="Lucida Console" w:hAnsi="Lucida Console" w:cs="Courier New"/>
          <w:sz w:val="24"/>
          <w:szCs w:val="24"/>
        </w:rPr>
        <w:t xml:space="preserve">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│атации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│ЮКСУ.467221.002ПС  │Паспорт                │    1    │    │Папка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│ЮКСУ.467221.002ВЭ  │Ведомость эксплуатаци- │    1    │    │Папка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│онных документов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│Программное обеспечение│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│ЮКСУ.90306-01 12 01│Модули и платы мезо-   │    1    │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C4B3D">
        <w:rPr>
          <w:rFonts w:ascii="Lucida Console" w:hAnsi="Lucida Console" w:cs="Courier New"/>
          <w:sz w:val="24"/>
          <w:szCs w:val="24"/>
        </w:rPr>
        <w:t xml:space="preserve">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│нинные.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│Тестовое программное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│обеспечение.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├───────────────────┴───────────────────────┴─────────┴────┴─────────┤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предприятие-изготовитель по согласованию с представителем 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заказчика и указывает количество и тип МН в столбце "Место 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│ нахождения" при изготовлении ЭД                                    │</w:t>
      </w:r>
    </w:p>
    <w:p w:rsidR="00697CAC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br w:type="page"/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                         - 3 -               ЮКСУ.467221.002ВЭ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               Лист регистрации изменений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──────┬──────────┬───────────────────────┬────────┬────────┬─────────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Номер│Номер     │Номера страниц (листов)│Номер   │Входящий│Дата вне-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изме-│раздела,  ├─────┬─────┬────┬──────┤бюлле-  │N сопро-│сения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нения│подразде- │Заме-│Изме-│ Но-│Анну- │теня и  │водитель│измене-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│ла,пункта │нен- │нен- │ вых│лиро- │дата его│ного до-│ния и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│документа │ных  │ных  │    │ван-  │выпуска │кумента │подпись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│ных   │        │и дата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1   │    2     │  3  │  4  │ 5  │  6   │   7    │   8    │    9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>──────┼──────────┼─────┼─────┼────┼──────┼────────┼────────┼─────────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1   │     -    │ 1а  │  -  │ -  │  -   │ЮКСУ.01.│   -    │01.10.00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│0252-00 │        │Малинина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2   │     -    │  2  │  -  │ -  │  -   │ЮКСУ.01.│   -    │24-сен-01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│0306-01 │        │Малинина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3   │     -    │  2  │  -  │ -  │  -   │ЮКСУ.00.│   -    │28-окт-02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│0265-02 │        │Малинина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4   │     -    │  2  │  -  │ -  │  -   │ЮКСУ.00.│   -    │Малинина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│50-11   │        │24.01.12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0C4B3D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Default="00697CAC" w:rsidP="000C4B3D">
      <w:pPr>
        <w:pStyle w:val="PlainText"/>
        <w:rPr>
          <w:rFonts w:ascii="Lucida Console" w:hAnsi="Lucida Console" w:cs="Courier New"/>
          <w:sz w:val="24"/>
          <w:szCs w:val="24"/>
        </w:rPr>
      </w:pPr>
      <w:r w:rsidRPr="000C4B3D">
        <w:rPr>
          <w:rFonts w:ascii="Lucida Console" w:hAnsi="Lucida Console" w:cs="Courier New"/>
          <w:sz w:val="24"/>
          <w:szCs w:val="24"/>
        </w:rPr>
        <w:t xml:space="preserve">      │          │     │     │    │      │        │        │</w:t>
      </w:r>
    </w:p>
    <w:p w:rsidR="00697CAC" w:rsidRPr="00214A4F" w:rsidRDefault="00697CAC" w:rsidP="000C4B3D">
      <w:pPr>
        <w:pStyle w:val="PlainText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</w:p>
    <w:sectPr w:rsidR="00697CAC" w:rsidRPr="00214A4F" w:rsidSect="000C4B3D">
      <w:pgSz w:w="11906" w:h="16838"/>
      <w:pgMar w:top="1134" w:right="454" w:bottom="851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C4B3D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14A4F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97CAC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700BE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3F0F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6</Pages>
  <Words>1212</Words>
  <Characters>6909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Иванова Ирина</cp:lastModifiedBy>
  <cp:revision>4</cp:revision>
  <dcterms:created xsi:type="dcterms:W3CDTF">2015-12-04T13:06:00Z</dcterms:created>
  <dcterms:modified xsi:type="dcterms:W3CDTF">2015-12-04T13:36:00Z</dcterms:modified>
</cp:coreProperties>
</file>