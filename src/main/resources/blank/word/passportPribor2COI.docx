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FE" w:rsidRDefault="007953FE">
      <w:pPr>
        <w:spacing w:line="240" w:lineRule="auto"/>
        <w:ind w:right="37"/>
        <w:rPr>
          <w:snapToGrid w:val="0"/>
          <w:u w:val="single"/>
        </w:rPr>
      </w:pPr>
      <w:r w:rsidRPr="00520DDE">
        <w:rPr>
          <w:snapToGrid w:val="0"/>
          <w:u w:val="single"/>
        </w:rPr>
        <w:t>40    1350</w:t>
      </w:r>
    </w:p>
    <w:p w:rsidR="00350556" w:rsidRDefault="00350556" w:rsidP="00350556">
      <w:pPr>
        <w:ind w:right="37"/>
        <w:rPr>
          <w:snapToGrid w:val="0"/>
        </w:rPr>
      </w:pPr>
      <w:r>
        <w:rPr>
          <w:snapToGrid w:val="0"/>
        </w:rPr>
        <w:t>(код продукции)</w:t>
      </w:r>
    </w:p>
    <w:p w:rsidR="00350556" w:rsidRDefault="00350556" w:rsidP="00350556">
      <w:pPr>
        <w:ind w:right="37"/>
        <w:rPr>
          <w:snapToGrid w:val="0"/>
        </w:rPr>
      </w:pPr>
      <w:r>
        <w:rPr>
          <w:snapToGrid w:val="0"/>
        </w:rPr>
        <w:t xml:space="preserve">Утверждён </w:t>
      </w:r>
    </w:p>
    <w:p w:rsidR="00350556" w:rsidRPr="006527F4" w:rsidRDefault="00350556" w:rsidP="00350556">
      <w:pPr>
        <w:ind w:right="37"/>
        <w:rPr>
          <w:snapToGrid w:val="0"/>
        </w:rPr>
      </w:pPr>
      <w:r w:rsidRPr="006527F4">
        <w:rPr>
          <w:snapToGrid w:val="0"/>
        </w:rPr>
        <w:t>ЮКСУ.466227.00</w:t>
      </w:r>
      <w:r w:rsidR="00802C36" w:rsidRPr="00525D38">
        <w:rPr>
          <w:snapToGrid w:val="0"/>
        </w:rPr>
        <w:t>8</w:t>
      </w:r>
      <w:r w:rsidRPr="006527F4">
        <w:rPr>
          <w:snapToGrid w:val="0"/>
        </w:rPr>
        <w:t>ПС-ЛУ</w:t>
      </w:r>
    </w:p>
    <w:p w:rsidR="00350556" w:rsidRDefault="00350556" w:rsidP="00350556">
      <w:pPr>
        <w:ind w:right="37"/>
        <w:rPr>
          <w:snapToGrid w:val="0"/>
        </w:rPr>
      </w:pPr>
      <w:r w:rsidRPr="006527F4">
        <w:rPr>
          <w:snapToGrid w:val="0"/>
        </w:rPr>
        <w:t>ЮКСУ.466227.00</w:t>
      </w:r>
      <w:r w:rsidR="00525D38" w:rsidRPr="00525D38">
        <w:rPr>
          <w:snapToGrid w:val="0"/>
        </w:rPr>
        <w:t>8</w:t>
      </w:r>
      <w:r>
        <w:rPr>
          <w:snapToGrid w:val="0"/>
        </w:rPr>
        <w:t>ПС</w:t>
      </w:r>
      <w:r w:rsidRPr="006527F4">
        <w:rPr>
          <w:snapToGrid w:val="0"/>
        </w:rPr>
        <w:t>-УД</w:t>
      </w:r>
    </w:p>
    <w:p w:rsidR="00350556" w:rsidRDefault="00350556" w:rsidP="00350556">
      <w:pPr>
        <w:ind w:right="37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Pr="001443ED" w:rsidRDefault="00350556" w:rsidP="00350556">
      <w:pPr>
        <w:ind w:right="37"/>
        <w:jc w:val="center"/>
        <w:rPr>
          <w:snapToGrid w:val="0"/>
          <w:szCs w:val="26"/>
        </w:rPr>
      </w:pPr>
      <w:proofErr w:type="gramStart"/>
      <w:r>
        <w:rPr>
          <w:snapToGrid w:val="0"/>
        </w:rPr>
        <w:t xml:space="preserve">ПРИБОР  </w:t>
      </w:r>
      <w:r w:rsidR="00802C36" w:rsidRPr="00762232">
        <w:rPr>
          <w:szCs w:val="26"/>
        </w:rPr>
        <w:t>2</w:t>
      </w:r>
      <w:proofErr w:type="gramEnd"/>
      <w:r w:rsidRPr="001443ED">
        <w:rPr>
          <w:szCs w:val="26"/>
        </w:rPr>
        <w:t>-ЦОИ</w:t>
      </w:r>
      <w:r w:rsidRPr="001443ED">
        <w:rPr>
          <w:snapToGrid w:val="0"/>
          <w:szCs w:val="26"/>
        </w:rPr>
        <w:t xml:space="preserve"> </w:t>
      </w:r>
    </w:p>
    <w:p w:rsidR="00350556" w:rsidRDefault="00350556" w:rsidP="00350556">
      <w:pPr>
        <w:ind w:right="37"/>
        <w:jc w:val="center"/>
        <w:rPr>
          <w:snapToGrid w:val="0"/>
          <w:sz w:val="28"/>
        </w:rPr>
      </w:pPr>
      <w:r>
        <w:rPr>
          <w:snapToGrid w:val="0"/>
          <w:sz w:val="28"/>
        </w:rPr>
        <w:t>Паспорт</w:t>
      </w:r>
    </w:p>
    <w:p w:rsidR="007953FE" w:rsidRPr="001443ED" w:rsidRDefault="00350556" w:rsidP="00350556">
      <w:pPr>
        <w:ind w:right="37"/>
        <w:jc w:val="center"/>
        <w:rPr>
          <w:snapToGrid w:val="0"/>
          <w:szCs w:val="26"/>
        </w:rPr>
      </w:pPr>
      <w:r w:rsidRPr="001443ED">
        <w:rPr>
          <w:spacing w:val="-3"/>
          <w:szCs w:val="26"/>
        </w:rPr>
        <w:t>ЮКСУ.466227.00</w:t>
      </w:r>
      <w:r w:rsidR="00802C36" w:rsidRPr="00802C36">
        <w:rPr>
          <w:spacing w:val="-3"/>
          <w:szCs w:val="26"/>
        </w:rPr>
        <w:t>8</w:t>
      </w:r>
      <w:r w:rsidR="007953FE" w:rsidRPr="001443ED">
        <w:rPr>
          <w:snapToGrid w:val="0"/>
          <w:szCs w:val="26"/>
        </w:rPr>
        <w:t>ПС</w:t>
      </w:r>
    </w:p>
    <w:p w:rsidR="007953FE" w:rsidRDefault="007953FE">
      <w:pPr>
        <w:ind w:right="37"/>
        <w:rPr>
          <w:snapToGrid w:val="0"/>
        </w:rPr>
      </w:pPr>
      <w:r>
        <w:rPr>
          <w:snapToGrid w:val="0"/>
        </w:rPr>
        <w:t xml:space="preserve">                        </w:t>
      </w: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/>
    <w:p w:rsidR="007953FE" w:rsidRDefault="007953FE"/>
    <w:p w:rsidR="007953FE" w:rsidRDefault="007953FE"/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  <w:sectPr w:rsidR="007953FE" w:rsidSect="00937E5A">
          <w:headerReference w:type="even" r:id="rId8"/>
          <w:headerReference w:type="default" r:id="rId9"/>
          <w:footerReference w:type="even" r:id="rId10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ind w:right="37"/>
      </w:pPr>
      <w:r>
        <w:t xml:space="preserve">   </w:t>
      </w:r>
    </w:p>
    <w:p w:rsidR="00A83130" w:rsidRDefault="00A83130">
      <w:pPr>
        <w:ind w:right="37"/>
      </w:pPr>
    </w:p>
    <w:p w:rsidR="00A83130" w:rsidRDefault="00A83130">
      <w:pPr>
        <w:ind w:right="37"/>
      </w:pPr>
    </w:p>
    <w:p w:rsidR="001716B2" w:rsidRDefault="001716B2" w:rsidP="001716B2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 xml:space="preserve">ЮКСУ.466227.008ПС </w:t>
      </w:r>
      <w:r>
        <w:t xml:space="preserve">распространяется на Прибор 2-ЦОИ </w:t>
      </w:r>
      <w:r>
        <w:rPr>
          <w:snapToGrid w:val="0"/>
        </w:rPr>
        <w:t>ЮКСУ.466227.008</w:t>
      </w:r>
      <w:r>
        <w:t>.</w:t>
      </w:r>
    </w:p>
    <w:p w:rsidR="001716B2" w:rsidRDefault="001716B2" w:rsidP="001716B2">
      <w:pPr>
        <w:ind w:right="-147"/>
        <w:jc w:val="both"/>
      </w:pPr>
    </w:p>
    <w:p w:rsidR="00A83130" w:rsidRDefault="001716B2" w:rsidP="001716B2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 xml:space="preserve">ЮКСУ.466227.008ПС </w:t>
      </w:r>
      <w:r>
        <w:rPr>
          <w:szCs w:val="26"/>
        </w:rPr>
        <w:t>р</w:t>
      </w:r>
      <w:r>
        <w:rPr>
          <w:snapToGrid w:val="0"/>
        </w:rPr>
        <w:t xml:space="preserve">азработан, согласован и утвержден на период отработки </w:t>
      </w:r>
      <w:r w:rsidR="005F64ED">
        <w:rPr>
          <w:snapToGrid w:val="0"/>
        </w:rPr>
        <w:t>изделия и конструкторской документации по литере «О</w:t>
      </w:r>
      <w:r w:rsidR="005F64ED" w:rsidRPr="00750919">
        <w:rPr>
          <w:snapToGrid w:val="0"/>
          <w:sz w:val="18"/>
          <w:szCs w:val="18"/>
        </w:rPr>
        <w:t>1</w:t>
      </w:r>
      <w:r w:rsidR="005F64ED">
        <w:rPr>
          <w:snapToGrid w:val="0"/>
        </w:rPr>
        <w:t>»</w:t>
      </w:r>
      <w:r w:rsidR="00A83130">
        <w:rPr>
          <w:snapToGrid w:val="0"/>
        </w:rPr>
        <w:t>.</w:t>
      </w:r>
    </w:p>
    <w:p w:rsidR="00A83130" w:rsidRDefault="00A83130">
      <w:pPr>
        <w:ind w:right="37"/>
      </w:pPr>
    </w:p>
    <w:p w:rsidR="00A83130" w:rsidRDefault="00A83130">
      <w:pPr>
        <w:ind w:right="37"/>
      </w:pPr>
    </w:p>
    <w:p w:rsidR="007953FE" w:rsidRDefault="007953FE">
      <w:pPr>
        <w:ind w:right="37"/>
      </w:pPr>
    </w:p>
    <w:p w:rsidR="007953FE" w:rsidRPr="005459D3" w:rsidRDefault="007953FE">
      <w:pPr>
        <w:spacing w:line="240" w:lineRule="auto"/>
        <w:ind w:right="40"/>
        <w:rPr>
          <w:snapToGrid w:val="0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  <w:sectPr w:rsidR="007953FE" w:rsidRPr="00350556">
          <w:headerReference w:type="first" r:id="rId11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350556" w:rsidRPr="006D6B19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 w:rsidRPr="006D6B19">
        <w:rPr>
          <w:szCs w:val="24"/>
        </w:rPr>
        <w:lastRenderedPageBreak/>
        <w:t>2</w:t>
      </w:r>
    </w:p>
    <w:p w:rsidR="007953FE" w:rsidRP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6D6B19">
        <w:rPr>
          <w:szCs w:val="24"/>
        </w:rPr>
        <w:t xml:space="preserve">                                       </w:t>
      </w:r>
      <w:r w:rsidR="00931B57" w:rsidRPr="006D6B19">
        <w:rPr>
          <w:szCs w:val="24"/>
        </w:rPr>
        <w:t>ЮКСУ.466227.0</w:t>
      </w:r>
      <w:r w:rsidRPr="006D6B19">
        <w:rPr>
          <w:szCs w:val="24"/>
        </w:rPr>
        <w:t>0</w:t>
      </w:r>
      <w:r w:rsidR="00802C36" w:rsidRPr="00731ED8">
        <w:rPr>
          <w:szCs w:val="24"/>
        </w:rPr>
        <w:t>8</w:t>
      </w:r>
      <w:r w:rsidR="00931B57" w:rsidRPr="006D6B19">
        <w:rPr>
          <w:szCs w:val="24"/>
        </w:rPr>
        <w:t>ПС</w:t>
      </w:r>
    </w:p>
    <w:p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  <w:r>
        <w:rPr>
          <w:sz w:val="26"/>
        </w:rPr>
        <w:t>СОДЕРЖАНИЕ</w:t>
      </w:r>
    </w:p>
    <w:p w:rsidR="007953FE" w:rsidRDefault="007953FE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</w:p>
    <w:p w:rsidR="00FD25DF" w:rsidRPr="00FD25DF" w:rsidRDefault="005C4364" w:rsidP="00FD25DF">
      <w:pPr>
        <w:pStyle w:val="a3"/>
        <w:rPr>
          <w:sz w:val="26"/>
        </w:rPr>
      </w:pPr>
      <w:r>
        <w:rPr>
          <w:sz w:val="26"/>
        </w:rPr>
        <w:t xml:space="preserve">1 </w:t>
      </w:r>
      <w:r w:rsidR="00FD25DF" w:rsidRPr="00FD25DF">
        <w:rPr>
          <w:sz w:val="26"/>
        </w:rPr>
        <w:t>Основные сведения о приборе и технические данные……………………</w:t>
      </w:r>
      <w:proofErr w:type="gramStart"/>
      <w:r w:rsidR="00FD25DF" w:rsidRPr="00FD25DF">
        <w:rPr>
          <w:sz w:val="26"/>
        </w:rPr>
        <w:t>…….</w:t>
      </w:r>
      <w:proofErr w:type="gramEnd"/>
      <w:r w:rsidR="00FD25DF" w:rsidRPr="00FD25DF">
        <w:rPr>
          <w:sz w:val="26"/>
        </w:rPr>
        <w:t>.3</w:t>
      </w:r>
    </w:p>
    <w:p w:rsidR="00FD25DF" w:rsidRPr="00FD25DF" w:rsidRDefault="00FD25DF" w:rsidP="00FD25DF">
      <w:pPr>
        <w:pStyle w:val="a3"/>
        <w:rPr>
          <w:sz w:val="26"/>
        </w:rPr>
      </w:pPr>
      <w:r w:rsidRPr="00FD25DF">
        <w:rPr>
          <w:sz w:val="26"/>
        </w:rPr>
        <w:t>2 Комплектность………………………………………………………………</w:t>
      </w:r>
      <w:proofErr w:type="gramStart"/>
      <w:r w:rsidRPr="00FD25DF">
        <w:rPr>
          <w:sz w:val="26"/>
        </w:rPr>
        <w:t>…….</w:t>
      </w:r>
      <w:proofErr w:type="gramEnd"/>
      <w:r w:rsidRPr="00FD25DF">
        <w:rPr>
          <w:sz w:val="26"/>
        </w:rPr>
        <w:t>.4</w:t>
      </w:r>
    </w:p>
    <w:p w:rsidR="00FD25DF" w:rsidRPr="00FD25DF" w:rsidRDefault="00FD25DF" w:rsidP="00FD25DF">
      <w:pPr>
        <w:pStyle w:val="a3"/>
        <w:rPr>
          <w:sz w:val="26"/>
        </w:rPr>
      </w:pPr>
      <w:r w:rsidRPr="00FD25DF">
        <w:rPr>
          <w:sz w:val="26"/>
        </w:rPr>
        <w:t>3 Ресурсы, сроки службы и хранения, гарантии изготовителя (поставщика)…...7</w:t>
      </w:r>
    </w:p>
    <w:p w:rsidR="00FD25DF" w:rsidRPr="00FD25DF" w:rsidRDefault="00FD25DF" w:rsidP="00FD25DF">
      <w:pPr>
        <w:pStyle w:val="a3"/>
        <w:rPr>
          <w:sz w:val="26"/>
        </w:rPr>
      </w:pPr>
      <w:r w:rsidRPr="00FD25DF">
        <w:rPr>
          <w:sz w:val="26"/>
        </w:rPr>
        <w:t>4 Консервация…………………………………………………………………</w:t>
      </w:r>
      <w:proofErr w:type="gramStart"/>
      <w:r w:rsidRPr="00FD25DF">
        <w:rPr>
          <w:sz w:val="26"/>
        </w:rPr>
        <w:t>…….</w:t>
      </w:r>
      <w:proofErr w:type="gramEnd"/>
      <w:r w:rsidRPr="00FD25DF">
        <w:rPr>
          <w:sz w:val="26"/>
        </w:rPr>
        <w:t>.8</w:t>
      </w:r>
    </w:p>
    <w:p w:rsidR="00FD25DF" w:rsidRPr="00FD25DF" w:rsidRDefault="00FD25DF" w:rsidP="00FD25DF">
      <w:pPr>
        <w:pStyle w:val="a3"/>
        <w:rPr>
          <w:sz w:val="26"/>
        </w:rPr>
      </w:pPr>
      <w:r w:rsidRPr="00FD25DF">
        <w:rPr>
          <w:sz w:val="26"/>
        </w:rPr>
        <w:t>5 Свидетельство об упаковывании……………………………………………</w:t>
      </w:r>
      <w:proofErr w:type="gramStart"/>
      <w:r w:rsidRPr="00FD25DF">
        <w:rPr>
          <w:sz w:val="26"/>
        </w:rPr>
        <w:t>…….</w:t>
      </w:r>
      <w:proofErr w:type="gramEnd"/>
      <w:r w:rsidRPr="00FD25DF">
        <w:rPr>
          <w:sz w:val="26"/>
        </w:rPr>
        <w:t>9</w:t>
      </w:r>
    </w:p>
    <w:p w:rsidR="00FD25DF" w:rsidRPr="00FD25DF" w:rsidRDefault="00FD25DF" w:rsidP="00FD25DF">
      <w:pPr>
        <w:pStyle w:val="a3"/>
        <w:rPr>
          <w:sz w:val="26"/>
        </w:rPr>
      </w:pPr>
      <w:r w:rsidRPr="00FD25DF">
        <w:rPr>
          <w:sz w:val="26"/>
        </w:rPr>
        <w:t>6 Свидетельство о приёмке…………………………………</w:t>
      </w:r>
      <w:proofErr w:type="gramStart"/>
      <w:r w:rsidRPr="00FD25DF">
        <w:rPr>
          <w:sz w:val="26"/>
        </w:rPr>
        <w:t>…….</w:t>
      </w:r>
      <w:proofErr w:type="gramEnd"/>
      <w:r w:rsidRPr="00FD25DF">
        <w:rPr>
          <w:sz w:val="26"/>
        </w:rPr>
        <w:t>…………………10</w:t>
      </w:r>
    </w:p>
    <w:p w:rsidR="00FD25DF" w:rsidRPr="00FD25DF" w:rsidRDefault="00FD25DF" w:rsidP="00FD25DF">
      <w:pPr>
        <w:pStyle w:val="a3"/>
        <w:rPr>
          <w:sz w:val="26"/>
        </w:rPr>
      </w:pPr>
      <w:r w:rsidRPr="00FD25DF">
        <w:rPr>
          <w:sz w:val="26"/>
        </w:rPr>
        <w:t>7 Ремонт и учёт работы по бюллетеням и указаниям………</w:t>
      </w:r>
      <w:proofErr w:type="gramStart"/>
      <w:r w:rsidRPr="00FD25DF">
        <w:rPr>
          <w:sz w:val="26"/>
        </w:rPr>
        <w:t>…….</w:t>
      </w:r>
      <w:proofErr w:type="gramEnd"/>
      <w:r w:rsidRPr="00FD25DF">
        <w:rPr>
          <w:sz w:val="26"/>
        </w:rPr>
        <w:t>……………….11</w:t>
      </w:r>
    </w:p>
    <w:p w:rsidR="00FD25DF" w:rsidRPr="00FD25DF" w:rsidRDefault="00FD25DF" w:rsidP="00FD25DF">
      <w:pPr>
        <w:pStyle w:val="a3"/>
        <w:rPr>
          <w:sz w:val="26"/>
        </w:rPr>
      </w:pPr>
      <w:r w:rsidRPr="00FD25DF">
        <w:rPr>
          <w:sz w:val="26"/>
        </w:rPr>
        <w:t xml:space="preserve">8 Заметки по эксплуатации и </w:t>
      </w:r>
      <w:proofErr w:type="gramStart"/>
      <w:r w:rsidRPr="00FD25DF">
        <w:rPr>
          <w:sz w:val="26"/>
        </w:rPr>
        <w:t>хранению..</w:t>
      </w:r>
      <w:proofErr w:type="gramEnd"/>
      <w:r w:rsidRPr="00FD25DF">
        <w:rPr>
          <w:sz w:val="26"/>
        </w:rPr>
        <w:t>………………….…………………….....15</w:t>
      </w:r>
    </w:p>
    <w:p w:rsidR="00FD25DF" w:rsidRPr="00FD25DF" w:rsidRDefault="00FD25DF" w:rsidP="00FD25DF">
      <w:pPr>
        <w:pStyle w:val="a3"/>
        <w:rPr>
          <w:sz w:val="26"/>
        </w:rPr>
      </w:pPr>
      <w:r w:rsidRPr="00FD25DF">
        <w:rPr>
          <w:sz w:val="26"/>
        </w:rPr>
        <w:t>9 Сведения об утилизации…………………………</w:t>
      </w:r>
      <w:proofErr w:type="gramStart"/>
      <w:r w:rsidRPr="00FD25DF">
        <w:rPr>
          <w:sz w:val="26"/>
        </w:rPr>
        <w:t>…….</w:t>
      </w:r>
      <w:proofErr w:type="gramEnd"/>
      <w:r w:rsidRPr="00FD25DF">
        <w:rPr>
          <w:sz w:val="26"/>
        </w:rPr>
        <w:t>……………………….....16</w:t>
      </w:r>
    </w:p>
    <w:p w:rsidR="00FD25DF" w:rsidRPr="00FD25DF" w:rsidRDefault="00FD25DF" w:rsidP="00FD25DF">
      <w:pPr>
        <w:pStyle w:val="a3"/>
        <w:rPr>
          <w:sz w:val="26"/>
        </w:rPr>
      </w:pPr>
      <w:r w:rsidRPr="00FD25DF">
        <w:rPr>
          <w:sz w:val="26"/>
        </w:rPr>
        <w:t>10 Особые отметки…………………………………</w:t>
      </w:r>
      <w:proofErr w:type="gramStart"/>
      <w:r w:rsidRPr="00FD25DF">
        <w:rPr>
          <w:sz w:val="26"/>
        </w:rPr>
        <w:t>…….</w:t>
      </w:r>
      <w:proofErr w:type="gramEnd"/>
      <w:r w:rsidRPr="00FD25DF">
        <w:rPr>
          <w:sz w:val="26"/>
        </w:rPr>
        <w:t>………………………….17</w:t>
      </w:r>
    </w:p>
    <w:p w:rsidR="007953FE" w:rsidRDefault="00FD25DF" w:rsidP="00FD25DF">
      <w:pPr>
        <w:pStyle w:val="a3"/>
        <w:rPr>
          <w:sz w:val="26"/>
        </w:rPr>
      </w:pPr>
      <w:r w:rsidRPr="00FD25DF">
        <w:rPr>
          <w:sz w:val="26"/>
        </w:rPr>
        <w:t>Лист регистрации изменений…………………………………………………</w:t>
      </w:r>
      <w:proofErr w:type="gramStart"/>
      <w:r w:rsidRPr="00FD25DF">
        <w:rPr>
          <w:sz w:val="26"/>
        </w:rPr>
        <w:t>…….</w:t>
      </w:r>
      <w:proofErr w:type="gramEnd"/>
      <w:r w:rsidRPr="00FD25DF">
        <w:rPr>
          <w:sz w:val="26"/>
        </w:rPr>
        <w:t>18</w:t>
      </w: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B5331" w:rsidRPr="00350556" w:rsidRDefault="007B533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AA4A26" w:rsidRPr="00350556" w:rsidRDefault="00AA4A26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87472" w:rsidRPr="00350556" w:rsidRDefault="00387472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B5331" w:rsidRPr="00350556" w:rsidRDefault="00926F13">
      <w:pPr>
        <w:pStyle w:val="a3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br w:type="page"/>
      </w:r>
    </w:p>
    <w:p w:rsidR="00350556" w:rsidRPr="006D6B19" w:rsidRDefault="00931B57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31B57">
        <w:rPr>
          <w:sz w:val="26"/>
        </w:rPr>
        <w:lastRenderedPageBreak/>
        <w:br w:type="page"/>
      </w:r>
      <w:r w:rsidR="00350556" w:rsidRPr="006D6B19">
        <w:rPr>
          <w:szCs w:val="24"/>
        </w:rPr>
        <w:lastRenderedPageBreak/>
        <w:t>3</w:t>
      </w:r>
    </w:p>
    <w:p w:rsidR="00350556" w:rsidRP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6D6B19">
        <w:rPr>
          <w:szCs w:val="24"/>
        </w:rPr>
        <w:t xml:space="preserve">                                       ЮКСУ.466227.00</w:t>
      </w:r>
      <w:r w:rsidR="00152146" w:rsidRPr="006D6B19">
        <w:rPr>
          <w:szCs w:val="24"/>
        </w:rPr>
        <w:t>8</w:t>
      </w:r>
      <w:r w:rsidRPr="006D6B19">
        <w:rPr>
          <w:szCs w:val="24"/>
        </w:rPr>
        <w:t>ПС</w:t>
      </w:r>
    </w:p>
    <w:p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7953FE" w:rsidRDefault="007953FE">
      <w:pPr>
        <w:ind w:firstLine="709"/>
        <w:rPr>
          <w:caps/>
          <w:snapToGrid w:val="0"/>
        </w:rPr>
      </w:pPr>
      <w:proofErr w:type="gramStart"/>
      <w:r>
        <w:rPr>
          <w:snapToGrid w:val="0"/>
        </w:rPr>
        <w:t xml:space="preserve">1  </w:t>
      </w:r>
      <w:r w:rsidR="005C4364">
        <w:rPr>
          <w:caps/>
          <w:snapToGrid w:val="0"/>
        </w:rPr>
        <w:t>Основные</w:t>
      </w:r>
      <w:proofErr w:type="gramEnd"/>
      <w:r w:rsidR="005C4364">
        <w:rPr>
          <w:caps/>
          <w:snapToGrid w:val="0"/>
        </w:rPr>
        <w:t xml:space="preserve"> СВЕДЕНИЯ о</w:t>
      </w:r>
      <w:r>
        <w:rPr>
          <w:caps/>
          <w:snapToGrid w:val="0"/>
        </w:rPr>
        <w:t xml:space="preserve"> </w:t>
      </w:r>
      <w:r w:rsidR="005C4364">
        <w:rPr>
          <w:caps/>
          <w:snapToGrid w:val="0"/>
        </w:rPr>
        <w:t>приборе</w:t>
      </w:r>
      <w:r>
        <w:rPr>
          <w:caps/>
          <w:snapToGrid w:val="0"/>
        </w:rPr>
        <w:t xml:space="preserve"> и технические данные</w:t>
      </w:r>
      <w:r w:rsidR="00D763CE">
        <w:rPr>
          <w:caps/>
          <w:snapToGrid w:val="0"/>
        </w:rPr>
        <w:t xml:space="preserve"> </w:t>
      </w:r>
    </w:p>
    <w:p w:rsidR="007953FE" w:rsidRDefault="007953FE">
      <w:pPr>
        <w:rPr>
          <w:snapToGrid w:val="0"/>
        </w:rPr>
      </w:pPr>
    </w:p>
    <w:p w:rsidR="00802C36" w:rsidRPr="00DC075F" w:rsidRDefault="007953FE" w:rsidP="00802C36">
      <w:pPr>
        <w:pStyle w:val="1"/>
        <w:numPr>
          <w:ilvl w:val="0"/>
          <w:numId w:val="0"/>
        </w:numPr>
        <w:tabs>
          <w:tab w:val="num" w:pos="0"/>
        </w:tabs>
        <w:spacing w:before="0" w:after="0"/>
        <w:ind w:firstLine="709"/>
        <w:jc w:val="both"/>
        <w:rPr>
          <w:b w:val="0"/>
          <w:kern w:val="0"/>
          <w:sz w:val="26"/>
          <w:szCs w:val="26"/>
        </w:rPr>
      </w:pPr>
      <w:r w:rsidRPr="00DC075F">
        <w:rPr>
          <w:b w:val="0"/>
          <w:snapToGrid w:val="0"/>
          <w:sz w:val="26"/>
          <w:szCs w:val="26"/>
        </w:rPr>
        <w:t xml:space="preserve">1.1 </w:t>
      </w:r>
      <w:proofErr w:type="gramStart"/>
      <w:r w:rsidR="00802C36" w:rsidRPr="00DC075F">
        <w:rPr>
          <w:b w:val="0"/>
          <w:sz w:val="26"/>
          <w:szCs w:val="26"/>
        </w:rPr>
        <w:t>Прибор  цифровой</w:t>
      </w:r>
      <w:proofErr w:type="gramEnd"/>
      <w:r w:rsidR="00802C36" w:rsidRPr="00DC075F">
        <w:rPr>
          <w:b w:val="0"/>
          <w:sz w:val="26"/>
          <w:szCs w:val="26"/>
        </w:rPr>
        <w:t xml:space="preserve"> обработки информации, сокращенное наименование – </w:t>
      </w:r>
      <w:r w:rsidR="00802C36" w:rsidRPr="00DC075F">
        <w:rPr>
          <w:b w:val="0"/>
          <w:snapToGrid w:val="0"/>
          <w:sz w:val="26"/>
          <w:szCs w:val="26"/>
        </w:rPr>
        <w:t xml:space="preserve">Прибор </w:t>
      </w:r>
      <w:r w:rsidR="00802C36" w:rsidRPr="00813381">
        <w:rPr>
          <w:b w:val="0"/>
          <w:snapToGrid w:val="0"/>
          <w:sz w:val="26"/>
          <w:szCs w:val="26"/>
        </w:rPr>
        <w:t>2</w:t>
      </w:r>
      <w:r w:rsidR="00802C36" w:rsidRPr="00DC075F">
        <w:rPr>
          <w:b w:val="0"/>
          <w:snapToGrid w:val="0"/>
          <w:sz w:val="26"/>
          <w:szCs w:val="26"/>
        </w:rPr>
        <w:t>-</w:t>
      </w:r>
      <w:r w:rsidR="00802C36">
        <w:rPr>
          <w:b w:val="0"/>
          <w:snapToGrid w:val="0"/>
          <w:sz w:val="26"/>
          <w:szCs w:val="26"/>
        </w:rPr>
        <w:t>ЦОИ</w:t>
      </w:r>
      <w:r w:rsidR="00802C36" w:rsidRPr="00DC075F">
        <w:rPr>
          <w:b w:val="0"/>
          <w:snapToGrid w:val="0"/>
          <w:sz w:val="26"/>
          <w:szCs w:val="26"/>
        </w:rPr>
        <w:t xml:space="preserve">  </w:t>
      </w:r>
      <w:r w:rsidR="00802C36">
        <w:rPr>
          <w:b w:val="0"/>
          <w:snapToGrid w:val="0"/>
          <w:sz w:val="26"/>
          <w:szCs w:val="26"/>
        </w:rPr>
        <w:t>ЮКСУ.466227.00</w:t>
      </w:r>
      <w:r w:rsidR="00802C36" w:rsidRPr="00813381">
        <w:rPr>
          <w:b w:val="0"/>
          <w:snapToGrid w:val="0"/>
          <w:sz w:val="26"/>
          <w:szCs w:val="26"/>
        </w:rPr>
        <w:t>8</w:t>
      </w:r>
      <w:r w:rsidR="00802C36" w:rsidRPr="00DC075F">
        <w:rPr>
          <w:b w:val="0"/>
          <w:snapToGrid w:val="0"/>
          <w:sz w:val="26"/>
          <w:szCs w:val="26"/>
        </w:rPr>
        <w:t>, зав.№</w:t>
      </w:r>
      <w:r w:rsidR="00802C36" w:rsidRPr="00535135">
        <w:rPr>
          <w:u w:val="single"/>
        </w:rPr>
        <w:t xml:space="preserve">   </w:t>
      </w:r>
      <w:r w:rsidR="00762232" w:rsidRPr="009145FA">
        <w:rPr>
          <w:b w:val="0"/>
          <w:snapToGrid w:val="0"/>
          <w:color w:val="FF0000"/>
          <w:sz w:val="26"/>
          <w:szCs w:val="26"/>
          <w:u w:val="single"/>
        </w:rPr>
        <w:t>${</w:t>
      </w:r>
      <w:proofErr w:type="spellStart"/>
      <w:r w:rsidR="00762232">
        <w:rPr>
          <w:b w:val="0"/>
          <w:snapToGrid w:val="0"/>
          <w:color w:val="FF0000"/>
          <w:sz w:val="26"/>
          <w:szCs w:val="26"/>
          <w:u w:val="single"/>
          <w:lang w:val="en-US"/>
        </w:rPr>
        <w:t>se</w:t>
      </w:r>
      <w:r w:rsidR="00762232" w:rsidRPr="009145FA">
        <w:rPr>
          <w:b w:val="0"/>
          <w:snapToGrid w:val="0"/>
          <w:color w:val="FF0000"/>
          <w:sz w:val="26"/>
          <w:szCs w:val="26"/>
          <w:u w:val="single"/>
          <w:lang w:val="en-US"/>
        </w:rPr>
        <w:t>rialNumberMain</w:t>
      </w:r>
      <w:proofErr w:type="spellEnd"/>
      <w:r w:rsidR="00762232" w:rsidRPr="009145FA">
        <w:rPr>
          <w:b w:val="0"/>
          <w:snapToGrid w:val="0"/>
          <w:color w:val="FF0000"/>
          <w:sz w:val="26"/>
          <w:szCs w:val="26"/>
          <w:u w:val="single"/>
        </w:rPr>
        <w:t>}</w:t>
      </w:r>
      <w:r w:rsidR="00762232" w:rsidRPr="00535135">
        <w:rPr>
          <w:b w:val="0"/>
          <w:snapToGrid w:val="0"/>
          <w:sz w:val="26"/>
          <w:szCs w:val="26"/>
          <w:u w:val="single"/>
        </w:rPr>
        <w:t xml:space="preserve">    </w:t>
      </w:r>
      <w:r w:rsidR="00802C36" w:rsidRPr="00535135">
        <w:rPr>
          <w:b w:val="0"/>
          <w:snapToGrid w:val="0"/>
          <w:sz w:val="26"/>
          <w:szCs w:val="26"/>
          <w:u w:val="single"/>
        </w:rPr>
        <w:t xml:space="preserve">    </w:t>
      </w:r>
      <w:r w:rsidR="00802C36" w:rsidRPr="00DC075F">
        <w:rPr>
          <w:b w:val="0"/>
          <w:snapToGrid w:val="0"/>
          <w:sz w:val="26"/>
          <w:szCs w:val="26"/>
        </w:rPr>
        <w:t xml:space="preserve">, далее по тексту – прибор, изготовлен </w:t>
      </w:r>
      <w:r w:rsidR="00802C36">
        <w:rPr>
          <w:b w:val="0"/>
          <w:snapToGrid w:val="0"/>
          <w:sz w:val="26"/>
          <w:szCs w:val="26"/>
          <w:u w:val="single"/>
        </w:rPr>
        <w:t xml:space="preserve">       </w:t>
      </w:r>
      <w:r w:rsidR="00802C36" w:rsidRPr="00535135">
        <w:rPr>
          <w:u w:val="single"/>
        </w:rPr>
        <w:t xml:space="preserve"> </w:t>
      </w:r>
      <w:r w:rsidR="00802C36" w:rsidRPr="00535135">
        <w:rPr>
          <w:b w:val="0"/>
          <w:snapToGrid w:val="0"/>
          <w:sz w:val="26"/>
          <w:szCs w:val="26"/>
          <w:u w:val="single"/>
        </w:rPr>
        <w:t>КБ  "КОРУНД-М</w:t>
      </w:r>
      <w:r w:rsidR="00802C36" w:rsidRPr="007B6685">
        <w:rPr>
          <w:b w:val="0"/>
          <w:snapToGrid w:val="0"/>
          <w:sz w:val="26"/>
          <w:szCs w:val="26"/>
          <w:u w:val="single"/>
        </w:rPr>
        <w:t xml:space="preserve">"      </w:t>
      </w:r>
      <w:r w:rsidR="00802C36" w:rsidRPr="00DC075F">
        <w:rPr>
          <w:b w:val="0"/>
          <w:snapToGrid w:val="0"/>
          <w:sz w:val="26"/>
          <w:szCs w:val="26"/>
        </w:rPr>
        <w:t xml:space="preserve">, дата изготовления __________, предназначен </w:t>
      </w:r>
      <w:r w:rsidR="00802C36" w:rsidRPr="00DC075F">
        <w:rPr>
          <w:b w:val="0"/>
          <w:kern w:val="0"/>
          <w:sz w:val="26"/>
          <w:szCs w:val="26"/>
        </w:rPr>
        <w:t>для выполнения за</w:t>
      </w:r>
      <w:r w:rsidR="00802C36">
        <w:rPr>
          <w:b w:val="0"/>
          <w:kern w:val="0"/>
          <w:sz w:val="26"/>
          <w:szCs w:val="26"/>
        </w:rPr>
        <w:t xml:space="preserve">дач вторичной </w:t>
      </w:r>
      <w:r w:rsidR="00802C36" w:rsidRPr="00DC075F">
        <w:rPr>
          <w:b w:val="0"/>
          <w:kern w:val="0"/>
          <w:sz w:val="26"/>
          <w:szCs w:val="26"/>
        </w:rPr>
        <w:t xml:space="preserve">обработки </w:t>
      </w:r>
      <w:r w:rsidR="00802C36">
        <w:rPr>
          <w:b w:val="0"/>
          <w:kern w:val="0"/>
          <w:sz w:val="26"/>
          <w:szCs w:val="26"/>
        </w:rPr>
        <w:t xml:space="preserve">цифровой </w:t>
      </w:r>
      <w:r w:rsidR="00802C36" w:rsidRPr="00F059FD">
        <w:rPr>
          <w:b w:val="0"/>
          <w:kern w:val="0"/>
          <w:sz w:val="26"/>
          <w:szCs w:val="26"/>
        </w:rPr>
        <w:t>информации</w:t>
      </w:r>
      <w:r w:rsidR="00802C36">
        <w:rPr>
          <w:b w:val="0"/>
          <w:kern w:val="0"/>
          <w:sz w:val="26"/>
          <w:szCs w:val="26"/>
        </w:rPr>
        <w:t xml:space="preserve"> и</w:t>
      </w:r>
      <w:r w:rsidR="00802C36" w:rsidRPr="00F059FD">
        <w:rPr>
          <w:b w:val="0"/>
          <w:kern w:val="0"/>
          <w:sz w:val="26"/>
          <w:szCs w:val="26"/>
        </w:rPr>
        <w:t xml:space="preserve"> обеспечения обмена с другими изделиями</w:t>
      </w:r>
      <w:r w:rsidR="00802C36" w:rsidRPr="00DC075F">
        <w:rPr>
          <w:b w:val="0"/>
          <w:kern w:val="0"/>
          <w:sz w:val="26"/>
          <w:szCs w:val="26"/>
        </w:rPr>
        <w:t xml:space="preserve"> в составе ЦВК изделия «Иртыш-Амфора-Б-055А».</w:t>
      </w:r>
    </w:p>
    <w:p w:rsidR="00802C36" w:rsidRDefault="00802C36" w:rsidP="00802C36">
      <w:pPr>
        <w:ind w:firstLine="727"/>
        <w:jc w:val="both"/>
        <w:rPr>
          <w:snapToGrid w:val="0"/>
        </w:rPr>
      </w:pPr>
      <w:r w:rsidRPr="00DC075F">
        <w:rPr>
          <w:snapToGrid w:val="0"/>
        </w:rPr>
        <w:t xml:space="preserve">Прибор предназначен для эксплуатации в </w:t>
      </w:r>
      <w:r>
        <w:rPr>
          <w:snapToGrid w:val="0"/>
        </w:rPr>
        <w:t xml:space="preserve">условиях воздействия внешних факторов согласно </w:t>
      </w:r>
      <w:r w:rsidRPr="00DC075F">
        <w:rPr>
          <w:snapToGrid w:val="0"/>
        </w:rPr>
        <w:t xml:space="preserve">ГОСТ </w:t>
      </w:r>
      <w:r>
        <w:rPr>
          <w:snapToGrid w:val="0"/>
        </w:rPr>
        <w:t>Р</w:t>
      </w:r>
      <w:r w:rsidRPr="00DC075F">
        <w:rPr>
          <w:snapToGrid w:val="0"/>
        </w:rPr>
        <w:t>В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20.39.304-98 для группы </w:t>
      </w:r>
      <w:r>
        <w:rPr>
          <w:snapToGrid w:val="0"/>
        </w:rPr>
        <w:t xml:space="preserve">исполнения </w:t>
      </w:r>
      <w:r w:rsidRPr="00DC075F">
        <w:rPr>
          <w:snapToGrid w:val="0"/>
        </w:rPr>
        <w:t>аппаратуры 2.3.1</w:t>
      </w:r>
      <w:r>
        <w:rPr>
          <w:snapToGrid w:val="0"/>
        </w:rPr>
        <w:t>.</w:t>
      </w:r>
    </w:p>
    <w:p w:rsidR="00802C36" w:rsidRDefault="00802C36" w:rsidP="00802C36">
      <w:pPr>
        <w:ind w:firstLine="727"/>
        <w:jc w:val="both"/>
        <w:rPr>
          <w:snapToGrid w:val="0"/>
        </w:rPr>
      </w:pPr>
      <w:r>
        <w:rPr>
          <w:snapToGrid w:val="0"/>
        </w:rPr>
        <w:t>1.2 Основные технические данные приведены в руководстве по эксплуатации ЮКСУ.466227.00</w:t>
      </w:r>
      <w:r w:rsidRPr="00813381">
        <w:rPr>
          <w:snapToGrid w:val="0"/>
        </w:rPr>
        <w:t>8</w:t>
      </w:r>
      <w:r w:rsidRPr="00534813">
        <w:rPr>
          <w:snapToGrid w:val="0"/>
        </w:rPr>
        <w:t>РЭ.</w:t>
      </w:r>
    </w:p>
    <w:p w:rsidR="00802C36" w:rsidRDefault="00802C36" w:rsidP="00802C36">
      <w:pPr>
        <w:ind w:firstLine="727"/>
        <w:jc w:val="both"/>
        <w:rPr>
          <w:snapToGrid w:val="0"/>
        </w:rPr>
      </w:pPr>
    </w:p>
    <w:p w:rsidR="00802C36" w:rsidRDefault="00802C36" w:rsidP="00802C36">
      <w:pPr>
        <w:ind w:firstLine="727"/>
        <w:jc w:val="both"/>
        <w:rPr>
          <w:snapToGrid w:val="0"/>
        </w:rPr>
      </w:pPr>
      <w:r>
        <w:rPr>
          <w:snapToGrid w:val="0"/>
        </w:rPr>
        <w:t>1.3 Сведения о содержании драгоценных материалов и цветных металлов.</w:t>
      </w:r>
    </w:p>
    <w:p w:rsidR="00802C36" w:rsidRDefault="00802C36" w:rsidP="00802C36">
      <w:pPr>
        <w:ind w:firstLine="727"/>
        <w:jc w:val="both"/>
        <w:rPr>
          <w:snapToGrid w:val="0"/>
        </w:rPr>
      </w:pPr>
    </w:p>
    <w:p w:rsidR="00802C36" w:rsidRDefault="00802C36" w:rsidP="00802C36">
      <w:pPr>
        <w:ind w:firstLine="727"/>
        <w:jc w:val="both"/>
        <w:rPr>
          <w:snapToGrid w:val="0"/>
        </w:rPr>
      </w:pPr>
      <w:r>
        <w:rPr>
          <w:snapToGrid w:val="0"/>
        </w:rPr>
        <w:t>1.3.1 Сведения о количественном содержании драгоценных материалов:</w:t>
      </w:r>
    </w:p>
    <w:p w:rsidR="00802C36" w:rsidRPr="00617236" w:rsidRDefault="00802C36" w:rsidP="00802C36">
      <w:pPr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617236">
        <w:rPr>
          <w:snapToGrid w:val="0"/>
        </w:rPr>
        <w:t>золото</w:t>
      </w:r>
      <w:r w:rsidRPr="00617236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476 г"/>
        </w:smartTagPr>
        <w:r w:rsidRPr="00617236">
          <w:rPr>
            <w:snapToGrid w:val="0"/>
          </w:rPr>
          <w:t>0,476 г</w:t>
        </w:r>
      </w:smartTag>
      <w:r w:rsidRPr="00617236">
        <w:rPr>
          <w:snapToGrid w:val="0"/>
        </w:rPr>
        <w:t>,</w:t>
      </w:r>
    </w:p>
    <w:p w:rsidR="00802C36" w:rsidRPr="00617236" w:rsidRDefault="00802C36" w:rsidP="00802C36">
      <w:pPr>
        <w:jc w:val="both"/>
        <w:rPr>
          <w:snapToGrid w:val="0"/>
        </w:rPr>
      </w:pPr>
      <w:r w:rsidRPr="00617236">
        <w:rPr>
          <w:snapToGrid w:val="0"/>
        </w:rPr>
        <w:tab/>
      </w:r>
      <w:r w:rsidRPr="00617236">
        <w:rPr>
          <w:snapToGrid w:val="0"/>
        </w:rPr>
        <w:tab/>
        <w:t>серебро</w:t>
      </w:r>
      <w:r w:rsidRPr="00617236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21,33 г"/>
        </w:smartTagPr>
        <w:r>
          <w:rPr>
            <w:snapToGrid w:val="0"/>
          </w:rPr>
          <w:t>21,33</w:t>
        </w:r>
        <w:r w:rsidRPr="00617236">
          <w:rPr>
            <w:snapToGrid w:val="0"/>
          </w:rPr>
          <w:t xml:space="preserve"> г</w:t>
        </w:r>
      </w:smartTag>
      <w:r w:rsidRPr="00617236">
        <w:rPr>
          <w:snapToGrid w:val="0"/>
        </w:rPr>
        <w:t>,</w:t>
      </w:r>
    </w:p>
    <w:p w:rsidR="00802C36" w:rsidRPr="00617236" w:rsidRDefault="00802C36" w:rsidP="00802C36">
      <w:pPr>
        <w:jc w:val="both"/>
        <w:rPr>
          <w:snapToGrid w:val="0"/>
        </w:rPr>
      </w:pPr>
      <w:r w:rsidRPr="00617236">
        <w:rPr>
          <w:snapToGrid w:val="0"/>
        </w:rPr>
        <w:tab/>
      </w:r>
      <w:r w:rsidRPr="00617236">
        <w:rPr>
          <w:snapToGrid w:val="0"/>
        </w:rPr>
        <w:tab/>
        <w:t>платина</w:t>
      </w:r>
      <w:r w:rsidRPr="00617236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349 г"/>
        </w:smartTagPr>
        <w:r w:rsidRPr="00617236">
          <w:rPr>
            <w:snapToGrid w:val="0"/>
          </w:rPr>
          <w:t>0,349 г</w:t>
        </w:r>
      </w:smartTag>
      <w:r w:rsidRPr="00617236">
        <w:rPr>
          <w:snapToGrid w:val="0"/>
        </w:rPr>
        <w:t>.</w:t>
      </w:r>
    </w:p>
    <w:p w:rsidR="00802C36" w:rsidRDefault="00802C36" w:rsidP="00802C36">
      <w:pPr>
        <w:ind w:firstLine="709"/>
        <w:jc w:val="both"/>
        <w:rPr>
          <w:snapToGrid w:val="0"/>
        </w:rPr>
      </w:pPr>
      <w:r w:rsidRPr="00617236">
        <w:rPr>
          <w:snapToGrid w:val="0"/>
        </w:rPr>
        <w:t xml:space="preserve">Драгоценные материалы содержатся в соединителях: </w:t>
      </w:r>
      <w:r>
        <w:rPr>
          <w:snapToGrid w:val="0"/>
        </w:rPr>
        <w:t>РС,</w:t>
      </w:r>
      <w:r w:rsidRPr="00617236">
        <w:rPr>
          <w:snapToGrid w:val="0"/>
        </w:rPr>
        <w:t xml:space="preserve"> </w:t>
      </w:r>
      <w:r>
        <w:rPr>
          <w:snapToGrid w:val="0"/>
        </w:rPr>
        <w:t>РРС, 2</w:t>
      </w:r>
      <w:proofErr w:type="gramStart"/>
      <w:r>
        <w:rPr>
          <w:snapToGrid w:val="0"/>
        </w:rPr>
        <w:t>РМ</w:t>
      </w:r>
      <w:r w:rsidRPr="00617236">
        <w:rPr>
          <w:snapToGrid w:val="0"/>
        </w:rPr>
        <w:t>Т,</w:t>
      </w:r>
      <w:r>
        <w:rPr>
          <w:snapToGrid w:val="0"/>
        </w:rPr>
        <w:t xml:space="preserve"> </w:t>
      </w:r>
      <w:r w:rsidRPr="00617236">
        <w:rPr>
          <w:snapToGrid w:val="0"/>
        </w:rPr>
        <w:t xml:space="preserve"> </w:t>
      </w:r>
      <w:r>
        <w:rPr>
          <w:snapToGrid w:val="0"/>
        </w:rPr>
        <w:t>М</w:t>
      </w:r>
      <w:proofErr w:type="spellStart"/>
      <w:proofErr w:type="gramEnd"/>
      <w:r w:rsidRPr="00617236">
        <w:rPr>
          <w:snapToGrid w:val="0"/>
          <w:lang w:val="en-US"/>
        </w:rPr>
        <w:t>icroD</w:t>
      </w:r>
      <w:proofErr w:type="spellEnd"/>
      <w:r w:rsidRPr="00617236">
        <w:rPr>
          <w:snapToGrid w:val="0"/>
        </w:rPr>
        <w:t>,</w:t>
      </w:r>
      <w:r>
        <w:rPr>
          <w:snapToGrid w:val="0"/>
        </w:rPr>
        <w:t xml:space="preserve"> МР1,</w:t>
      </w:r>
      <w:r w:rsidRPr="00617236">
        <w:rPr>
          <w:snapToGrid w:val="0"/>
        </w:rPr>
        <w:t xml:space="preserve"> проводах МС 16-13, кабеле КВСФМ-75.</w:t>
      </w:r>
    </w:p>
    <w:p w:rsidR="00802C36" w:rsidRDefault="00802C36" w:rsidP="00802C36">
      <w:pPr>
        <w:ind w:firstLine="709"/>
      </w:pPr>
      <w:r>
        <w:t>1.3.2 Сведения о содержании цветных металлов:</w:t>
      </w:r>
    </w:p>
    <w:p w:rsidR="00802C36" w:rsidRPr="00617236" w:rsidRDefault="00802C36" w:rsidP="00802C36">
      <w:r>
        <w:tab/>
      </w:r>
      <w:r>
        <w:tab/>
      </w:r>
      <w:r w:rsidRPr="00617236">
        <w:t>- алюминий и алюминиевые сплавы</w:t>
      </w:r>
      <w:r w:rsidRPr="00617236">
        <w:tab/>
        <w:t xml:space="preserve">- </w:t>
      </w:r>
      <w:smartTag w:uri="urn:schemas-microsoft-com:office:smarttags" w:element="metricconverter">
        <w:smartTagPr>
          <w:attr w:name="ProductID" w:val="18 кг"/>
        </w:smartTagPr>
        <w:r w:rsidRPr="00617236">
          <w:t>18 кг</w:t>
        </w:r>
      </w:smartTag>
      <w:r w:rsidRPr="00617236">
        <w:t>;</w:t>
      </w:r>
    </w:p>
    <w:p w:rsidR="00802C36" w:rsidRDefault="00802C36" w:rsidP="00802C36">
      <w:r w:rsidRPr="00617236">
        <w:tab/>
      </w:r>
      <w:r w:rsidRPr="00617236">
        <w:tab/>
        <w:t>- медь и медные сплавы</w:t>
      </w:r>
      <w:r w:rsidRPr="00617236">
        <w:tab/>
      </w:r>
      <w:r w:rsidRPr="00617236">
        <w:tab/>
      </w:r>
      <w:r w:rsidRPr="00617236">
        <w:tab/>
        <w:t xml:space="preserve">- </w:t>
      </w:r>
      <w:smartTag w:uri="urn:schemas-microsoft-com:office:smarttags" w:element="metricconverter">
        <w:smartTagPr>
          <w:attr w:name="ProductID" w:val="135 г"/>
        </w:smartTagPr>
        <w:r w:rsidRPr="00617236">
          <w:t>135 г</w:t>
        </w:r>
      </w:smartTag>
      <w:r w:rsidRPr="00617236">
        <w:t>.</w:t>
      </w:r>
      <w:r>
        <w:t xml:space="preserve"> </w:t>
      </w:r>
    </w:p>
    <w:p w:rsidR="00802C36" w:rsidRPr="00083DD7" w:rsidRDefault="00802C36" w:rsidP="00802C36">
      <w:pPr>
        <w:jc w:val="both"/>
        <w:rPr>
          <w:snapToGrid w:val="0"/>
        </w:rPr>
      </w:pPr>
      <w:r>
        <w:tab/>
        <w:t xml:space="preserve">Цветные металлы содержатся в </w:t>
      </w:r>
      <w:r w:rsidRPr="008D1052">
        <w:t xml:space="preserve">корпусе ДАЕИ.301179.339-01, монтажном </w:t>
      </w:r>
      <w:proofErr w:type="spellStart"/>
      <w:proofErr w:type="gramStart"/>
      <w:r w:rsidRPr="008D1052">
        <w:t>мо</w:t>
      </w:r>
      <w:proofErr w:type="spellEnd"/>
      <w:r w:rsidR="00E445DE" w:rsidRPr="00E445DE">
        <w:t>-</w:t>
      </w:r>
      <w:r w:rsidRPr="008D1052">
        <w:t>дуле</w:t>
      </w:r>
      <w:proofErr w:type="gramEnd"/>
      <w:r w:rsidRPr="008D1052">
        <w:t>, деталях и монтажных</w:t>
      </w:r>
      <w:r w:rsidRPr="006527F4">
        <w:t xml:space="preserve"> проводах.</w:t>
      </w:r>
      <w:r w:rsidRPr="00083DD7">
        <w:rPr>
          <w:snapToGrid w:val="0"/>
        </w:rPr>
        <w:t xml:space="preserve"> </w:t>
      </w:r>
    </w:p>
    <w:p w:rsidR="00802C36" w:rsidRPr="00350556" w:rsidRDefault="00802C36" w:rsidP="00802C36">
      <w:pPr>
        <w:pStyle w:val="1"/>
        <w:numPr>
          <w:ilvl w:val="0"/>
          <w:numId w:val="0"/>
        </w:numPr>
        <w:tabs>
          <w:tab w:val="num" w:pos="0"/>
        </w:tabs>
        <w:spacing w:before="0" w:after="0"/>
        <w:ind w:firstLine="709"/>
        <w:jc w:val="both"/>
        <w:rPr>
          <w:b w:val="0"/>
          <w:snapToGrid w:val="0"/>
          <w:kern w:val="0"/>
          <w:sz w:val="26"/>
        </w:rPr>
      </w:pPr>
      <w:r w:rsidRPr="00350556">
        <w:rPr>
          <w:b w:val="0"/>
          <w:snapToGrid w:val="0"/>
          <w:kern w:val="0"/>
          <w:sz w:val="26"/>
        </w:rPr>
        <w:t xml:space="preserve">1.3.3 В модулях прибора содержатся драгоценные материалы и цветные </w:t>
      </w:r>
      <w:proofErr w:type="spellStart"/>
      <w:proofErr w:type="gramStart"/>
      <w:r w:rsidRPr="00350556">
        <w:rPr>
          <w:b w:val="0"/>
          <w:snapToGrid w:val="0"/>
          <w:kern w:val="0"/>
          <w:sz w:val="26"/>
        </w:rPr>
        <w:t>ме</w:t>
      </w:r>
      <w:r>
        <w:rPr>
          <w:b w:val="0"/>
          <w:snapToGrid w:val="0"/>
          <w:kern w:val="0"/>
          <w:sz w:val="26"/>
        </w:rPr>
        <w:t>-</w:t>
      </w:r>
      <w:r w:rsidRPr="00350556">
        <w:rPr>
          <w:b w:val="0"/>
          <w:snapToGrid w:val="0"/>
          <w:kern w:val="0"/>
          <w:sz w:val="26"/>
        </w:rPr>
        <w:t>таллы</w:t>
      </w:r>
      <w:proofErr w:type="spellEnd"/>
      <w:proofErr w:type="gramEnd"/>
      <w:r w:rsidRPr="00350556">
        <w:rPr>
          <w:b w:val="0"/>
          <w:snapToGrid w:val="0"/>
          <w:kern w:val="0"/>
          <w:sz w:val="26"/>
        </w:rPr>
        <w:t>. Сведения о количественном содержании драгоценных материалов и цветных металлов отсутствуют.</w:t>
      </w:r>
    </w:p>
    <w:p w:rsidR="00802C36" w:rsidRDefault="00802C36" w:rsidP="00802C36">
      <w:pPr>
        <w:spacing w:line="480" w:lineRule="auto"/>
        <w:ind w:firstLine="720"/>
        <w:jc w:val="both"/>
        <w:rPr>
          <w:snapToGrid w:val="0"/>
        </w:rPr>
      </w:pPr>
    </w:p>
    <w:p w:rsidR="007953FE" w:rsidRPr="00802C36" w:rsidRDefault="00802C36" w:rsidP="00802C36">
      <w:pPr>
        <w:pStyle w:val="1"/>
        <w:numPr>
          <w:ilvl w:val="0"/>
          <w:numId w:val="0"/>
        </w:numPr>
        <w:tabs>
          <w:tab w:val="num" w:pos="0"/>
        </w:tabs>
        <w:spacing w:before="0" w:after="0"/>
        <w:ind w:firstLine="709"/>
        <w:jc w:val="both"/>
        <w:rPr>
          <w:b w:val="0"/>
          <w:kern w:val="0"/>
          <w:sz w:val="26"/>
          <w:lang w:val="x-none" w:eastAsia="x-none"/>
        </w:rPr>
      </w:pPr>
      <w:r w:rsidRPr="00802C36">
        <w:rPr>
          <w:b w:val="0"/>
          <w:kern w:val="0"/>
          <w:sz w:val="26"/>
          <w:lang w:val="x-none" w:eastAsia="x-none"/>
        </w:rPr>
        <w:t>Примечание - Раздел заполняет изготовитель</w:t>
      </w:r>
      <w:r w:rsidR="007953FE" w:rsidRPr="00802C36">
        <w:rPr>
          <w:b w:val="0"/>
          <w:kern w:val="0"/>
          <w:sz w:val="26"/>
          <w:lang w:val="x-none" w:eastAsia="x-none"/>
        </w:rPr>
        <w:t xml:space="preserve"> </w:t>
      </w:r>
      <w:r w:rsidR="00D763CE" w:rsidRPr="00802C36">
        <w:rPr>
          <w:b w:val="0"/>
          <w:kern w:val="0"/>
          <w:sz w:val="26"/>
          <w:lang w:val="x-none" w:eastAsia="x-none"/>
        </w:rPr>
        <w:t>прибора</w:t>
      </w:r>
      <w:r w:rsidRPr="00802C36">
        <w:rPr>
          <w:b w:val="0"/>
          <w:kern w:val="0"/>
          <w:sz w:val="26"/>
          <w:lang w:val="x-none" w:eastAsia="x-none"/>
        </w:rPr>
        <w:t>.</w:t>
      </w:r>
    </w:p>
    <w:p w:rsidR="00AA4A26" w:rsidRPr="00350556" w:rsidRDefault="00926F13">
      <w:pPr>
        <w:spacing w:line="480" w:lineRule="auto"/>
        <w:ind w:left="720"/>
      </w:pPr>
      <w:r>
        <w:br w:type="page"/>
      </w:r>
    </w:p>
    <w:p w:rsidR="007B5331" w:rsidRPr="00350556" w:rsidRDefault="007B5331">
      <w:pPr>
        <w:spacing w:line="480" w:lineRule="auto"/>
        <w:ind w:left="720"/>
        <w:rPr>
          <w:sz w:val="8"/>
          <w:szCs w:val="8"/>
        </w:rPr>
      </w:pPr>
    </w:p>
    <w:p w:rsidR="00926F13" w:rsidRPr="006D6B19" w:rsidRDefault="00931B57" w:rsidP="00926F13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802C36">
        <w:br w:type="page"/>
      </w:r>
      <w:r w:rsidR="00926F13" w:rsidRPr="006D6B19">
        <w:rPr>
          <w:szCs w:val="24"/>
        </w:rPr>
        <w:lastRenderedPageBreak/>
        <w:t>4</w:t>
      </w:r>
    </w:p>
    <w:p w:rsidR="00926F13" w:rsidRPr="00350556" w:rsidRDefault="00926F13" w:rsidP="00926F13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6D6B19">
        <w:rPr>
          <w:szCs w:val="24"/>
        </w:rPr>
        <w:t xml:space="preserve">                                       ЮКСУ.466227.00</w:t>
      </w:r>
      <w:r w:rsidR="00802C36" w:rsidRPr="006D6B19">
        <w:rPr>
          <w:szCs w:val="24"/>
        </w:rPr>
        <w:t>8</w:t>
      </w:r>
      <w:r w:rsidRPr="006D6B19">
        <w:rPr>
          <w:szCs w:val="24"/>
        </w:rPr>
        <w:t>ПС</w:t>
      </w:r>
    </w:p>
    <w:p w:rsidR="00931B57" w:rsidRPr="00802C36" w:rsidRDefault="00931B57" w:rsidP="00931B57">
      <w:pPr>
        <w:spacing w:line="480" w:lineRule="auto"/>
        <w:ind w:left="720"/>
        <w:jc w:val="right"/>
        <w:rPr>
          <w:sz w:val="24"/>
          <w:szCs w:val="24"/>
        </w:rPr>
      </w:pPr>
    </w:p>
    <w:p w:rsidR="007953FE" w:rsidRDefault="007953FE" w:rsidP="00E67942">
      <w:pPr>
        <w:ind w:left="720"/>
        <w:rPr>
          <w:caps/>
          <w:snapToGrid w:val="0"/>
        </w:rPr>
      </w:pPr>
      <w:proofErr w:type="gramStart"/>
      <w:r>
        <w:rPr>
          <w:snapToGrid w:val="0"/>
        </w:rPr>
        <w:t xml:space="preserve">2  </w:t>
      </w:r>
      <w:r>
        <w:rPr>
          <w:caps/>
          <w:snapToGrid w:val="0"/>
        </w:rPr>
        <w:t>Комплектность</w:t>
      </w:r>
      <w:proofErr w:type="gramEnd"/>
    </w:p>
    <w:p w:rsidR="00802C36" w:rsidRDefault="00802C36" w:rsidP="00802C36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Сведения о комплектности прибора приведены в таблицах 2.1</w:t>
      </w:r>
      <w:proofErr w:type="gramStart"/>
      <w:r>
        <w:rPr>
          <w:snapToGrid w:val="0"/>
        </w:rPr>
        <w:t>,  2.2</w:t>
      </w:r>
      <w:proofErr w:type="gramEnd"/>
      <w:r>
        <w:rPr>
          <w:snapToGrid w:val="0"/>
        </w:rPr>
        <w:t>.</w:t>
      </w:r>
    </w:p>
    <w:p w:rsidR="00802C36" w:rsidRDefault="00802C36" w:rsidP="00802C36">
      <w:pPr>
        <w:spacing w:line="240" w:lineRule="auto"/>
        <w:rPr>
          <w:snapToGrid w:val="0"/>
        </w:rPr>
      </w:pPr>
    </w:p>
    <w:p w:rsidR="00802C36" w:rsidRPr="00802C36" w:rsidRDefault="00802C36" w:rsidP="00FD25DF">
      <w:pPr>
        <w:spacing w:line="480" w:lineRule="auto"/>
        <w:rPr>
          <w:snapToGrid w:val="0"/>
        </w:rPr>
      </w:pPr>
      <w:r>
        <w:rPr>
          <w:snapToGrid w:val="0"/>
        </w:rPr>
        <w:t xml:space="preserve">Таблица 2.1 </w:t>
      </w:r>
      <w:r w:rsidRPr="00083DD7">
        <w:rPr>
          <w:snapToGrid w:val="0"/>
        </w:rPr>
        <w:t xml:space="preserve">- </w:t>
      </w:r>
      <w:r>
        <w:rPr>
          <w:snapToGrid w:val="0"/>
        </w:rPr>
        <w:t>Составные части прибора и изменения в комплектности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2269"/>
        <w:gridCol w:w="1276"/>
        <w:gridCol w:w="2127"/>
        <w:gridCol w:w="1701"/>
      </w:tblGrid>
      <w:tr w:rsidR="00802C36" w:rsidTr="00702FF2">
        <w:trPr>
          <w:trHeight w:val="91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proofErr w:type="gramStart"/>
            <w:r>
              <w:rPr>
                <w:snapToGrid w:val="0"/>
                <w:sz w:val="24"/>
              </w:rPr>
              <w:t>изде</w:t>
            </w:r>
            <w:proofErr w:type="spellEnd"/>
            <w:r w:rsidR="00450B69"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лия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802C36" w:rsidTr="00702FF2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235"/>
              <w:rPr>
                <w:spacing w:val="-20"/>
                <w:szCs w:val="26"/>
              </w:rPr>
            </w:pPr>
            <w:r>
              <w:rPr>
                <w:spacing w:val="-20"/>
                <w:szCs w:val="26"/>
              </w:rPr>
              <w:t>ЮКСУ.466227.008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DC0CCC" w:rsidRDefault="00802C36" w:rsidP="00702FF2">
            <w:pPr>
              <w:spacing w:line="240" w:lineRule="auto"/>
              <w:ind w:left="88"/>
              <w:rPr>
                <w:snapToGrid w:val="0"/>
              </w:rPr>
            </w:pPr>
            <w:r>
              <w:rPr>
                <w:snapToGrid w:val="0"/>
              </w:rPr>
              <w:t>Прибор 2-ЦОИ в составе: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jc w:val="center"/>
              <w:rPr>
                <w:snapToGrid w:val="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67942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9145FA">
              <w:rPr>
                <w:b/>
                <w:snapToGrid w:val="0"/>
                <w:color w:val="FF0000"/>
                <w:szCs w:val="26"/>
                <w:u w:val="single"/>
              </w:rPr>
              <w:t>${</w:t>
            </w:r>
            <w:proofErr w:type="spellStart"/>
            <w:r>
              <w:rPr>
                <w:b/>
                <w:snapToGrid w:val="0"/>
                <w:color w:val="FF0000"/>
                <w:szCs w:val="26"/>
                <w:u w:val="single"/>
                <w:lang w:val="en-US"/>
              </w:rPr>
              <w:t>se</w:t>
            </w:r>
            <w:r w:rsidRPr="009145FA">
              <w:rPr>
                <w:b/>
                <w:snapToGrid w:val="0"/>
                <w:color w:val="FF0000"/>
                <w:szCs w:val="26"/>
                <w:u w:val="single"/>
                <w:lang w:val="en-US"/>
              </w:rPr>
              <w:t>rialNumberMain</w:t>
            </w:r>
            <w:proofErr w:type="spellEnd"/>
            <w:r w:rsidRPr="009145FA">
              <w:rPr>
                <w:b/>
                <w:snapToGrid w:val="0"/>
                <w:color w:val="FF0000"/>
                <w:szCs w:val="26"/>
                <w:u w:val="single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jc w:val="center"/>
              <w:rPr>
                <w:snapToGrid w:val="0"/>
              </w:rPr>
            </w:pPr>
          </w:p>
        </w:tc>
      </w:tr>
      <w:tr w:rsidR="00802C36" w:rsidTr="00702FF2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235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 xml:space="preserve">ЮКСУ.468369.003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DC0CCC" w:rsidRDefault="00802C36" w:rsidP="00702FF2">
            <w:pPr>
              <w:spacing w:line="240" w:lineRule="auto"/>
              <w:ind w:left="88"/>
              <w:rPr>
                <w:snapToGrid w:val="0"/>
              </w:rPr>
            </w:pPr>
            <w:r w:rsidRPr="00DC0CCC">
              <w:rPr>
                <w:snapToGrid w:val="0"/>
              </w:rPr>
              <w:t>Шкаф с модулем монтажным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67942" w:rsidRDefault="00802C36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jc w:val="center"/>
              <w:rPr>
                <w:snapToGrid w:val="0"/>
              </w:rPr>
            </w:pPr>
          </w:p>
        </w:tc>
      </w:tr>
      <w:tr w:rsidR="00802C36" w:rsidTr="00702FF2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235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  <w:szCs w:val="26"/>
              </w:rPr>
              <w:t>ЮКСУ.468363.055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</w:rPr>
              <w:t>Плата объединительная</w:t>
            </w:r>
          </w:p>
          <w:p w:rsidR="00802C36" w:rsidRPr="00ED52BB" w:rsidRDefault="00802C36" w:rsidP="00702FF2">
            <w:pPr>
              <w:spacing w:line="240" w:lineRule="auto"/>
              <w:ind w:left="88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  <w:szCs w:val="26"/>
              </w:rPr>
              <w:t>ОП-РИО-А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67942" w:rsidRDefault="00802C36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802C36" w:rsidTr="00702FF2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142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>ЮКСУ.436647.031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88"/>
              <w:rPr>
                <w:spacing w:val="-20"/>
                <w:szCs w:val="26"/>
              </w:rPr>
            </w:pPr>
            <w:r w:rsidRPr="00ED52BB">
              <w:rPr>
                <w:spacing w:val="-20"/>
                <w:szCs w:val="26"/>
              </w:rPr>
              <w:t>Модуль БТЦОИ-010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953E68">
              <w:rPr>
                <w:snapToGrid w:val="0"/>
                <w:color w:val="FF0000"/>
                <w:szCs w:val="26"/>
              </w:rPr>
              <w:t>NIZD000002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802C36" w:rsidRPr="00762232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</w:rPr>
              <w:t>NIZD000003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802C36" w:rsidTr="00702FF2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142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>ЮКСУ.465610.037-03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88"/>
              <w:rPr>
                <w:spacing w:val="-20"/>
                <w:szCs w:val="26"/>
              </w:rPr>
            </w:pPr>
            <w:r w:rsidRPr="00ED52BB">
              <w:rPr>
                <w:spacing w:val="-20"/>
                <w:szCs w:val="26"/>
              </w:rPr>
              <w:t>Модуль БТЦОИ-401В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953E68">
              <w:rPr>
                <w:snapToGrid w:val="0"/>
                <w:color w:val="FF0000"/>
                <w:szCs w:val="26"/>
              </w:rPr>
              <w:t>NIZD000004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802C36" w:rsidRPr="00762232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</w:rPr>
              <w:t>NIZD000005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802C36" w:rsidTr="00702FF2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142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</w:rPr>
              <w:t>ЮКСУ.467144.001-02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88"/>
              <w:rPr>
                <w:snapToGrid w:val="0"/>
                <w:spacing w:val="-20"/>
              </w:rPr>
            </w:pPr>
            <w:proofErr w:type="gramStart"/>
            <w:r w:rsidRPr="00ED52BB">
              <w:rPr>
                <w:spacing w:val="-20"/>
                <w:szCs w:val="26"/>
              </w:rPr>
              <w:t>Модуль  МР</w:t>
            </w:r>
            <w:proofErr w:type="gramEnd"/>
            <w:r w:rsidRPr="00ED52BB">
              <w:rPr>
                <w:spacing w:val="-20"/>
                <w:szCs w:val="26"/>
              </w:rPr>
              <w:t>-РИО-В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953E68">
              <w:rPr>
                <w:snapToGrid w:val="0"/>
                <w:color w:val="FF0000"/>
                <w:szCs w:val="26"/>
              </w:rPr>
              <w:t>NIZD000006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802C36" w:rsidRPr="00762232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</w:rPr>
              <w:t>NIZD000007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802C36" w:rsidTr="00702FF2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142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  <w:szCs w:val="26"/>
              </w:rPr>
              <w:t>ЮКСУ.467444.028-03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40" w:lineRule="auto"/>
              <w:ind w:left="88"/>
              <w:rPr>
                <w:snapToGrid w:val="0"/>
                <w:spacing w:val="-20"/>
              </w:rPr>
            </w:pPr>
            <w:proofErr w:type="gramStart"/>
            <w:r w:rsidRPr="00ED52BB">
              <w:rPr>
                <w:spacing w:val="-20"/>
                <w:szCs w:val="26"/>
              </w:rPr>
              <w:t>Модуль  ЦП</w:t>
            </w:r>
            <w:proofErr w:type="gramEnd"/>
            <w:r w:rsidRPr="00ED52BB">
              <w:rPr>
                <w:spacing w:val="-20"/>
                <w:szCs w:val="26"/>
              </w:rPr>
              <w:t>-РИО-64Г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8</w:t>
            </w: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53E68">
              <w:rPr>
                <w:snapToGrid w:val="0"/>
                <w:color w:val="FF0000"/>
                <w:szCs w:val="26"/>
              </w:rPr>
              <w:t>000008}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53E68">
              <w:rPr>
                <w:snapToGrid w:val="0"/>
                <w:color w:val="FF0000"/>
                <w:szCs w:val="26"/>
              </w:rPr>
              <w:t>000009}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53E68">
              <w:rPr>
                <w:snapToGrid w:val="0"/>
                <w:color w:val="FF0000"/>
                <w:szCs w:val="26"/>
              </w:rPr>
              <w:t>000010}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53E68">
              <w:rPr>
                <w:snapToGrid w:val="0"/>
                <w:color w:val="FF0000"/>
                <w:szCs w:val="26"/>
              </w:rPr>
              <w:t>000011}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53E68">
              <w:rPr>
                <w:snapToGrid w:val="0"/>
                <w:color w:val="FF0000"/>
                <w:szCs w:val="26"/>
              </w:rPr>
              <w:t>000012}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${NIZD000013}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${NIZD000014}</w:t>
            </w:r>
          </w:p>
          <w:p w:rsidR="00802C36" w:rsidRPr="00762232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</w:rPr>
              <w:t>NIZD000015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802C36" w:rsidTr="00702FF2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1C2BC6" w:rsidRDefault="00802C36" w:rsidP="00702FF2">
            <w:pPr>
              <w:spacing w:line="288" w:lineRule="auto"/>
              <w:ind w:left="142"/>
              <w:rPr>
                <w:snapToGrid w:val="0"/>
                <w:spacing w:val="-10"/>
              </w:rPr>
            </w:pPr>
            <w:r w:rsidRPr="001C2BC6">
              <w:rPr>
                <w:spacing w:val="-10"/>
                <w:szCs w:val="26"/>
              </w:rPr>
              <w:t>ЮКСУ.468351.002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ED52BB" w:rsidRDefault="00802C36" w:rsidP="00702FF2">
            <w:pPr>
              <w:spacing w:line="288" w:lineRule="auto"/>
              <w:ind w:left="88"/>
              <w:rPr>
                <w:snapToGrid w:val="0"/>
                <w:spacing w:val="-20"/>
              </w:rPr>
            </w:pPr>
            <w:r w:rsidRPr="00ED52BB">
              <w:rPr>
                <w:spacing w:val="-20"/>
                <w:szCs w:val="26"/>
              </w:rPr>
              <w:t>Модуль БТМ23-408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${NIZD000016}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${NIZD000017}</w:t>
            </w:r>
          </w:p>
          <w:p w:rsidR="00802C36" w:rsidRPr="00E67942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NIZD000018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802C36" w:rsidTr="00702FF2">
        <w:trPr>
          <w:trHeight w:val="72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1C2BC6" w:rsidRDefault="00802C36" w:rsidP="00702FF2">
            <w:pPr>
              <w:spacing w:line="288" w:lineRule="auto"/>
              <w:ind w:left="142"/>
              <w:rPr>
                <w:snapToGrid w:val="0"/>
                <w:spacing w:val="-10"/>
              </w:rPr>
            </w:pPr>
            <w:r w:rsidRPr="001C2BC6">
              <w:rPr>
                <w:spacing w:val="-10"/>
                <w:szCs w:val="26"/>
              </w:rPr>
              <w:t>ЮКСУ.467130.027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1C2BC6" w:rsidRDefault="00802C36" w:rsidP="00702FF2">
            <w:pPr>
              <w:spacing w:line="288" w:lineRule="auto"/>
              <w:rPr>
                <w:snapToGrid w:val="0"/>
                <w:spacing w:val="-20"/>
              </w:rPr>
            </w:pPr>
            <w:r w:rsidRPr="001C2BC6">
              <w:rPr>
                <w:spacing w:val="-20"/>
                <w:szCs w:val="26"/>
              </w:rPr>
              <w:t>Модуль КМКИО БТМ23-421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${NIZD000019}</w:t>
            </w:r>
          </w:p>
          <w:p w:rsidR="00802C36" w:rsidRPr="00AF2C12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  <w:lang w:val="en-US"/>
              </w:rPr>
            </w:pPr>
            <w:r w:rsidRPr="00953E68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NIZD000020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802C36" w:rsidRPr="00762232" w:rsidTr="00702FF2">
        <w:trPr>
          <w:trHeight w:val="3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4E3CED" w:rsidRDefault="00802C36" w:rsidP="00702FF2">
            <w:pPr>
              <w:spacing w:line="288" w:lineRule="auto"/>
              <w:ind w:left="142"/>
              <w:rPr>
                <w:snapToGrid w:val="0"/>
                <w:spacing w:val="-24"/>
              </w:rPr>
            </w:pPr>
            <w:r w:rsidRPr="004E3CED">
              <w:rPr>
                <w:spacing w:val="-24"/>
                <w:szCs w:val="26"/>
              </w:rPr>
              <w:t>ЮКСУ.467130.027-01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rPr>
                <w:spacing w:val="-20"/>
                <w:szCs w:val="26"/>
              </w:rPr>
            </w:pPr>
            <w:r w:rsidRPr="001C2BC6">
              <w:rPr>
                <w:spacing w:val="-20"/>
                <w:szCs w:val="26"/>
              </w:rPr>
              <w:t>Модуль КМКИО БТМ23-421А</w:t>
            </w:r>
          </w:p>
          <w:p w:rsidR="00802C36" w:rsidRDefault="00802C36" w:rsidP="00702FF2">
            <w:pPr>
              <w:spacing w:line="288" w:lineRule="auto"/>
              <w:rPr>
                <w:spacing w:val="-20"/>
                <w:szCs w:val="26"/>
              </w:rPr>
            </w:pPr>
          </w:p>
          <w:p w:rsidR="00802C36" w:rsidRDefault="00802C36" w:rsidP="00702FF2">
            <w:pPr>
              <w:spacing w:line="288" w:lineRule="auto"/>
              <w:rPr>
                <w:spacing w:val="-20"/>
                <w:szCs w:val="26"/>
              </w:rPr>
            </w:pPr>
          </w:p>
          <w:p w:rsidR="00802C36" w:rsidRDefault="00802C36" w:rsidP="00702FF2">
            <w:pPr>
              <w:spacing w:line="288" w:lineRule="auto"/>
              <w:rPr>
                <w:spacing w:val="-20"/>
                <w:szCs w:val="26"/>
              </w:rPr>
            </w:pPr>
          </w:p>
          <w:p w:rsidR="00802C36" w:rsidRPr="001C2BC6" w:rsidRDefault="00802C36" w:rsidP="00702FF2">
            <w:pPr>
              <w:spacing w:line="288" w:lineRule="auto"/>
              <w:rPr>
                <w:snapToGrid w:val="0"/>
                <w:spacing w:val="-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53E68">
              <w:rPr>
                <w:snapToGrid w:val="0"/>
                <w:color w:val="FF0000"/>
                <w:szCs w:val="26"/>
              </w:rPr>
              <w:t>000021}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53E68">
              <w:rPr>
                <w:snapToGrid w:val="0"/>
                <w:color w:val="FF0000"/>
                <w:szCs w:val="26"/>
              </w:rPr>
              <w:t>000022}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="00802C36" w:rsidRPr="00953E68">
              <w:rPr>
                <w:snapToGrid w:val="0"/>
                <w:color w:val="FF0000"/>
                <w:szCs w:val="26"/>
              </w:rPr>
              <w:t>000023</w:t>
            </w:r>
            <w:r w:rsidRPr="00953E68">
              <w:rPr>
                <w:snapToGrid w:val="0"/>
                <w:color w:val="FF0000"/>
                <w:szCs w:val="26"/>
              </w:rPr>
              <w:t>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="00802C36" w:rsidRPr="00953E68">
              <w:rPr>
                <w:snapToGrid w:val="0"/>
                <w:color w:val="FF0000"/>
                <w:szCs w:val="26"/>
              </w:rPr>
              <w:t>000024</w:t>
            </w:r>
            <w:r w:rsidRPr="00953E68">
              <w:rPr>
                <w:snapToGrid w:val="0"/>
                <w:color w:val="FF0000"/>
                <w:szCs w:val="26"/>
              </w:rPr>
              <w:t>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="00802C36" w:rsidRPr="00953E68">
              <w:rPr>
                <w:snapToGrid w:val="0"/>
                <w:color w:val="FF0000"/>
                <w:szCs w:val="26"/>
              </w:rPr>
              <w:t>000025</w:t>
            </w:r>
            <w:r w:rsidRPr="00953E68">
              <w:rPr>
                <w:snapToGrid w:val="0"/>
                <w:color w:val="FF0000"/>
                <w:szCs w:val="26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762232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</w:tbl>
    <w:p w:rsidR="00802C36" w:rsidRPr="00762232" w:rsidRDefault="00802C36" w:rsidP="00802C36">
      <w:pPr>
        <w:spacing w:line="480" w:lineRule="auto"/>
        <w:jc w:val="center"/>
        <w:rPr>
          <w:snapToGrid w:val="0"/>
        </w:rPr>
      </w:pPr>
    </w:p>
    <w:p w:rsidR="006D6B19" w:rsidRPr="006D6B19" w:rsidRDefault="00802C36" w:rsidP="006D6B1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 w:rsidRPr="00762232">
        <w:rPr>
          <w:snapToGrid w:val="0"/>
        </w:rPr>
        <w:br w:type="page"/>
      </w:r>
      <w:r w:rsidRPr="00762232">
        <w:rPr>
          <w:snapToGrid w:val="0"/>
        </w:rPr>
        <w:lastRenderedPageBreak/>
        <w:br w:type="page"/>
      </w:r>
      <w:r w:rsidR="006D6B19">
        <w:rPr>
          <w:szCs w:val="24"/>
          <w:lang w:val="en-US"/>
        </w:rPr>
        <w:lastRenderedPageBreak/>
        <w:t>5</w:t>
      </w:r>
    </w:p>
    <w:p w:rsidR="00290800" w:rsidRDefault="006D6B19" w:rsidP="006D6B19">
      <w:pPr>
        <w:spacing w:line="480" w:lineRule="auto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5C153D" w:rsidRPr="005C153D" w:rsidRDefault="005C153D" w:rsidP="00290800">
      <w:pPr>
        <w:ind w:left="720"/>
        <w:jc w:val="right"/>
        <w:rPr>
          <w:sz w:val="8"/>
          <w:szCs w:val="8"/>
        </w:rPr>
      </w:pPr>
    </w:p>
    <w:p w:rsidR="00802C36" w:rsidRDefault="008D185A" w:rsidP="00FD25DF">
      <w:r>
        <w:t xml:space="preserve">Окончание </w:t>
      </w:r>
      <w:r w:rsidR="00802C36">
        <w:t>т</w:t>
      </w:r>
      <w:r w:rsidR="00802C36">
        <w:rPr>
          <w:snapToGrid w:val="0"/>
        </w:rPr>
        <w:t>аблицы 2.1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6"/>
        <w:gridCol w:w="2309"/>
        <w:gridCol w:w="994"/>
        <w:gridCol w:w="2126"/>
        <w:gridCol w:w="1984"/>
      </w:tblGrid>
      <w:tr w:rsidR="00802C36" w:rsidTr="00702FF2">
        <w:trPr>
          <w:trHeight w:val="910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proofErr w:type="gramStart"/>
            <w:r>
              <w:rPr>
                <w:snapToGrid w:val="0"/>
                <w:sz w:val="24"/>
              </w:rPr>
              <w:t>изде</w:t>
            </w:r>
            <w:proofErr w:type="spellEnd"/>
            <w:r w:rsidR="00604E51"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лия</w:t>
            </w:r>
            <w:proofErr w:type="gram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802C36" w:rsidRPr="00762232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DC0CCC" w:rsidRDefault="00802C36" w:rsidP="00702FF2">
            <w:pPr>
              <w:spacing w:line="288" w:lineRule="auto"/>
              <w:ind w:left="142"/>
              <w:rPr>
                <w:spacing w:val="-20"/>
                <w:szCs w:val="26"/>
              </w:rPr>
            </w:pPr>
            <w:r w:rsidRPr="00DC0CCC">
              <w:rPr>
                <w:snapToGrid w:val="0"/>
                <w:spacing w:val="-20"/>
                <w:szCs w:val="26"/>
              </w:rPr>
              <w:t>ЛРДА.467532.001-01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1C2BC6" w:rsidRDefault="00802C36" w:rsidP="00702FF2">
            <w:pPr>
              <w:spacing w:line="288" w:lineRule="auto"/>
              <w:ind w:left="88"/>
              <w:rPr>
                <w:spacing w:val="-14"/>
                <w:szCs w:val="26"/>
              </w:rPr>
            </w:pPr>
            <w:r w:rsidRPr="001C2BC6">
              <w:rPr>
                <w:color w:val="000000"/>
                <w:spacing w:val="-14"/>
                <w:szCs w:val="26"/>
              </w:rPr>
              <w:t>Плата БТМРС4-301А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="00802C36" w:rsidRPr="00953E68">
              <w:rPr>
                <w:snapToGrid w:val="0"/>
                <w:color w:val="FF0000"/>
                <w:szCs w:val="26"/>
              </w:rPr>
              <w:t>0000</w:t>
            </w:r>
            <w:r w:rsidR="00FF2415" w:rsidRPr="00953E68">
              <w:rPr>
                <w:snapToGrid w:val="0"/>
                <w:color w:val="FF0000"/>
                <w:szCs w:val="26"/>
              </w:rPr>
              <w:t>26</w:t>
            </w:r>
            <w:r w:rsidRPr="00953E68">
              <w:rPr>
                <w:snapToGrid w:val="0"/>
                <w:color w:val="FF0000"/>
                <w:szCs w:val="26"/>
              </w:rPr>
              <w:t>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="00802C36" w:rsidRPr="00953E68">
              <w:rPr>
                <w:snapToGrid w:val="0"/>
                <w:color w:val="FF0000"/>
                <w:szCs w:val="26"/>
              </w:rPr>
              <w:t>0000</w:t>
            </w:r>
            <w:r w:rsidR="00FF2415" w:rsidRPr="00953E68">
              <w:rPr>
                <w:snapToGrid w:val="0"/>
                <w:color w:val="FF0000"/>
                <w:szCs w:val="26"/>
              </w:rPr>
              <w:t>27</w:t>
            </w:r>
            <w:r w:rsidRPr="00953E68">
              <w:rPr>
                <w:snapToGrid w:val="0"/>
                <w:color w:val="FF0000"/>
                <w:szCs w:val="26"/>
              </w:rPr>
              <w:t>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="00802C36" w:rsidRPr="00953E68">
              <w:rPr>
                <w:snapToGrid w:val="0"/>
                <w:color w:val="FF0000"/>
                <w:szCs w:val="26"/>
              </w:rPr>
              <w:t>0000</w:t>
            </w:r>
            <w:r w:rsidR="00FF2415" w:rsidRPr="00953E68">
              <w:rPr>
                <w:snapToGrid w:val="0"/>
                <w:color w:val="FF0000"/>
                <w:szCs w:val="26"/>
              </w:rPr>
              <w:t>28</w:t>
            </w:r>
            <w:r w:rsidRPr="00953E68">
              <w:rPr>
                <w:snapToGrid w:val="0"/>
                <w:color w:val="FF0000"/>
                <w:szCs w:val="26"/>
              </w:rPr>
              <w:t>}</w:t>
            </w:r>
          </w:p>
          <w:p w:rsidR="00802C36" w:rsidRPr="00953E68" w:rsidRDefault="00762232" w:rsidP="00702FF2">
            <w:pPr>
              <w:spacing w:line="264" w:lineRule="auto"/>
              <w:ind w:left="142"/>
              <w:jc w:val="center"/>
              <w:rPr>
                <w:snapToGrid w:val="0"/>
                <w:color w:val="FF0000"/>
                <w:szCs w:val="26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="00802C36" w:rsidRPr="00953E68">
              <w:rPr>
                <w:snapToGrid w:val="0"/>
                <w:color w:val="FF0000"/>
                <w:szCs w:val="26"/>
              </w:rPr>
              <w:t>0000</w:t>
            </w:r>
            <w:r w:rsidR="00FF2415" w:rsidRPr="00953E68">
              <w:rPr>
                <w:snapToGrid w:val="0"/>
                <w:color w:val="FF0000"/>
                <w:szCs w:val="26"/>
              </w:rPr>
              <w:t>29</w:t>
            </w:r>
            <w:r w:rsidRPr="00953E68">
              <w:rPr>
                <w:snapToGrid w:val="0"/>
                <w:color w:val="FF0000"/>
                <w:szCs w:val="26"/>
              </w:rPr>
              <w:t>}</w:t>
            </w:r>
          </w:p>
          <w:p w:rsidR="00802C36" w:rsidRPr="00953E68" w:rsidRDefault="00762232" w:rsidP="00FF2415">
            <w:pPr>
              <w:spacing w:line="264" w:lineRule="auto"/>
              <w:ind w:left="284"/>
              <w:jc w:val="both"/>
              <w:rPr>
                <w:snapToGrid w:val="0"/>
              </w:rPr>
            </w:pPr>
            <w:r w:rsidRPr="00953E68">
              <w:rPr>
                <w:snapToGrid w:val="0"/>
                <w:color w:val="FF0000"/>
                <w:szCs w:val="26"/>
              </w:rPr>
              <w:t>${</w:t>
            </w:r>
            <w:r w:rsidR="00802C36" w:rsidRPr="00953E68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="00802C36" w:rsidRPr="00953E68">
              <w:rPr>
                <w:snapToGrid w:val="0"/>
                <w:color w:val="FF0000"/>
                <w:szCs w:val="26"/>
              </w:rPr>
              <w:t>00003</w:t>
            </w:r>
            <w:r w:rsidR="00FF2415" w:rsidRPr="00953E68">
              <w:rPr>
                <w:snapToGrid w:val="0"/>
                <w:color w:val="FF0000"/>
                <w:szCs w:val="26"/>
              </w:rPr>
              <w:t>0</w:t>
            </w:r>
            <w:r w:rsidRPr="00953E68">
              <w:rPr>
                <w:snapToGrid w:val="0"/>
                <w:color w:val="FF0000"/>
                <w:szCs w:val="26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762232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802C36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DC0CCC" w:rsidRDefault="00802C36" w:rsidP="00702FF2">
            <w:pPr>
              <w:shd w:val="clear" w:color="auto" w:fill="FFFFFF"/>
              <w:spacing w:line="340" w:lineRule="exact"/>
              <w:ind w:right="-176"/>
              <w:rPr>
                <w:spacing w:val="-20"/>
              </w:rPr>
            </w:pPr>
            <w:r w:rsidRPr="00DC0CCC">
              <w:rPr>
                <w:spacing w:val="-20"/>
              </w:rPr>
              <w:t>ЮКСУ.9</w:t>
            </w:r>
            <w:r>
              <w:rPr>
                <w:spacing w:val="-20"/>
                <w:lang w:val="en-US"/>
              </w:rPr>
              <w:t>1035</w:t>
            </w:r>
            <w:r w:rsidRPr="00DC0CCC">
              <w:rPr>
                <w:spacing w:val="-20"/>
              </w:rPr>
              <w:t xml:space="preserve">-01 12 01  </w:t>
            </w:r>
          </w:p>
          <w:p w:rsidR="00802C36" w:rsidRPr="00DC0CCC" w:rsidRDefault="00802C36" w:rsidP="00702FF2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1C2BC6" w:rsidRDefault="00802C36" w:rsidP="00702FF2">
            <w:pPr>
              <w:spacing w:line="340" w:lineRule="exact"/>
              <w:ind w:left="88"/>
              <w:rPr>
                <w:spacing w:val="-14"/>
                <w:szCs w:val="26"/>
              </w:rPr>
            </w:pPr>
            <w:proofErr w:type="gramStart"/>
            <w:r w:rsidRPr="00DC0CCC">
              <w:rPr>
                <w:spacing w:val="-20"/>
              </w:rPr>
              <w:t xml:space="preserve">Встроенная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система</w:t>
            </w:r>
            <w:proofErr w:type="gramEnd"/>
            <w:r w:rsidRPr="00DC0CCC">
              <w:rPr>
                <w:spacing w:val="-20"/>
              </w:rPr>
              <w:t xml:space="preserve"> контроля</w:t>
            </w:r>
            <w:r>
              <w:rPr>
                <w:spacing w:val="-20"/>
              </w:rPr>
              <w:t xml:space="preserve"> </w:t>
            </w:r>
            <w:r w:rsidRPr="00D5387E">
              <w:rPr>
                <w:spacing w:val="-20"/>
              </w:rPr>
              <w:t xml:space="preserve"> </w:t>
            </w:r>
            <w:r>
              <w:rPr>
                <w:spacing w:val="-20"/>
              </w:rPr>
              <w:t>изделия</w:t>
            </w:r>
            <w:r w:rsidRPr="00DC0CCC">
              <w:rPr>
                <w:spacing w:val="-20"/>
              </w:rPr>
              <w:t xml:space="preserve">  Текст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программы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 xml:space="preserve">(в загрузочном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виде</w:t>
            </w:r>
            <w:r>
              <w:t>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4C32FE" w:rsidRDefault="00802C36" w:rsidP="00702FF2">
            <w:pPr>
              <w:spacing w:line="192" w:lineRule="auto"/>
              <w:rPr>
                <w:snapToGrid w:val="0"/>
                <w:spacing w:val="-18"/>
              </w:rPr>
            </w:pPr>
            <w:r w:rsidRPr="004C32FE">
              <w:rPr>
                <w:snapToGrid w:val="0"/>
                <w:spacing w:val="-18"/>
              </w:rPr>
              <w:t xml:space="preserve">Поставляется в </w:t>
            </w:r>
            <w:proofErr w:type="gramStart"/>
            <w:r w:rsidRPr="004C32FE">
              <w:rPr>
                <w:snapToGrid w:val="0"/>
                <w:spacing w:val="-18"/>
              </w:rPr>
              <w:t>со</w:t>
            </w:r>
            <w:r w:rsidRPr="00CD2E21">
              <w:rPr>
                <w:snapToGrid w:val="0"/>
                <w:spacing w:val="-18"/>
              </w:rPr>
              <w:t>-</w:t>
            </w:r>
            <w:r w:rsidRPr="004C32FE">
              <w:rPr>
                <w:snapToGrid w:val="0"/>
                <w:spacing w:val="-18"/>
              </w:rPr>
              <w:t>ставе</w:t>
            </w:r>
            <w:proofErr w:type="gramEnd"/>
            <w:r w:rsidRPr="004C32FE">
              <w:rPr>
                <w:snapToGrid w:val="0"/>
                <w:spacing w:val="-18"/>
              </w:rPr>
              <w:t xml:space="preserve"> «Комплекта эксплуатационного программного </w:t>
            </w:r>
            <w:proofErr w:type="spellStart"/>
            <w:r w:rsidRPr="004C32FE">
              <w:rPr>
                <w:snapToGrid w:val="0"/>
                <w:spacing w:val="-18"/>
              </w:rPr>
              <w:t>обес</w:t>
            </w:r>
            <w:proofErr w:type="spellEnd"/>
            <w:r w:rsidRPr="00CD2E21">
              <w:rPr>
                <w:snapToGrid w:val="0"/>
                <w:spacing w:val="-18"/>
              </w:rPr>
              <w:t>-</w:t>
            </w:r>
            <w:r w:rsidRPr="004C32FE">
              <w:rPr>
                <w:snapToGrid w:val="0"/>
                <w:spacing w:val="-18"/>
              </w:rPr>
              <w:t>печения приборов ЦОИ»</w:t>
            </w:r>
          </w:p>
        </w:tc>
      </w:tr>
      <w:tr w:rsidR="00802C36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DC0CCC" w:rsidRDefault="00802C36" w:rsidP="00702FF2">
            <w:pPr>
              <w:rPr>
                <w:spacing w:val="-20"/>
              </w:rPr>
            </w:pPr>
            <w:r>
              <w:rPr>
                <w:spacing w:val="-20"/>
              </w:rPr>
              <w:t>ЮКСУ.90922-01 12</w:t>
            </w:r>
            <w:r w:rsidRPr="00DC0CCC">
              <w:rPr>
                <w:spacing w:val="-20"/>
              </w:rPr>
              <w:t xml:space="preserve"> 01</w:t>
            </w:r>
          </w:p>
          <w:p w:rsidR="00802C36" w:rsidRPr="00DC0CCC" w:rsidRDefault="00802C36" w:rsidP="00702FF2">
            <w:pPr>
              <w:spacing w:line="288" w:lineRule="auto"/>
              <w:ind w:left="142"/>
              <w:rPr>
                <w:spacing w:val="-20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802C36" w:rsidRDefault="00802C36" w:rsidP="00702FF2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>Программа «С</w:t>
            </w:r>
            <w:r w:rsidRPr="00E2343F">
              <w:rPr>
                <w:spacing w:val="-20"/>
              </w:rPr>
              <w:t>истем</w:t>
            </w:r>
            <w:r>
              <w:rPr>
                <w:spacing w:val="-20"/>
              </w:rPr>
              <w:t>-</w:t>
            </w:r>
          </w:p>
          <w:p w:rsidR="00802C36" w:rsidRPr="004C32FE" w:rsidRDefault="00802C36" w:rsidP="00702FF2">
            <w:pPr>
              <w:spacing w:line="240" w:lineRule="auto"/>
              <w:ind w:right="-91"/>
              <w:rPr>
                <w:spacing w:val="-20"/>
              </w:rPr>
            </w:pPr>
            <w:proofErr w:type="spellStart"/>
            <w:proofErr w:type="gramStart"/>
            <w:r>
              <w:rPr>
                <w:spacing w:val="-20"/>
              </w:rPr>
              <w:t>н</w:t>
            </w:r>
            <w:r w:rsidRPr="00E2343F">
              <w:rPr>
                <w:spacing w:val="-20"/>
              </w:rPr>
              <w:t>ый</w:t>
            </w:r>
            <w:proofErr w:type="spellEnd"/>
            <w:r>
              <w:rPr>
                <w:spacing w:val="-20"/>
              </w:rPr>
              <w:t xml:space="preserve"> </w:t>
            </w:r>
            <w:r w:rsidRPr="00E2343F">
              <w:rPr>
                <w:spacing w:val="-20"/>
              </w:rPr>
              <w:t xml:space="preserve"> загруз</w:t>
            </w:r>
            <w:r>
              <w:rPr>
                <w:spacing w:val="-20"/>
              </w:rPr>
              <w:t>чик</w:t>
            </w:r>
            <w:proofErr w:type="gramEnd"/>
            <w:r>
              <w:rPr>
                <w:spacing w:val="-20"/>
              </w:rPr>
              <w:t xml:space="preserve">  модуля ЦП-РИО-64»</w:t>
            </w:r>
          </w:p>
          <w:p w:rsidR="00802C36" w:rsidRPr="001C2BC6" w:rsidRDefault="00802C36" w:rsidP="00702FF2">
            <w:pPr>
              <w:spacing w:line="240" w:lineRule="auto"/>
              <w:ind w:left="42"/>
              <w:rPr>
                <w:spacing w:val="-14"/>
                <w:szCs w:val="26"/>
              </w:rPr>
            </w:pPr>
            <w:proofErr w:type="gramStart"/>
            <w:r w:rsidRPr="00E2343F">
              <w:rPr>
                <w:spacing w:val="-20"/>
              </w:rPr>
              <w:t xml:space="preserve">Текст </w:t>
            </w:r>
            <w:r>
              <w:rPr>
                <w:spacing w:val="-20"/>
              </w:rPr>
              <w:t xml:space="preserve"> </w:t>
            </w:r>
            <w:r w:rsidRPr="00E2343F">
              <w:rPr>
                <w:spacing w:val="-20"/>
              </w:rPr>
              <w:t>программы</w:t>
            </w:r>
            <w:proofErr w:type="gramEnd"/>
            <w:r w:rsidRPr="00E2343F">
              <w:rPr>
                <w:spacing w:val="-20"/>
              </w:rPr>
              <w:t xml:space="preserve">  (в загрузочном </w:t>
            </w:r>
            <w:r>
              <w:rPr>
                <w:spacing w:val="-20"/>
              </w:rPr>
              <w:t xml:space="preserve"> </w:t>
            </w:r>
            <w:r w:rsidRPr="00E2343F">
              <w:rPr>
                <w:spacing w:val="-20"/>
              </w:rPr>
              <w:t>виде)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4C32FE" w:rsidRDefault="00802C36" w:rsidP="00702FF2">
            <w:pPr>
              <w:spacing w:line="216" w:lineRule="auto"/>
              <w:rPr>
                <w:snapToGrid w:val="0"/>
                <w:spacing w:val="-18"/>
              </w:rPr>
            </w:pPr>
            <w:r w:rsidRPr="004C32FE">
              <w:rPr>
                <w:snapToGrid w:val="0"/>
                <w:spacing w:val="-18"/>
              </w:rPr>
              <w:t xml:space="preserve">Поставляется в </w:t>
            </w:r>
            <w:proofErr w:type="gramStart"/>
            <w:r w:rsidRPr="004C32FE">
              <w:rPr>
                <w:snapToGrid w:val="0"/>
                <w:spacing w:val="-18"/>
              </w:rPr>
              <w:t>со</w:t>
            </w:r>
            <w:r w:rsidRPr="00CD2E21">
              <w:rPr>
                <w:snapToGrid w:val="0"/>
                <w:spacing w:val="-18"/>
              </w:rPr>
              <w:t>-</w:t>
            </w:r>
            <w:r w:rsidRPr="004C32FE">
              <w:rPr>
                <w:snapToGrid w:val="0"/>
                <w:spacing w:val="-18"/>
              </w:rPr>
              <w:t>ставе</w:t>
            </w:r>
            <w:proofErr w:type="gramEnd"/>
            <w:r w:rsidRPr="004C32FE">
              <w:rPr>
                <w:snapToGrid w:val="0"/>
                <w:spacing w:val="-18"/>
              </w:rPr>
              <w:t xml:space="preserve"> «Комплекта эксплуатационного программного </w:t>
            </w:r>
            <w:proofErr w:type="spellStart"/>
            <w:r w:rsidRPr="004C32FE">
              <w:rPr>
                <w:snapToGrid w:val="0"/>
                <w:spacing w:val="-18"/>
              </w:rPr>
              <w:t>обес</w:t>
            </w:r>
            <w:proofErr w:type="spellEnd"/>
            <w:r w:rsidRPr="00CD2E21">
              <w:rPr>
                <w:snapToGrid w:val="0"/>
                <w:spacing w:val="-18"/>
              </w:rPr>
              <w:t>-</w:t>
            </w:r>
            <w:r w:rsidRPr="004C32FE">
              <w:rPr>
                <w:snapToGrid w:val="0"/>
                <w:spacing w:val="-18"/>
              </w:rPr>
              <w:t>печения приборов ЦОИ»</w:t>
            </w:r>
          </w:p>
        </w:tc>
      </w:tr>
      <w:tr w:rsidR="00802C36" w:rsidTr="00702FF2">
        <w:trPr>
          <w:trHeight w:val="327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88" w:lineRule="auto"/>
              <w:jc w:val="center"/>
              <w:rPr>
                <w:snapToGrid w:val="0"/>
              </w:rPr>
            </w:pPr>
          </w:p>
        </w:tc>
      </w:tr>
      <w:tr w:rsidR="00802C36" w:rsidRPr="00D5387E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D5387E" w:rsidRDefault="00802C36" w:rsidP="00702FF2">
            <w:pPr>
              <w:spacing w:line="340" w:lineRule="exact"/>
              <w:rPr>
                <w:spacing w:val="-20"/>
              </w:rPr>
            </w:pPr>
            <w:r w:rsidRPr="00D5387E">
              <w:rPr>
                <w:spacing w:val="-20"/>
              </w:rPr>
              <w:t>ЮКСУ.466931.002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D5387E" w:rsidRDefault="00802C36" w:rsidP="00702FF2">
            <w:pPr>
              <w:spacing w:line="340" w:lineRule="exact"/>
              <w:ind w:right="-91"/>
              <w:jc w:val="center"/>
              <w:rPr>
                <w:spacing w:val="-20"/>
              </w:rPr>
            </w:pPr>
            <w:r w:rsidRPr="00D5387E">
              <w:rPr>
                <w:spacing w:val="-20"/>
              </w:rPr>
              <w:t>Комплект монтажных частей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D5387E" w:rsidRDefault="00802C36" w:rsidP="00702FF2">
            <w:pPr>
              <w:spacing w:line="340" w:lineRule="exact"/>
              <w:jc w:val="center"/>
              <w:rPr>
                <w:snapToGrid w:val="0"/>
                <w:spacing w:val="-20"/>
              </w:rPr>
            </w:pPr>
            <w:r w:rsidRPr="00D5387E">
              <w:rPr>
                <w:snapToGrid w:val="0"/>
                <w:spacing w:val="-2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D5387E" w:rsidRDefault="00802C36" w:rsidP="00702FF2">
            <w:pPr>
              <w:spacing w:line="340" w:lineRule="exact"/>
              <w:ind w:left="284"/>
              <w:jc w:val="center"/>
              <w:rPr>
                <w:snapToGrid w:val="0"/>
                <w:spacing w:val="-20"/>
                <w:rtl/>
                <w:lang w:bidi="he-IL"/>
              </w:rPr>
            </w:pPr>
            <w:r w:rsidRPr="00D5387E">
              <w:rPr>
                <w:snapToGrid w:val="0"/>
                <w:spacing w:val="-20"/>
                <w:lang w:bidi="he-IL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4C32FE" w:rsidRDefault="00802C36" w:rsidP="00702FF2">
            <w:pPr>
              <w:spacing w:line="216" w:lineRule="auto"/>
              <w:rPr>
                <w:snapToGrid w:val="0"/>
                <w:spacing w:val="-18"/>
              </w:rPr>
            </w:pPr>
            <w:r w:rsidRPr="004C32FE">
              <w:rPr>
                <w:spacing w:val="-18"/>
              </w:rPr>
              <w:t xml:space="preserve">Поставляется по </w:t>
            </w:r>
            <w:proofErr w:type="gramStart"/>
            <w:r w:rsidRPr="004C32FE">
              <w:rPr>
                <w:spacing w:val="-18"/>
              </w:rPr>
              <w:t>за</w:t>
            </w:r>
            <w:r w:rsidRPr="00CD2E21">
              <w:rPr>
                <w:spacing w:val="-18"/>
              </w:rPr>
              <w:t>-</w:t>
            </w:r>
            <w:r w:rsidRPr="004C32FE">
              <w:rPr>
                <w:spacing w:val="-18"/>
              </w:rPr>
              <w:t>просу</w:t>
            </w:r>
            <w:proofErr w:type="gramEnd"/>
            <w:r w:rsidRPr="004C32FE">
              <w:rPr>
                <w:spacing w:val="-18"/>
              </w:rPr>
              <w:t xml:space="preserve"> потребителя в соответствии с до</w:t>
            </w:r>
            <w:r w:rsidRPr="00CD2E21">
              <w:rPr>
                <w:spacing w:val="-18"/>
              </w:rPr>
              <w:t>-</w:t>
            </w:r>
            <w:r w:rsidRPr="004C32FE">
              <w:rPr>
                <w:spacing w:val="-18"/>
              </w:rPr>
              <w:t>говором на поставку</w:t>
            </w:r>
          </w:p>
        </w:tc>
      </w:tr>
      <w:tr w:rsidR="00802C36" w:rsidTr="00702FF2">
        <w:trPr>
          <w:trHeight w:val="40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70787E" w:rsidRDefault="00802C36" w:rsidP="00702FF2">
            <w:pPr>
              <w:shd w:val="clear" w:color="auto" w:fill="FFFFFF"/>
              <w:ind w:right="-176"/>
              <w:rPr>
                <w:spacing w:val="-20"/>
              </w:rPr>
            </w:pPr>
            <w:r w:rsidRPr="00DC0CCC">
              <w:rPr>
                <w:spacing w:val="-20"/>
              </w:rPr>
              <w:t>ЮКСУ.9</w:t>
            </w:r>
            <w:r>
              <w:rPr>
                <w:spacing w:val="-20"/>
                <w:lang w:val="en-US"/>
              </w:rPr>
              <w:t>103</w:t>
            </w:r>
            <w:r>
              <w:rPr>
                <w:spacing w:val="-20"/>
              </w:rPr>
              <w:t>6</w:t>
            </w:r>
            <w:r w:rsidRPr="00DC0CCC">
              <w:rPr>
                <w:spacing w:val="-20"/>
              </w:rPr>
              <w:t xml:space="preserve">-01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A03158" w:rsidRDefault="00802C36" w:rsidP="00702FF2">
            <w:pPr>
              <w:spacing w:line="240" w:lineRule="auto"/>
              <w:ind w:right="-91"/>
              <w:rPr>
                <w:spacing w:val="-20"/>
              </w:rPr>
            </w:pPr>
            <w:proofErr w:type="gramStart"/>
            <w:r>
              <w:rPr>
                <w:spacing w:val="-20"/>
              </w:rPr>
              <w:t xml:space="preserve">Комплект  </w:t>
            </w:r>
            <w:proofErr w:type="spellStart"/>
            <w:r>
              <w:rPr>
                <w:spacing w:val="-20"/>
              </w:rPr>
              <w:t>эксплуатаци</w:t>
            </w:r>
            <w:proofErr w:type="gramEnd"/>
            <w:r w:rsidRPr="00CD2E21">
              <w:rPr>
                <w:spacing w:val="-20"/>
              </w:rPr>
              <w:t>-</w:t>
            </w:r>
            <w:r>
              <w:rPr>
                <w:spacing w:val="-20"/>
              </w:rPr>
              <w:t>онного</w:t>
            </w:r>
            <w:proofErr w:type="spellEnd"/>
            <w:r>
              <w:rPr>
                <w:spacing w:val="-20"/>
              </w:rPr>
              <w:t xml:space="preserve"> программного обеспечения  приборов ЦОИ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:rsidR="00802C36" w:rsidRPr="00A03158" w:rsidRDefault="00802C36" w:rsidP="00702FF2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CD-R</w:t>
            </w:r>
          </w:p>
        </w:tc>
      </w:tr>
      <w:tr w:rsidR="00802C36" w:rsidTr="00702FF2">
        <w:trPr>
          <w:cantSplit/>
          <w:trHeight w:val="1408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Pr="00762232" w:rsidRDefault="00FD25DF" w:rsidP="00702FF2">
            <w:pPr>
              <w:spacing w:before="60" w:after="60" w:line="260" w:lineRule="exact"/>
              <w:ind w:left="284"/>
            </w:pPr>
            <w:r>
              <w:t>Примечания</w:t>
            </w:r>
          </w:p>
          <w:p w:rsidR="00802C36" w:rsidRPr="00EB4475" w:rsidRDefault="00802C36" w:rsidP="00702FF2">
            <w:pPr>
              <w:spacing w:before="60" w:after="60" w:line="260" w:lineRule="exact"/>
              <w:ind w:left="1701"/>
            </w:pPr>
            <w:r>
              <w:t>1 В графе «Заводской номер» указаны заводские номера модулей, нанесенные штрих-кодом</w:t>
            </w:r>
            <w:r w:rsidRPr="00EB4475">
              <w:t>.</w:t>
            </w:r>
          </w:p>
          <w:p w:rsidR="00802C36" w:rsidRDefault="00802C36" w:rsidP="00702FF2">
            <w:pPr>
              <w:spacing w:before="60" w:after="60" w:line="240" w:lineRule="auto"/>
              <w:ind w:left="1701"/>
            </w:pPr>
            <w:r>
              <w:t xml:space="preserve">2 </w:t>
            </w:r>
            <w:r>
              <w:rPr>
                <w:lang w:val="en-US"/>
              </w:rPr>
              <w:t>CD</w:t>
            </w:r>
            <w:r w:rsidRPr="00DC0CCC">
              <w:t>-</w:t>
            </w:r>
            <w:r>
              <w:rPr>
                <w:lang w:val="en-US"/>
              </w:rPr>
              <w:t>R</w:t>
            </w:r>
            <w:r w:rsidRPr="00897B96">
              <w:t xml:space="preserve"> </w:t>
            </w:r>
            <w:r>
              <w:t xml:space="preserve">с </w:t>
            </w:r>
            <w:r>
              <w:rPr>
                <w:snapToGrid w:val="0"/>
              </w:rPr>
              <w:t xml:space="preserve">«Комплектом эксплуатационного программного обеспечения приборов ЦОИ» </w:t>
            </w:r>
            <w:r>
              <w:t xml:space="preserve">упаковывается вместе с эксплуатационной </w:t>
            </w:r>
            <w:proofErr w:type="spellStart"/>
            <w:proofErr w:type="gramStart"/>
            <w:r>
              <w:t>докумен</w:t>
            </w:r>
            <w:r w:rsidRPr="00CD2E21">
              <w:t>-</w:t>
            </w:r>
            <w:r>
              <w:t>тацией</w:t>
            </w:r>
            <w:proofErr w:type="spellEnd"/>
            <w:proofErr w:type="gramEnd"/>
            <w:r w:rsidRPr="00EB4475">
              <w:t>.</w:t>
            </w:r>
            <w:r w:rsidRPr="00083DD7">
              <w:t xml:space="preserve"> </w:t>
            </w:r>
          </w:p>
          <w:p w:rsidR="00802C36" w:rsidRPr="00104D43" w:rsidRDefault="00802C36" w:rsidP="00702FF2">
            <w:pPr>
              <w:spacing w:before="60" w:after="60" w:line="240" w:lineRule="auto"/>
              <w:ind w:left="1701"/>
            </w:pPr>
            <w:r>
              <w:t xml:space="preserve">3 Заводские номера модулей указаны для лиц, осуществляющих </w:t>
            </w:r>
            <w:proofErr w:type="gramStart"/>
            <w:r>
              <w:t>ре</w:t>
            </w:r>
            <w:r w:rsidRPr="00CD2E21">
              <w:t>-</w:t>
            </w:r>
            <w:proofErr w:type="spellStart"/>
            <w:r>
              <w:t>монтно</w:t>
            </w:r>
            <w:proofErr w:type="spellEnd"/>
            <w:proofErr w:type="gramEnd"/>
            <w:r>
              <w:t>-восстановительные работы</w:t>
            </w:r>
            <w:r w:rsidRPr="00104D43">
              <w:t>.</w:t>
            </w:r>
          </w:p>
          <w:p w:rsidR="00802C36" w:rsidRDefault="00802C36" w:rsidP="00702FF2">
            <w:pPr>
              <w:spacing w:line="260" w:lineRule="exact"/>
              <w:ind w:left="1701"/>
              <w:rPr>
                <w:snapToGrid w:val="0"/>
              </w:rPr>
            </w:pPr>
          </w:p>
        </w:tc>
      </w:tr>
    </w:tbl>
    <w:p w:rsidR="00802C36" w:rsidRPr="00782FF4" w:rsidRDefault="00802C36" w:rsidP="00802C36">
      <w:pPr>
        <w:ind w:left="720"/>
        <w:jc w:val="right"/>
        <w:rPr>
          <w:snapToGrid w:val="0"/>
          <w:sz w:val="24"/>
          <w:szCs w:val="24"/>
        </w:rPr>
      </w:pPr>
    </w:p>
    <w:p w:rsidR="006D6B19" w:rsidRPr="006D6B19" w:rsidRDefault="00802C36" w:rsidP="006D6B1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 w:rsidRPr="00782FF4">
        <w:rPr>
          <w:snapToGrid w:val="0"/>
          <w:szCs w:val="24"/>
        </w:rPr>
        <w:br w:type="page"/>
      </w:r>
      <w:r w:rsidR="003E56FB" w:rsidRPr="00782FF4">
        <w:rPr>
          <w:snapToGrid w:val="0"/>
          <w:szCs w:val="24"/>
        </w:rPr>
        <w:lastRenderedPageBreak/>
        <w:br w:type="page"/>
      </w:r>
      <w:r w:rsidR="006D6B19">
        <w:rPr>
          <w:szCs w:val="24"/>
          <w:lang w:val="en-US"/>
        </w:rPr>
        <w:lastRenderedPageBreak/>
        <w:t>6</w:t>
      </w:r>
    </w:p>
    <w:p w:rsidR="00427D2C" w:rsidRPr="00161E2C" w:rsidRDefault="006D6B19" w:rsidP="006D6B19">
      <w:pPr>
        <w:ind w:left="720"/>
        <w:jc w:val="right"/>
        <w:rPr>
          <w:snapToGrid w:val="0"/>
          <w:sz w:val="24"/>
          <w:szCs w:val="24"/>
          <w:lang w:val="en-US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290800" w:rsidRPr="00AA4A26" w:rsidRDefault="00290800" w:rsidP="00290800">
      <w:pPr>
        <w:ind w:left="720"/>
        <w:jc w:val="right"/>
        <w:rPr>
          <w:snapToGrid w:val="0"/>
          <w:sz w:val="4"/>
          <w:szCs w:val="4"/>
          <w:lang w:val="en-US"/>
        </w:rPr>
      </w:pPr>
    </w:p>
    <w:p w:rsidR="00290800" w:rsidRPr="00290800" w:rsidRDefault="00290800" w:rsidP="00290800">
      <w:pPr>
        <w:ind w:left="720"/>
        <w:jc w:val="right"/>
        <w:rPr>
          <w:snapToGrid w:val="0"/>
          <w:lang w:val="en-US"/>
        </w:rPr>
      </w:pPr>
    </w:p>
    <w:p w:rsidR="00802C36" w:rsidRDefault="00943C34" w:rsidP="00FD25DF">
      <w:pPr>
        <w:spacing w:before="240"/>
        <w:rPr>
          <w:snapToGrid w:val="0"/>
        </w:rPr>
      </w:pPr>
      <w:r>
        <w:rPr>
          <w:snapToGrid w:val="0"/>
        </w:rPr>
        <w:t>Таблица 2.</w:t>
      </w:r>
      <w:r w:rsidR="008D185A">
        <w:rPr>
          <w:snapToGrid w:val="0"/>
        </w:rPr>
        <w:t>2</w:t>
      </w:r>
      <w:r w:rsidR="007953FE">
        <w:rPr>
          <w:snapToGrid w:val="0"/>
        </w:rPr>
        <w:t xml:space="preserve"> </w:t>
      </w:r>
      <w:r w:rsidR="007953FE" w:rsidRPr="00943C34">
        <w:rPr>
          <w:snapToGrid w:val="0"/>
        </w:rPr>
        <w:t xml:space="preserve">- </w:t>
      </w:r>
      <w:r w:rsidR="00802C36">
        <w:rPr>
          <w:snapToGrid w:val="0"/>
        </w:rPr>
        <w:t>Эксплуатационная документация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2270"/>
        <w:gridCol w:w="1561"/>
        <w:gridCol w:w="1842"/>
        <w:gridCol w:w="1701"/>
      </w:tblGrid>
      <w:tr w:rsidR="00802C36" w:rsidTr="00702FF2">
        <w:trPr>
          <w:trHeight w:val="91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Наименование </w:t>
            </w:r>
            <w:proofErr w:type="spellStart"/>
            <w:proofErr w:type="gramStart"/>
            <w:r>
              <w:rPr>
                <w:snapToGrid w:val="0"/>
                <w:sz w:val="24"/>
              </w:rPr>
              <w:t>изде</w:t>
            </w:r>
            <w:proofErr w:type="spellEnd"/>
            <w:r>
              <w:rPr>
                <w:snapToGrid w:val="0"/>
                <w:sz w:val="24"/>
                <w:lang w:val="en-US"/>
              </w:rPr>
              <w:t>-</w:t>
            </w:r>
            <w:r>
              <w:rPr>
                <w:snapToGrid w:val="0"/>
                <w:sz w:val="24"/>
              </w:rPr>
              <w:t>лия</w:t>
            </w:r>
            <w:proofErr w:type="gram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802C36" w:rsidTr="00702FF2">
        <w:trPr>
          <w:trHeight w:val="9868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ind w:left="235"/>
              <w:rPr>
                <w:snapToGrid w:val="0"/>
              </w:rPr>
            </w:pPr>
          </w:p>
          <w:p w:rsidR="00802C36" w:rsidRPr="00ED52BB" w:rsidRDefault="00802C36" w:rsidP="00702FF2">
            <w:pPr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</w:rPr>
              <w:t>ЮКСУ.466227.008ВЭ</w:t>
            </w:r>
          </w:p>
          <w:p w:rsidR="00802C36" w:rsidRDefault="00802C36" w:rsidP="00702FF2">
            <w:pPr>
              <w:ind w:left="235"/>
              <w:rPr>
                <w:snapToGrid w:val="0"/>
              </w:rPr>
            </w:pPr>
          </w:p>
          <w:p w:rsidR="00802C36" w:rsidRDefault="00802C36" w:rsidP="00702FF2">
            <w:pPr>
              <w:ind w:left="235"/>
              <w:rPr>
                <w:snapToGrid w:val="0"/>
              </w:rPr>
            </w:pPr>
          </w:p>
          <w:p w:rsidR="00802C36" w:rsidRDefault="00802C36" w:rsidP="00702FF2">
            <w:pPr>
              <w:ind w:left="235"/>
              <w:rPr>
                <w:snapToGrid w:val="0"/>
              </w:rPr>
            </w:pPr>
          </w:p>
          <w:p w:rsidR="00802C36" w:rsidRDefault="00802C36" w:rsidP="00702FF2">
            <w:pPr>
              <w:ind w:left="235"/>
              <w:rPr>
                <w:snapToGrid w:val="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ind w:left="88"/>
              <w:rPr>
                <w:snapToGrid w:val="0"/>
              </w:rPr>
            </w:pPr>
          </w:p>
          <w:p w:rsidR="00802C36" w:rsidRDefault="00802C36" w:rsidP="00702FF2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Ведомость </w:t>
            </w:r>
            <w:proofErr w:type="spellStart"/>
            <w:proofErr w:type="gramStart"/>
            <w:r>
              <w:rPr>
                <w:snapToGrid w:val="0"/>
              </w:rPr>
              <w:t>эксплу</w:t>
            </w:r>
            <w:r w:rsidRPr="004572E4">
              <w:rPr>
                <w:snapToGrid w:val="0"/>
              </w:rPr>
              <w:t>-</w:t>
            </w:r>
            <w:r>
              <w:rPr>
                <w:snapToGrid w:val="0"/>
              </w:rPr>
              <w:t>атационных</w:t>
            </w:r>
            <w:proofErr w:type="spellEnd"/>
            <w:proofErr w:type="gramEnd"/>
            <w:r>
              <w:rPr>
                <w:snapToGrid w:val="0"/>
              </w:rPr>
              <w:t xml:space="preserve"> доку</w:t>
            </w:r>
            <w:r w:rsidRPr="004572E4">
              <w:rPr>
                <w:snapToGrid w:val="0"/>
              </w:rPr>
              <w:t>-</w:t>
            </w:r>
            <w:r>
              <w:rPr>
                <w:snapToGrid w:val="0"/>
              </w:rPr>
              <w:t>ментов</w:t>
            </w:r>
          </w:p>
          <w:p w:rsidR="00802C36" w:rsidRDefault="00802C36" w:rsidP="00702FF2">
            <w:pPr>
              <w:ind w:left="88"/>
              <w:rPr>
                <w:snapToGrid w:val="0"/>
              </w:rPr>
            </w:pPr>
          </w:p>
          <w:p w:rsidR="00802C36" w:rsidRDefault="00802C36" w:rsidP="00702FF2">
            <w:pPr>
              <w:ind w:left="88"/>
              <w:rPr>
                <w:snapToGrid w:val="0"/>
              </w:rPr>
            </w:pPr>
          </w:p>
          <w:p w:rsidR="00802C36" w:rsidRDefault="00802C36" w:rsidP="00702FF2">
            <w:pPr>
              <w:ind w:left="88"/>
              <w:rPr>
                <w:snapToGrid w:val="0"/>
              </w:rPr>
            </w:pPr>
          </w:p>
          <w:p w:rsidR="00802C36" w:rsidRDefault="00802C36" w:rsidP="00702FF2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Комплект </w:t>
            </w:r>
            <w:proofErr w:type="spellStart"/>
            <w:proofErr w:type="gramStart"/>
            <w:r>
              <w:rPr>
                <w:snapToGrid w:val="0"/>
              </w:rPr>
              <w:t>эксплуа</w:t>
            </w:r>
            <w:r w:rsidRPr="004572E4">
              <w:rPr>
                <w:snapToGrid w:val="0"/>
              </w:rPr>
              <w:t>-</w:t>
            </w:r>
            <w:r>
              <w:rPr>
                <w:snapToGrid w:val="0"/>
              </w:rPr>
              <w:t>тационных</w:t>
            </w:r>
            <w:proofErr w:type="spellEnd"/>
            <w:proofErr w:type="gramEnd"/>
            <w:r>
              <w:rPr>
                <w:snapToGrid w:val="0"/>
              </w:rPr>
              <w:t xml:space="preserve"> доку</w:t>
            </w:r>
            <w:r w:rsidRPr="004572E4">
              <w:rPr>
                <w:snapToGrid w:val="0"/>
              </w:rPr>
              <w:t>-</w:t>
            </w:r>
            <w:r>
              <w:rPr>
                <w:snapToGrid w:val="0"/>
              </w:rPr>
              <w:t>ментов согласно</w:t>
            </w:r>
          </w:p>
          <w:p w:rsidR="00802C36" w:rsidRPr="00ED52BB" w:rsidRDefault="00802C36" w:rsidP="00702FF2">
            <w:pPr>
              <w:ind w:left="88"/>
              <w:rPr>
                <w:snapToGrid w:val="0"/>
                <w:spacing w:val="-20"/>
              </w:rPr>
            </w:pPr>
            <w:r w:rsidRPr="00ED52BB">
              <w:rPr>
                <w:snapToGrid w:val="0"/>
                <w:spacing w:val="-20"/>
              </w:rPr>
              <w:t>ЮКСУ.466227.008ВЭ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ind w:left="9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ind w:left="9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802C36" w:rsidRDefault="00802C36" w:rsidP="00702FF2">
            <w:pPr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ind w:left="49"/>
              <w:jc w:val="both"/>
              <w:rPr>
                <w:snapToGrid w:val="0"/>
              </w:rPr>
            </w:pPr>
          </w:p>
          <w:p w:rsidR="00802C36" w:rsidRDefault="00802C36" w:rsidP="00702FF2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  <w:p w:rsidR="00802C36" w:rsidRDefault="00802C36" w:rsidP="00702FF2">
            <w:pPr>
              <w:ind w:left="49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ind w:left="49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ind w:left="49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ind w:left="49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ind w:left="49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  <w:p w:rsidR="00802C36" w:rsidRDefault="00802C36" w:rsidP="00702FF2">
            <w:pPr>
              <w:ind w:left="49"/>
              <w:jc w:val="center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C36" w:rsidRDefault="00802C36" w:rsidP="00702FF2">
            <w:pPr>
              <w:ind w:left="9"/>
              <w:jc w:val="center"/>
              <w:rPr>
                <w:snapToGrid w:val="0"/>
              </w:rPr>
            </w:pPr>
          </w:p>
          <w:p w:rsidR="00802C36" w:rsidRDefault="00802C36" w:rsidP="00702FF2">
            <w:pPr>
              <w:pStyle w:val="af"/>
              <w:spacing w:line="360" w:lineRule="auto"/>
              <w:ind w:left="75"/>
              <w:rPr>
                <w:snapToGrid w:val="0"/>
              </w:rPr>
            </w:pPr>
          </w:p>
        </w:tc>
      </w:tr>
    </w:tbl>
    <w:p w:rsidR="00802C36" w:rsidRDefault="00802C36" w:rsidP="00802C36">
      <w:pPr>
        <w:spacing w:line="240" w:lineRule="auto"/>
      </w:pPr>
    </w:p>
    <w:p w:rsidR="00802C36" w:rsidRDefault="00802C36" w:rsidP="00802C36">
      <w:pPr>
        <w:spacing w:line="240" w:lineRule="auto"/>
      </w:pPr>
    </w:p>
    <w:p w:rsidR="00802C36" w:rsidRDefault="00802C36" w:rsidP="00802C36">
      <w:pPr>
        <w:spacing w:line="240" w:lineRule="auto"/>
      </w:pPr>
    </w:p>
    <w:p w:rsidR="00802C36" w:rsidRDefault="00802C36" w:rsidP="00802C36">
      <w:pPr>
        <w:spacing w:line="240" w:lineRule="auto"/>
      </w:pPr>
    </w:p>
    <w:p w:rsidR="007953FE" w:rsidRPr="00802C36" w:rsidRDefault="00802C36" w:rsidP="00802C36">
      <w:pPr>
        <w:ind w:left="720"/>
      </w:pPr>
      <w:r>
        <w:t>Примечание – Раздел заполняет изготовитель</w:t>
      </w:r>
      <w:r w:rsidR="007953FE">
        <w:t xml:space="preserve"> </w:t>
      </w:r>
      <w:r w:rsidR="00D763CE">
        <w:t>прибора</w:t>
      </w:r>
      <w:r w:rsidR="007953FE">
        <w:t>.</w:t>
      </w:r>
    </w:p>
    <w:p w:rsidR="00290800" w:rsidRPr="00802C36" w:rsidRDefault="00290800"/>
    <w:p w:rsidR="007B5331" w:rsidRPr="00802C36" w:rsidRDefault="007B5331">
      <w:pPr>
        <w:rPr>
          <w:sz w:val="20"/>
        </w:rPr>
      </w:pPr>
    </w:p>
    <w:p w:rsidR="00290800" w:rsidRPr="00802C36" w:rsidRDefault="009B64F3" w:rsidP="00290800">
      <w:pPr>
        <w:jc w:val="right"/>
      </w:pPr>
      <w:r w:rsidRPr="00802C36">
        <w:br w:type="page"/>
      </w:r>
    </w:p>
    <w:p w:rsidR="000505F9" w:rsidRPr="006D6B19" w:rsidRDefault="00290800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lastRenderedPageBreak/>
        <w:br w:type="page"/>
      </w:r>
      <w:r w:rsidR="000505F9" w:rsidRPr="006D6B19">
        <w:rPr>
          <w:szCs w:val="24"/>
        </w:rPr>
        <w:lastRenderedPageBreak/>
        <w:t>7</w:t>
      </w:r>
    </w:p>
    <w:p w:rsidR="00290800" w:rsidRPr="006D6B19" w:rsidRDefault="000505F9" w:rsidP="000505F9">
      <w:pPr>
        <w:spacing w:line="240" w:lineRule="auto"/>
        <w:ind w:left="720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802C36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290800" w:rsidRPr="000505F9" w:rsidRDefault="00290800" w:rsidP="00290800">
      <w:pPr>
        <w:spacing w:line="240" w:lineRule="auto"/>
        <w:ind w:left="720"/>
        <w:jc w:val="right"/>
      </w:pPr>
    </w:p>
    <w:p w:rsidR="000505F9" w:rsidRDefault="007953FE" w:rsidP="000505F9">
      <w:pPr>
        <w:spacing w:line="240" w:lineRule="auto"/>
        <w:ind w:left="720"/>
        <w:rPr>
          <w:caps/>
          <w:snapToGrid w:val="0"/>
        </w:rPr>
      </w:pPr>
      <w:proofErr w:type="gramStart"/>
      <w:r>
        <w:rPr>
          <w:caps/>
          <w:snapToGrid w:val="0"/>
        </w:rPr>
        <w:t>3  Ресурсы</w:t>
      </w:r>
      <w:proofErr w:type="gramEnd"/>
      <w:r>
        <w:rPr>
          <w:caps/>
          <w:snapToGrid w:val="0"/>
        </w:rPr>
        <w:t xml:space="preserve">, </w:t>
      </w:r>
      <w:r w:rsidR="000505F9">
        <w:rPr>
          <w:caps/>
          <w:snapToGrid w:val="0"/>
        </w:rPr>
        <w:t>сроки службы и хранения, гарантии</w:t>
      </w:r>
      <w:r w:rsidR="000505F9">
        <w:rPr>
          <w:caps/>
          <w:snapToGrid w:val="0"/>
        </w:rPr>
        <w:br/>
        <w:t xml:space="preserve">    изготовителя (поставщика)</w:t>
      </w:r>
    </w:p>
    <w:p w:rsidR="000505F9" w:rsidRDefault="000505F9" w:rsidP="000505F9">
      <w:pPr>
        <w:spacing w:line="240" w:lineRule="auto"/>
        <w:ind w:left="851" w:hanging="142"/>
        <w:rPr>
          <w:snapToGrid w:val="0"/>
        </w:rPr>
      </w:pPr>
    </w:p>
    <w:p w:rsidR="000505F9" w:rsidRDefault="000505F9" w:rsidP="000505F9">
      <w:pPr>
        <w:spacing w:line="240" w:lineRule="auto"/>
        <w:ind w:right="345" w:firstLine="443"/>
        <w:jc w:val="both"/>
        <w:rPr>
          <w:snapToGrid w:val="0"/>
          <w:vanish/>
        </w:rPr>
      </w:pPr>
    </w:p>
    <w:p w:rsidR="000505F9" w:rsidRPr="00DC075F" w:rsidRDefault="000505F9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ресурс </w:t>
      </w:r>
      <w:proofErr w:type="gramStart"/>
      <w:r w:rsidRPr="00DC075F">
        <w:rPr>
          <w:snapToGrid w:val="0"/>
        </w:rPr>
        <w:t>прибора  -</w:t>
      </w:r>
      <w:proofErr w:type="gramEnd"/>
      <w:r w:rsidRPr="00DC075F">
        <w:rPr>
          <w:snapToGrid w:val="0"/>
        </w:rPr>
        <w:t xml:space="preserve"> 120000 ч.</w:t>
      </w:r>
    </w:p>
    <w:p w:rsidR="000505F9" w:rsidRDefault="000505F9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срок службы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– </w:t>
      </w:r>
      <w:r>
        <w:rPr>
          <w:snapToGrid w:val="0"/>
        </w:rPr>
        <w:t>25</w:t>
      </w:r>
      <w:r w:rsidRPr="00DC075F">
        <w:rPr>
          <w:snapToGrid w:val="0"/>
        </w:rPr>
        <w:t xml:space="preserve"> лет.</w:t>
      </w:r>
    </w:p>
    <w:p w:rsidR="000505F9" w:rsidRDefault="000505F9" w:rsidP="000505F9">
      <w:pPr>
        <w:ind w:firstLine="720"/>
        <w:rPr>
          <w:snapToGrid w:val="0"/>
        </w:rPr>
      </w:pPr>
      <w:r>
        <w:rPr>
          <w:snapToGrid w:val="0"/>
        </w:rPr>
        <w:t xml:space="preserve">Средний срок </w:t>
      </w:r>
      <w:proofErr w:type="spellStart"/>
      <w:r>
        <w:rPr>
          <w:snapToGrid w:val="0"/>
        </w:rPr>
        <w:t>сохраняемости</w:t>
      </w:r>
      <w:proofErr w:type="spellEnd"/>
      <w:r>
        <w:rPr>
          <w:snapToGrid w:val="0"/>
        </w:rPr>
        <w:t xml:space="preserve"> до ввода в эксплуатацию - 5 лет в условиях 1 по ГОСТ 15150-69.</w:t>
      </w:r>
    </w:p>
    <w:p w:rsidR="000505F9" w:rsidRDefault="000505F9" w:rsidP="000505F9">
      <w:pPr>
        <w:ind w:firstLine="720"/>
        <w:jc w:val="both"/>
        <w:rPr>
          <w:snapToGrid w:val="0"/>
        </w:rPr>
      </w:pPr>
      <w:r>
        <w:rPr>
          <w:snapToGrid w:val="0"/>
        </w:rPr>
        <w:t xml:space="preserve">Указанные сроки службы и хранения действительны при соблюдении </w:t>
      </w:r>
      <w:proofErr w:type="spellStart"/>
      <w:proofErr w:type="gramStart"/>
      <w:r>
        <w:rPr>
          <w:snapToGrid w:val="0"/>
        </w:rPr>
        <w:t>потре</w:t>
      </w:r>
      <w:r w:rsidR="00782FF4">
        <w:rPr>
          <w:snapToGrid w:val="0"/>
        </w:rPr>
        <w:t>-</w:t>
      </w:r>
      <w:r>
        <w:rPr>
          <w:snapToGrid w:val="0"/>
        </w:rPr>
        <w:t>бителем</w:t>
      </w:r>
      <w:proofErr w:type="spellEnd"/>
      <w:proofErr w:type="gramEnd"/>
      <w:r>
        <w:rPr>
          <w:snapToGrid w:val="0"/>
        </w:rPr>
        <w:t xml:space="preserve"> требований действующей эксплуатационной документации.</w:t>
      </w:r>
    </w:p>
    <w:p w:rsidR="000505F9" w:rsidRDefault="000505F9" w:rsidP="000505F9">
      <w:pPr>
        <w:jc w:val="both"/>
        <w:rPr>
          <w:snapToGrid w:val="0"/>
        </w:rPr>
      </w:pPr>
    </w:p>
    <w:p w:rsidR="000505F9" w:rsidRPr="000505F9" w:rsidRDefault="000505F9" w:rsidP="000505F9">
      <w:pPr>
        <w:jc w:val="both"/>
        <w:rPr>
          <w:snapToGrid w:val="0"/>
        </w:rPr>
      </w:pPr>
    </w:p>
    <w:p w:rsidR="000505F9" w:rsidRPr="000505F9" w:rsidRDefault="000505F9" w:rsidP="000505F9">
      <w:pPr>
        <w:jc w:val="both"/>
        <w:rPr>
          <w:snapToGrid w:val="0"/>
        </w:rPr>
      </w:pPr>
    </w:p>
    <w:p w:rsidR="000505F9" w:rsidRPr="000505F9" w:rsidRDefault="000505F9" w:rsidP="000505F9">
      <w:pPr>
        <w:jc w:val="both"/>
        <w:rPr>
          <w:snapToGrid w:val="0"/>
        </w:rPr>
      </w:pPr>
    </w:p>
    <w:p w:rsidR="000505F9" w:rsidRDefault="000505F9" w:rsidP="000505F9">
      <w:pPr>
        <w:jc w:val="both"/>
        <w:rPr>
          <w:snapToGrid w:val="0"/>
        </w:rPr>
      </w:pPr>
    </w:p>
    <w:p w:rsidR="000505F9" w:rsidRDefault="000505F9" w:rsidP="000505F9">
      <w:pPr>
        <w:spacing w:line="240" w:lineRule="auto"/>
        <w:jc w:val="both"/>
        <w:rPr>
          <w:snapToGrid w:val="0"/>
        </w:rPr>
      </w:pPr>
    </w:p>
    <w:p w:rsidR="000505F9" w:rsidRDefault="000505F9" w:rsidP="000505F9">
      <w:pPr>
        <w:spacing w:line="240" w:lineRule="auto"/>
        <w:jc w:val="both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0505F9" w:rsidRDefault="000505F9" w:rsidP="000505F9">
      <w:pPr>
        <w:jc w:val="both"/>
        <w:rPr>
          <w:snapToGrid w:val="0"/>
          <w:sz w:val="20"/>
        </w:rPr>
      </w:pPr>
      <w:r>
        <w:rPr>
          <w:snapToGrid w:val="0"/>
          <w:sz w:val="20"/>
        </w:rPr>
        <w:t xml:space="preserve">                                                         Линия отреза при поставке на экспорт</w:t>
      </w:r>
    </w:p>
    <w:p w:rsidR="000505F9" w:rsidRDefault="000505F9" w:rsidP="000505F9">
      <w:pPr>
        <w:spacing w:line="240" w:lineRule="auto"/>
        <w:jc w:val="both"/>
        <w:rPr>
          <w:snapToGrid w:val="0"/>
          <w:sz w:val="20"/>
        </w:rPr>
      </w:pP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4"/>
        </w:rPr>
        <w:t>7</w:t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</w:p>
    <w:p w:rsidR="000505F9" w:rsidRDefault="000505F9" w:rsidP="000505F9">
      <w:pPr>
        <w:spacing w:line="240" w:lineRule="auto"/>
        <w:jc w:val="both"/>
        <w:rPr>
          <w:snapToGrid w:val="0"/>
          <w:sz w:val="20"/>
        </w:rPr>
      </w:pPr>
    </w:p>
    <w:p w:rsidR="000505F9" w:rsidRDefault="000505F9" w:rsidP="00097B10">
      <w:pPr>
        <w:spacing w:after="240" w:line="240" w:lineRule="auto"/>
        <w:ind w:firstLine="709"/>
        <w:jc w:val="both"/>
        <w:rPr>
          <w:snapToGrid w:val="0"/>
          <w:sz w:val="20"/>
        </w:rPr>
      </w:pPr>
      <w:r w:rsidRPr="00567A65">
        <w:rPr>
          <w:snapToGrid w:val="0"/>
        </w:rPr>
        <w:t>Гарантии изготовителя</w:t>
      </w:r>
    </w:p>
    <w:p w:rsidR="000505F9" w:rsidRDefault="000505F9" w:rsidP="000505F9">
      <w:pPr>
        <w:pStyle w:val="33"/>
        <w:spacing w:line="360" w:lineRule="auto"/>
        <w:ind w:firstLine="720"/>
      </w:pPr>
      <w:r>
        <w:t>Изготовитель гарантирует соответствие качества прибора требованиям</w:t>
      </w:r>
      <w:r>
        <w:br/>
        <w:t>ЮКСУ.466227.00</w:t>
      </w:r>
      <w:r w:rsidR="00802C36">
        <w:t>8</w:t>
      </w:r>
      <w:r>
        <w:t xml:space="preserve">ТУ при соблюдении потребителем условий и правил </w:t>
      </w:r>
      <w:proofErr w:type="spellStart"/>
      <w:proofErr w:type="gramStart"/>
      <w:r>
        <w:t>эксплуата</w:t>
      </w:r>
      <w:r w:rsidR="00782FF4">
        <w:t>-</w:t>
      </w:r>
      <w:r>
        <w:t>ции</w:t>
      </w:r>
      <w:proofErr w:type="spellEnd"/>
      <w:proofErr w:type="gramEnd"/>
      <w:r>
        <w:t>, хранения и транспортировки, установленных эксплуатационной (технической) документацией.</w:t>
      </w:r>
    </w:p>
    <w:p w:rsidR="000505F9" w:rsidRDefault="000505F9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хранения – 10 лет со дня (даты) приемки прибора </w:t>
      </w:r>
      <w:proofErr w:type="spellStart"/>
      <w:proofErr w:type="gramStart"/>
      <w:r>
        <w:rPr>
          <w:snapToGrid w:val="0"/>
        </w:rPr>
        <w:t>предста</w:t>
      </w:r>
      <w:r w:rsidR="00782FF4">
        <w:rPr>
          <w:snapToGrid w:val="0"/>
        </w:rPr>
        <w:t>-</w:t>
      </w:r>
      <w:r>
        <w:rPr>
          <w:snapToGrid w:val="0"/>
        </w:rPr>
        <w:t>вителем</w:t>
      </w:r>
      <w:proofErr w:type="spellEnd"/>
      <w:proofErr w:type="gramEnd"/>
      <w:r>
        <w:rPr>
          <w:snapToGrid w:val="0"/>
        </w:rPr>
        <w:t xml:space="preserve"> заказчика. </w:t>
      </w:r>
    </w:p>
    <w:p w:rsidR="000505F9" w:rsidRDefault="000505F9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эксплуатации – </w:t>
      </w:r>
      <w:r w:rsidRPr="005F0F5B">
        <w:rPr>
          <w:snapToGrid w:val="0"/>
        </w:rPr>
        <w:t>5 лет</w:t>
      </w:r>
      <w:r>
        <w:rPr>
          <w:snapToGrid w:val="0"/>
        </w:rPr>
        <w:t xml:space="preserve"> в пределах гарантийного срока </w:t>
      </w:r>
      <w:proofErr w:type="spellStart"/>
      <w:proofErr w:type="gramStart"/>
      <w:r>
        <w:rPr>
          <w:snapToGrid w:val="0"/>
        </w:rPr>
        <w:t>хра</w:t>
      </w:r>
      <w:proofErr w:type="spellEnd"/>
      <w:r w:rsidR="00782FF4">
        <w:rPr>
          <w:snapToGrid w:val="0"/>
        </w:rPr>
        <w:t>-</w:t>
      </w:r>
      <w:r>
        <w:rPr>
          <w:snapToGrid w:val="0"/>
        </w:rPr>
        <w:t>нения</w:t>
      </w:r>
      <w:proofErr w:type="gramEnd"/>
      <w:r>
        <w:rPr>
          <w:snapToGrid w:val="0"/>
        </w:rPr>
        <w:t xml:space="preserve"> с даты ввода прибора в эксплуатацию.</w:t>
      </w:r>
    </w:p>
    <w:p w:rsidR="000505F9" w:rsidRDefault="000505F9" w:rsidP="000505F9">
      <w:pPr>
        <w:pStyle w:val="a8"/>
        <w:spacing w:before="120"/>
        <w:rPr>
          <w:snapToGrid w:val="0"/>
        </w:rPr>
      </w:pPr>
      <w:r>
        <w:rPr>
          <w:snapToGrid w:val="0"/>
        </w:rPr>
        <w:t xml:space="preserve">ВНИМАНИЕ! ГАРАНТИЙНОЕ ОБСЛУЖИВАНИЕ ПРЕДПРИЯТИЕМ-ИЗГОТОВИТЕЛЕМ НЕ </w:t>
      </w:r>
      <w:r>
        <w:rPr>
          <w:snapToGrid w:val="0"/>
        </w:rPr>
        <w:tab/>
        <w:t>ПРОИЗВОДИТСЯ В СЛЕДУЮЩИХ СЛУЧАЯХ:</w:t>
      </w:r>
    </w:p>
    <w:p w:rsidR="000505F9" w:rsidRDefault="000505F9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ИСТЕК ГАРАНТИЙНЫЙ СРОК;</w:t>
      </w:r>
    </w:p>
    <w:p w:rsidR="000505F9" w:rsidRDefault="000505F9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ПРИБОР ИМЕЕТ МЕХАНИЧЕСКИЕ ПОВРЕЖДЕНИЯ;</w:t>
      </w:r>
    </w:p>
    <w:p w:rsidR="005F64ED" w:rsidRDefault="000505F9" w:rsidP="005F64ED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НАРУШЕНИЕ ПЛОМБИРОВАНИЯ ПРИБОРА</w:t>
      </w:r>
      <w:r w:rsidR="005F64ED">
        <w:rPr>
          <w:snapToGrid w:val="0"/>
        </w:rPr>
        <w:t>;</w:t>
      </w:r>
    </w:p>
    <w:p w:rsidR="000D5370" w:rsidRPr="00AA4A26" w:rsidRDefault="005F64ED" w:rsidP="005F64ED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ЗАПОЛНЕНИЕ ПАСПОРТА ПРОИЗВОДИТСЯ НЕ НАДЛЕЖАЩИМ ОБРАЗОМ</w:t>
      </w:r>
      <w:r w:rsidR="000505F9">
        <w:rPr>
          <w:snapToGrid w:val="0"/>
        </w:rPr>
        <w:t>.</w:t>
      </w:r>
    </w:p>
    <w:p w:rsidR="00AA4A26" w:rsidRPr="005F64ED" w:rsidRDefault="000505F9" w:rsidP="00AA4A26">
      <w:pPr>
        <w:ind w:left="1066"/>
        <w:jc w:val="right"/>
        <w:rPr>
          <w:snapToGrid w:val="0"/>
          <w:sz w:val="24"/>
          <w:szCs w:val="24"/>
        </w:rPr>
      </w:pPr>
      <w:r w:rsidRPr="005F64ED">
        <w:rPr>
          <w:snapToGrid w:val="0"/>
          <w:sz w:val="24"/>
          <w:szCs w:val="24"/>
        </w:rPr>
        <w:br w:type="page"/>
      </w:r>
    </w:p>
    <w:p w:rsidR="006D6B19" w:rsidRPr="006D6B19" w:rsidRDefault="00AA4A26" w:rsidP="006D6B1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 w:rsidRPr="005F64ED">
        <w:rPr>
          <w:snapToGrid w:val="0"/>
        </w:rPr>
        <w:lastRenderedPageBreak/>
        <w:br w:type="page"/>
      </w:r>
      <w:r w:rsidR="006D6B19">
        <w:rPr>
          <w:szCs w:val="24"/>
          <w:lang w:val="en-US"/>
        </w:rPr>
        <w:lastRenderedPageBreak/>
        <w:t>8</w:t>
      </w:r>
    </w:p>
    <w:p w:rsidR="00AA4A26" w:rsidRDefault="006D6B19" w:rsidP="006D6B19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6D6B19">
        <w:rPr>
          <w:szCs w:val="24"/>
        </w:rPr>
        <w:t xml:space="preserve">                                       ЮКСУ.466227.008ПС</w:t>
      </w:r>
    </w:p>
    <w:p w:rsidR="00802C36" w:rsidRPr="0079226D" w:rsidRDefault="00802C36" w:rsidP="000505F9">
      <w:pPr>
        <w:ind w:left="1066"/>
        <w:jc w:val="right"/>
        <w:rPr>
          <w:snapToGrid w:val="0"/>
          <w:sz w:val="16"/>
          <w:szCs w:val="16"/>
          <w:lang w:val="en-US"/>
        </w:rPr>
      </w:pPr>
    </w:p>
    <w:p w:rsidR="00AA4A26" w:rsidRPr="00AA4A26" w:rsidRDefault="00AA4A26" w:rsidP="00AA4A26">
      <w:pPr>
        <w:ind w:left="1066"/>
        <w:jc w:val="right"/>
        <w:rPr>
          <w:snapToGrid w:val="0"/>
          <w:sz w:val="4"/>
          <w:szCs w:val="4"/>
        </w:rPr>
      </w:pPr>
    </w:p>
    <w:p w:rsidR="007953FE" w:rsidRDefault="007953FE">
      <w:pPr>
        <w:ind w:left="851" w:hanging="142"/>
        <w:rPr>
          <w:caps/>
          <w:snapToGrid w:val="0"/>
        </w:rPr>
      </w:pPr>
      <w:proofErr w:type="gramStart"/>
      <w:r>
        <w:rPr>
          <w:snapToGrid w:val="0"/>
        </w:rPr>
        <w:t xml:space="preserve">4  </w:t>
      </w:r>
      <w:r>
        <w:rPr>
          <w:caps/>
          <w:snapToGrid w:val="0"/>
        </w:rPr>
        <w:t>Консервация</w:t>
      </w:r>
      <w:proofErr w:type="gramEnd"/>
    </w:p>
    <w:p w:rsidR="00802C36" w:rsidRDefault="007953FE" w:rsidP="00802C36">
      <w:pPr>
        <w:ind w:left="284" w:firstLine="425"/>
        <w:rPr>
          <w:snapToGrid w:val="0"/>
        </w:rPr>
      </w:pPr>
      <w:r>
        <w:rPr>
          <w:snapToGrid w:val="0"/>
        </w:rPr>
        <w:t xml:space="preserve">Сведения </w:t>
      </w:r>
      <w:r w:rsidR="00802C36">
        <w:rPr>
          <w:snapToGrid w:val="0"/>
        </w:rPr>
        <w:t xml:space="preserve">о консервации, </w:t>
      </w:r>
      <w:proofErr w:type="spellStart"/>
      <w:r w:rsidR="00802C36">
        <w:rPr>
          <w:snapToGrid w:val="0"/>
        </w:rPr>
        <w:t>расконсервации</w:t>
      </w:r>
      <w:proofErr w:type="spellEnd"/>
      <w:r w:rsidR="00802C36">
        <w:rPr>
          <w:snapToGrid w:val="0"/>
        </w:rPr>
        <w:t xml:space="preserve"> и </w:t>
      </w:r>
      <w:proofErr w:type="spellStart"/>
      <w:r w:rsidR="00802C36">
        <w:rPr>
          <w:snapToGrid w:val="0"/>
        </w:rPr>
        <w:t>переконсервации</w:t>
      </w:r>
      <w:proofErr w:type="spellEnd"/>
      <w:r w:rsidR="00802C36">
        <w:rPr>
          <w:snapToGrid w:val="0"/>
        </w:rPr>
        <w:t xml:space="preserve"> прибора </w:t>
      </w:r>
      <w:proofErr w:type="spellStart"/>
      <w:proofErr w:type="gramStart"/>
      <w:r w:rsidR="00802C36">
        <w:rPr>
          <w:snapToGrid w:val="0"/>
        </w:rPr>
        <w:t>приве-дены</w:t>
      </w:r>
      <w:proofErr w:type="spellEnd"/>
      <w:proofErr w:type="gramEnd"/>
      <w:r w:rsidR="00802C36">
        <w:rPr>
          <w:snapToGrid w:val="0"/>
        </w:rPr>
        <w:t xml:space="preserve"> в таблице 4.1</w:t>
      </w:r>
    </w:p>
    <w:p w:rsidR="00802C36" w:rsidRDefault="00802C36" w:rsidP="00802C36">
      <w:pPr>
        <w:spacing w:line="240" w:lineRule="auto"/>
        <w:ind w:left="851" w:hanging="142"/>
        <w:rPr>
          <w:snapToGrid w:val="0"/>
        </w:rPr>
      </w:pPr>
    </w:p>
    <w:p w:rsidR="00802C36" w:rsidRDefault="00802C36" w:rsidP="004654C2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4.1 </w:t>
      </w:r>
      <w:r>
        <w:rPr>
          <w:snapToGrid w:val="0"/>
          <w:lang w:val="en-US"/>
        </w:rPr>
        <w:t xml:space="preserve">- </w:t>
      </w:r>
      <w:r>
        <w:rPr>
          <w:snapToGrid w:val="0"/>
        </w:rPr>
        <w:t>Консервация</w:t>
      </w:r>
    </w:p>
    <w:p w:rsidR="00802C36" w:rsidRDefault="00802C36" w:rsidP="00802C36">
      <w:pPr>
        <w:spacing w:line="240" w:lineRule="auto"/>
        <w:ind w:left="851" w:hanging="142"/>
        <w:rPr>
          <w:snapToGrid w:val="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61"/>
        <w:gridCol w:w="2321"/>
        <w:gridCol w:w="2740"/>
      </w:tblGrid>
      <w:tr w:rsidR="00802C36" w:rsidTr="00702FF2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работы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Срок действия, </w:t>
            </w:r>
            <w:r>
              <w:rPr>
                <w:snapToGrid w:val="0"/>
                <w:sz w:val="24"/>
              </w:rPr>
              <w:br/>
              <w:t>годы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C36" w:rsidRDefault="00802C36" w:rsidP="00702FF2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</w:t>
            </w:r>
            <w:r>
              <w:rPr>
                <w:snapToGrid w:val="0"/>
                <w:sz w:val="24"/>
              </w:rPr>
              <w:br/>
              <w:t>фамилия и подпись</w:t>
            </w:r>
          </w:p>
        </w:tc>
      </w:tr>
      <w:tr w:rsidR="004616D1" w:rsidRPr="00762232" w:rsidTr="00702FF2">
        <w:trPr>
          <w:trHeight w:val="1103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D1" w:rsidRDefault="004616D1" w:rsidP="00702FF2">
            <w:pPr>
              <w:spacing w:before="80" w:line="240" w:lineRule="auto"/>
              <w:ind w:left="113"/>
              <w:rPr>
                <w:snapToGrid w:val="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D1" w:rsidRDefault="004616D1" w:rsidP="00CB478F">
            <w:pPr>
              <w:spacing w:before="80" w:line="240" w:lineRule="auto"/>
              <w:ind w:left="113"/>
              <w:rPr>
                <w:snapToGrid w:val="0"/>
              </w:rPr>
            </w:pPr>
            <w:r>
              <w:rPr>
                <w:snapToGrid w:val="0"/>
              </w:rPr>
              <w:t>Консервация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D1" w:rsidRPr="00FF0A83" w:rsidRDefault="004616D1" w:rsidP="00CB478F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5 лет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D1" w:rsidRPr="004616D1" w:rsidRDefault="004616D1" w:rsidP="00CB478F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proofErr w:type="spellStart"/>
            <w:r w:rsidRPr="00FF0A83">
              <w:rPr>
                <w:snapToGrid w:val="0"/>
              </w:rPr>
              <w:t>Ст</w:t>
            </w:r>
            <w:proofErr w:type="spellEnd"/>
            <w:r w:rsidRPr="004616D1">
              <w:rPr>
                <w:snapToGrid w:val="0"/>
                <w:lang w:val="en-US"/>
              </w:rPr>
              <w:t>.</w:t>
            </w:r>
            <w:r w:rsidRPr="00FF0A83">
              <w:rPr>
                <w:snapToGrid w:val="0"/>
              </w:rPr>
              <w:t>контролер</w:t>
            </w:r>
            <w:r w:rsidRPr="004616D1">
              <w:rPr>
                <w:snapToGrid w:val="0"/>
                <w:lang w:val="en-US"/>
              </w:rPr>
              <w:t xml:space="preserve"> </w:t>
            </w:r>
            <w:r w:rsidRPr="00FF0A83">
              <w:rPr>
                <w:snapToGrid w:val="0"/>
              </w:rPr>
              <w:t>ОТК</w:t>
            </w:r>
          </w:p>
          <w:p w:rsidR="004616D1" w:rsidRPr="004616D1" w:rsidRDefault="00762232" w:rsidP="00CB478F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r w:rsidRPr="009145FA">
              <w:rPr>
                <w:snapToGrid w:val="0"/>
                <w:color w:val="FF0000"/>
                <w:lang w:val="en-US"/>
              </w:rPr>
              <w:t>${</w:t>
            </w:r>
            <w:proofErr w:type="spellStart"/>
            <w:r w:rsidRPr="009145FA">
              <w:rPr>
                <w:snapToGrid w:val="0"/>
                <w:color w:val="FF0000"/>
                <w:lang w:val="en-US"/>
              </w:rPr>
              <w:t>seniorController</w:t>
            </w:r>
            <w:proofErr w:type="spellEnd"/>
            <w:r w:rsidRPr="009145FA">
              <w:rPr>
                <w:snapToGrid w:val="0"/>
                <w:color w:val="FF0000"/>
                <w:lang w:val="en-US"/>
              </w:rPr>
              <w:t>}</w:t>
            </w:r>
          </w:p>
        </w:tc>
      </w:tr>
    </w:tbl>
    <w:p w:rsidR="00802C36" w:rsidRPr="004616D1" w:rsidRDefault="00802C36" w:rsidP="00802C36">
      <w:pPr>
        <w:rPr>
          <w:lang w:val="en-US"/>
        </w:rPr>
      </w:pPr>
    </w:p>
    <w:p w:rsidR="000505F9" w:rsidRPr="006D6B19" w:rsidRDefault="000505F9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762232">
        <w:br w:type="page"/>
      </w:r>
      <w:r w:rsidR="007953FE" w:rsidRPr="00762232">
        <w:lastRenderedPageBreak/>
        <w:br w:type="page"/>
      </w:r>
      <w:r w:rsidRPr="006D6B19">
        <w:rPr>
          <w:szCs w:val="24"/>
        </w:rPr>
        <w:lastRenderedPageBreak/>
        <w:t>9</w:t>
      </w:r>
    </w:p>
    <w:p w:rsidR="00AA4A26" w:rsidRPr="00BE1F66" w:rsidRDefault="000505F9" w:rsidP="000505F9">
      <w:pPr>
        <w:spacing w:line="240" w:lineRule="auto"/>
        <w:ind w:left="851" w:hanging="142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79226D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AA4A26" w:rsidRPr="0079226D" w:rsidRDefault="00AA4A26" w:rsidP="00AA4A26">
      <w:pPr>
        <w:spacing w:line="240" w:lineRule="auto"/>
        <w:ind w:left="851" w:hanging="142"/>
        <w:jc w:val="right"/>
        <w:rPr>
          <w:sz w:val="32"/>
          <w:szCs w:val="32"/>
        </w:rPr>
      </w:pPr>
    </w:p>
    <w:p w:rsidR="007953FE" w:rsidRDefault="007953FE" w:rsidP="00AA4A26">
      <w:pPr>
        <w:spacing w:line="240" w:lineRule="auto"/>
        <w:ind w:left="851" w:hanging="142"/>
        <w:rPr>
          <w:caps/>
          <w:snapToGrid w:val="0"/>
        </w:rPr>
      </w:pPr>
      <w:proofErr w:type="gramStart"/>
      <w:r>
        <w:rPr>
          <w:snapToGrid w:val="0"/>
        </w:rPr>
        <w:t xml:space="preserve">5  </w:t>
      </w:r>
      <w:r>
        <w:rPr>
          <w:caps/>
          <w:snapToGrid w:val="0"/>
        </w:rPr>
        <w:t>Свидетельство</w:t>
      </w:r>
      <w:proofErr w:type="gramEnd"/>
      <w:r>
        <w:rPr>
          <w:caps/>
          <w:snapToGrid w:val="0"/>
        </w:rPr>
        <w:t xml:space="preserve">  об упаковывании</w:t>
      </w:r>
    </w:p>
    <w:p w:rsidR="007953FE" w:rsidRDefault="007953FE">
      <w:pPr>
        <w:ind w:left="851" w:hanging="142"/>
        <w:rPr>
          <w:caps/>
          <w:snapToGrid w:val="0"/>
        </w:rPr>
      </w:pPr>
    </w:p>
    <w:p w:rsidR="007953FE" w:rsidRPr="0079226D" w:rsidRDefault="00943C34" w:rsidP="001443ED">
      <w:pPr>
        <w:pStyle w:val="a8"/>
        <w:ind w:firstLine="0"/>
        <w:rPr>
          <w:lang w:val="ru-RU"/>
        </w:rPr>
      </w:pPr>
      <w:r>
        <w:t xml:space="preserve">Прибор </w:t>
      </w:r>
      <w:r w:rsidR="0079226D">
        <w:rPr>
          <w:lang w:val="ru-RU"/>
        </w:rPr>
        <w:t>2</w:t>
      </w:r>
      <w:r>
        <w:t>-</w:t>
      </w:r>
      <w:r w:rsidR="00C4226B">
        <w:t>ЦО</w:t>
      </w:r>
      <w:r w:rsidR="000505F9">
        <w:rPr>
          <w:lang w:val="ru-RU"/>
        </w:rPr>
        <w:t>И</w:t>
      </w:r>
      <w:r w:rsidR="007953FE">
        <w:t xml:space="preserve"> </w:t>
      </w:r>
      <w:r w:rsidR="00C4226B">
        <w:t>ЮКСУ.466227.0</w:t>
      </w:r>
      <w:r w:rsidR="000505F9">
        <w:rPr>
          <w:lang w:val="ru-RU"/>
        </w:rPr>
        <w:t>0</w:t>
      </w:r>
      <w:r w:rsidR="0079226D">
        <w:rPr>
          <w:lang w:val="ru-RU"/>
        </w:rPr>
        <w:t>8</w:t>
      </w:r>
      <w:r w:rsidR="007953FE">
        <w:t xml:space="preserve"> № </w:t>
      </w:r>
      <w:r w:rsidR="00AC25A5">
        <w:rPr>
          <w:lang w:val="ru-RU"/>
        </w:rPr>
        <w:t xml:space="preserve"> </w:t>
      </w:r>
      <w:r w:rsidR="00AC25A5">
        <w:rPr>
          <w:u w:val="single"/>
          <w:lang w:val="ru-RU"/>
        </w:rPr>
        <w:t xml:space="preserve"> </w:t>
      </w:r>
      <w:r w:rsidR="00762232" w:rsidRPr="009145FA">
        <w:rPr>
          <w:b/>
          <w:snapToGrid w:val="0"/>
          <w:color w:val="FF0000"/>
          <w:szCs w:val="26"/>
          <w:u w:val="single"/>
          <w:lang w:val="ru-RU"/>
        </w:rPr>
        <w:t>${</w:t>
      </w:r>
      <w:proofErr w:type="spellStart"/>
      <w:r w:rsidR="00762232">
        <w:rPr>
          <w:b/>
          <w:snapToGrid w:val="0"/>
          <w:color w:val="FF0000"/>
          <w:szCs w:val="26"/>
          <w:u w:val="single"/>
          <w:lang w:val="en-US"/>
        </w:rPr>
        <w:t>se</w:t>
      </w:r>
      <w:r w:rsidR="00762232" w:rsidRPr="009145FA">
        <w:rPr>
          <w:b/>
          <w:snapToGrid w:val="0"/>
          <w:color w:val="FF0000"/>
          <w:szCs w:val="26"/>
          <w:u w:val="single"/>
          <w:lang w:val="en-US"/>
        </w:rPr>
        <w:t>rialNumberMain</w:t>
      </w:r>
      <w:proofErr w:type="spellEnd"/>
      <w:r w:rsidR="00762232" w:rsidRPr="009145FA">
        <w:rPr>
          <w:b/>
          <w:snapToGrid w:val="0"/>
          <w:color w:val="FF0000"/>
          <w:szCs w:val="26"/>
          <w:u w:val="single"/>
          <w:lang w:val="ru-RU"/>
        </w:rPr>
        <w:t>}</w:t>
      </w:r>
      <w:r w:rsidR="00AC25A5" w:rsidRPr="00AC25A5">
        <w:rPr>
          <w:u w:val="single"/>
        </w:rPr>
        <w:t xml:space="preserve"> </w:t>
      </w:r>
      <w:r w:rsidR="00AC25A5" w:rsidRPr="001C5D13">
        <w:rPr>
          <w:color w:val="FFFFFF"/>
          <w:lang w:val="ru-RU"/>
        </w:rPr>
        <w:t>.</w:t>
      </w:r>
      <w:r w:rsidR="007953FE">
        <w:br/>
        <w:t xml:space="preserve">упакован </w:t>
      </w:r>
      <w:r w:rsidR="00025396">
        <w:rPr>
          <w:lang w:val="ru-RU"/>
        </w:rPr>
        <w:t xml:space="preserve"> </w:t>
      </w:r>
      <w:r w:rsidR="00025396" w:rsidRPr="00025396">
        <w:rPr>
          <w:u w:val="single"/>
          <w:lang w:val="ru-RU"/>
        </w:rPr>
        <w:t xml:space="preserve">  </w:t>
      </w:r>
      <w:r w:rsidR="00025396">
        <w:rPr>
          <w:u w:val="single"/>
          <w:lang w:val="ru-RU"/>
        </w:rPr>
        <w:t xml:space="preserve">           </w:t>
      </w:r>
      <w:r w:rsidR="00FF0A83" w:rsidRPr="00FF0A83">
        <w:rPr>
          <w:u w:val="single"/>
        </w:rPr>
        <w:t>КБ  "КОРУНД-М</w:t>
      </w:r>
      <w:r w:rsidR="008730AA" w:rsidRPr="008730AA">
        <w:rPr>
          <w:u w:val="single"/>
          <w:lang w:val="ru-RU"/>
        </w:rPr>
        <w:t>"</w:t>
      </w:r>
      <w:r w:rsidR="00025396">
        <w:rPr>
          <w:u w:val="single"/>
          <w:lang w:val="ru-RU"/>
        </w:rPr>
        <w:t xml:space="preserve">            </w:t>
      </w:r>
      <w:r w:rsidR="007953FE">
        <w:t xml:space="preserve"> согласно требованиям, </w:t>
      </w:r>
      <w:proofErr w:type="spellStart"/>
      <w:r w:rsidR="007953FE">
        <w:t>преду</w:t>
      </w:r>
      <w:proofErr w:type="spellEnd"/>
      <w:r w:rsidR="000152FC">
        <w:rPr>
          <w:lang w:val="ru-RU"/>
        </w:rPr>
        <w:t>-</w:t>
      </w:r>
      <w:r w:rsidR="007953FE">
        <w:t>смотренным в действующей технической документации.</w:t>
      </w:r>
    </w:p>
    <w:p w:rsidR="00107EAE" w:rsidRPr="00E73517" w:rsidRDefault="00107EAE" w:rsidP="001443ED">
      <w:pPr>
        <w:pStyle w:val="a8"/>
        <w:ind w:firstLine="0"/>
        <w:rPr>
          <w:sz w:val="28"/>
          <w:szCs w:val="28"/>
          <w:lang w:val="ru-RU"/>
        </w:rPr>
      </w:pPr>
    </w:p>
    <w:p w:rsidR="00107EAE" w:rsidRPr="0079226D" w:rsidRDefault="00107EAE" w:rsidP="001443ED">
      <w:pPr>
        <w:pStyle w:val="a8"/>
        <w:ind w:firstLine="0"/>
        <w:rPr>
          <w:sz w:val="16"/>
          <w:szCs w:val="16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34"/>
        <w:gridCol w:w="3575"/>
        <w:gridCol w:w="2835"/>
      </w:tblGrid>
      <w:tr w:rsidR="00107EAE" w:rsidRPr="00530DD1" w:rsidTr="00530DD1">
        <w:tc>
          <w:tcPr>
            <w:tcW w:w="3234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rPr>
                <w:u w:val="single"/>
                <w:lang w:val="en-US"/>
              </w:rPr>
            </w:pPr>
            <w:proofErr w:type="spellStart"/>
            <w:r w:rsidRPr="00107EAE">
              <w:rPr>
                <w:rFonts w:eastAsia="Calibri"/>
                <w:szCs w:val="22"/>
                <w:u w:val="single"/>
                <w:lang w:val="en-US"/>
              </w:rPr>
              <w:t>Представитель</w:t>
            </w:r>
            <w:proofErr w:type="spellEnd"/>
            <w:r w:rsidRPr="00107EAE">
              <w:rPr>
                <w:rFonts w:eastAsia="Calibri"/>
                <w:szCs w:val="22"/>
                <w:u w:val="single"/>
                <w:lang w:val="en-US"/>
              </w:rPr>
              <w:t xml:space="preserve"> ОТК</w:t>
            </w:r>
            <w:r w:rsidR="000E7D6F">
              <w:rPr>
                <w:rFonts w:eastAsia="Calibri"/>
                <w:szCs w:val="22"/>
                <w:u w:val="single"/>
                <w:lang w:val="en-US"/>
              </w:rPr>
              <w:t xml:space="preserve">      </w:t>
            </w:r>
            <w:r w:rsidRPr="00107EAE">
              <w:rPr>
                <w:rFonts w:eastAsia="Calibri"/>
                <w:szCs w:val="22"/>
                <w:u w:val="single"/>
                <w:lang w:val="en-US"/>
              </w:rPr>
              <w:t xml:space="preserve">  </w:t>
            </w:r>
            <w:r w:rsidRPr="00530DD1">
              <w:rPr>
                <w:rFonts w:eastAsia="Calibri"/>
                <w:color w:val="FFFFFF"/>
                <w:szCs w:val="22"/>
                <w:u w:val="single"/>
                <w:lang w:val="en-US"/>
              </w:rPr>
              <w:t>.</w:t>
            </w:r>
          </w:p>
        </w:tc>
        <w:tc>
          <w:tcPr>
            <w:tcW w:w="3575" w:type="dxa"/>
            <w:shd w:val="clear" w:color="auto" w:fill="auto"/>
          </w:tcPr>
          <w:p w:rsidR="00107EAE" w:rsidRPr="000E7D6F" w:rsidRDefault="00107EAE" w:rsidP="00530DD1">
            <w:pPr>
              <w:spacing w:line="240" w:lineRule="auto"/>
              <w:jc w:val="both"/>
              <w:rPr>
                <w:lang w:val="en-US"/>
              </w:rPr>
            </w:pPr>
            <w:r w:rsidRPr="000E7D6F">
              <w:rPr>
                <w:lang w:val="en-US"/>
              </w:rPr>
              <w:t>___________________</w:t>
            </w:r>
          </w:p>
        </w:tc>
        <w:tc>
          <w:tcPr>
            <w:tcW w:w="283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u w:val="single"/>
                <w:lang w:val="en-US"/>
              </w:rPr>
            </w:pPr>
            <w:r w:rsidRPr="00107EAE">
              <w:rPr>
                <w:rFonts w:eastAsia="Calibri"/>
                <w:szCs w:val="22"/>
                <w:u w:val="single"/>
                <w:lang w:val="en-US"/>
              </w:rPr>
              <w:t>_</w:t>
            </w:r>
            <w:r w:rsidR="00762232" w:rsidRPr="009145FA">
              <w:rPr>
                <w:rFonts w:eastAsia="Calibri"/>
                <w:color w:val="FF0000"/>
                <w:szCs w:val="22"/>
                <w:u w:val="single"/>
                <w:lang w:val="en-US"/>
              </w:rPr>
              <w:t>${</w:t>
            </w:r>
            <w:proofErr w:type="spellStart"/>
            <w:r w:rsidR="00762232" w:rsidRPr="009145FA">
              <w:rPr>
                <w:rFonts w:eastAsia="Calibri"/>
                <w:color w:val="FF0000"/>
                <w:szCs w:val="22"/>
                <w:u w:val="single"/>
                <w:lang w:val="en-US"/>
              </w:rPr>
              <w:t>qcdRepresentative</w:t>
            </w:r>
            <w:proofErr w:type="spellEnd"/>
            <w:r w:rsidR="00762232" w:rsidRPr="009145FA">
              <w:rPr>
                <w:rFonts w:eastAsia="Calibri"/>
                <w:color w:val="FF0000"/>
                <w:szCs w:val="22"/>
                <w:u w:val="single"/>
                <w:lang w:val="en-US"/>
              </w:rPr>
              <w:t>}</w:t>
            </w:r>
            <w:r w:rsidRPr="00107EAE">
              <w:rPr>
                <w:rFonts w:eastAsia="Calibri"/>
                <w:szCs w:val="22"/>
                <w:u w:val="single"/>
                <w:lang w:val="en-US"/>
              </w:rPr>
              <w:t>_</w:t>
            </w:r>
          </w:p>
        </w:tc>
      </w:tr>
      <w:tr w:rsidR="00107EAE" w:rsidRPr="00530DD1" w:rsidTr="00530DD1">
        <w:trPr>
          <w:trHeight w:val="258"/>
        </w:trPr>
        <w:tc>
          <w:tcPr>
            <w:tcW w:w="3234" w:type="dxa"/>
            <w:shd w:val="clear" w:color="auto" w:fill="auto"/>
          </w:tcPr>
          <w:p w:rsidR="00107EAE" w:rsidRPr="004654C2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4654C2">
              <w:rPr>
                <w:rFonts w:eastAsia="Calibri"/>
                <w:sz w:val="18"/>
                <w:szCs w:val="18"/>
                <w:lang w:val="en-US"/>
              </w:rPr>
              <w:t xml:space="preserve">            </w:t>
            </w:r>
            <w:r w:rsidR="004654C2">
              <w:rPr>
                <w:rFonts w:eastAsia="Calibr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654C2">
              <w:rPr>
                <w:rFonts w:eastAsia="Calibri"/>
                <w:sz w:val="18"/>
                <w:szCs w:val="18"/>
                <w:lang w:val="en-US"/>
              </w:rPr>
              <w:t>должность</w:t>
            </w:r>
            <w:proofErr w:type="spellEnd"/>
          </w:p>
        </w:tc>
        <w:tc>
          <w:tcPr>
            <w:tcW w:w="3575" w:type="dxa"/>
            <w:shd w:val="clear" w:color="auto" w:fill="auto"/>
          </w:tcPr>
          <w:p w:rsidR="00107EAE" w:rsidRPr="004654C2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4654C2">
              <w:rPr>
                <w:rFonts w:eastAsia="Calibri"/>
                <w:sz w:val="18"/>
                <w:szCs w:val="18"/>
                <w:lang w:val="en-US"/>
              </w:rPr>
              <w:t xml:space="preserve">       </w:t>
            </w:r>
            <w:r w:rsidR="004654C2">
              <w:rPr>
                <w:rFonts w:eastAsia="Calibri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4654C2">
              <w:rPr>
                <w:rFonts w:eastAsia="Calibri"/>
                <w:sz w:val="18"/>
                <w:szCs w:val="18"/>
                <w:lang w:val="en-US"/>
              </w:rPr>
              <w:t>личная</w:t>
            </w:r>
            <w:proofErr w:type="spellEnd"/>
            <w:r w:rsidRPr="004654C2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4C2">
              <w:rPr>
                <w:rFonts w:eastAsia="Calibri"/>
                <w:sz w:val="18"/>
                <w:szCs w:val="18"/>
                <w:lang w:val="en-US"/>
              </w:rPr>
              <w:t>подпись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107EAE" w:rsidRPr="004654C2" w:rsidRDefault="00107EAE" w:rsidP="00530DD1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 w:rsidRPr="004654C2">
              <w:rPr>
                <w:rFonts w:eastAsia="Calibri"/>
                <w:sz w:val="18"/>
                <w:szCs w:val="18"/>
                <w:lang w:val="en-US"/>
              </w:rPr>
              <w:t>расшифровка подписи</w:t>
            </w:r>
          </w:p>
        </w:tc>
      </w:tr>
      <w:tr w:rsidR="00107EAE" w:rsidRPr="00530DD1" w:rsidTr="00530DD1">
        <w:tc>
          <w:tcPr>
            <w:tcW w:w="3234" w:type="dxa"/>
            <w:shd w:val="clear" w:color="auto" w:fill="auto"/>
          </w:tcPr>
          <w:p w:rsidR="00107EAE" w:rsidRPr="0085167E" w:rsidRDefault="00107EAE" w:rsidP="00530DD1">
            <w:pPr>
              <w:spacing w:line="240" w:lineRule="auto"/>
              <w:rPr>
                <w:lang w:val="en-US"/>
              </w:rPr>
            </w:pPr>
            <w:r w:rsidRPr="0085167E">
              <w:rPr>
                <w:lang w:val="en-US"/>
              </w:rPr>
              <w:t>_____________________</w:t>
            </w:r>
          </w:p>
        </w:tc>
        <w:tc>
          <w:tcPr>
            <w:tcW w:w="357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  <w:tr w:rsidR="00107EAE" w:rsidRPr="00530DD1" w:rsidTr="00530DD1">
        <w:tc>
          <w:tcPr>
            <w:tcW w:w="3234" w:type="dxa"/>
            <w:shd w:val="clear" w:color="auto" w:fill="auto"/>
          </w:tcPr>
          <w:p w:rsidR="00107EAE" w:rsidRPr="004654C2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07EAE">
              <w:rPr>
                <w:rFonts w:eastAsia="Calibri"/>
                <w:sz w:val="22"/>
                <w:szCs w:val="22"/>
                <w:lang w:val="en-US"/>
              </w:rPr>
              <w:t xml:space="preserve">         </w:t>
            </w:r>
            <w:r w:rsidRPr="004654C2">
              <w:rPr>
                <w:rFonts w:eastAsia="Calibri"/>
                <w:sz w:val="18"/>
                <w:szCs w:val="18"/>
                <w:lang w:val="en-US"/>
              </w:rPr>
              <w:t>год, месяц,  число</w:t>
            </w:r>
          </w:p>
        </w:tc>
        <w:tc>
          <w:tcPr>
            <w:tcW w:w="357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</w:tbl>
    <w:p w:rsidR="007953FE" w:rsidRDefault="007953FE">
      <w:pPr>
        <w:pStyle w:val="a8"/>
        <w:spacing w:line="240" w:lineRule="auto"/>
      </w:pPr>
    </w:p>
    <w:p w:rsidR="007953FE" w:rsidRPr="00E73517" w:rsidRDefault="007953FE">
      <w:pPr>
        <w:pStyle w:val="a8"/>
        <w:spacing w:line="240" w:lineRule="auto"/>
        <w:rPr>
          <w:sz w:val="24"/>
          <w:szCs w:val="24"/>
          <w:lang w:val="en-US"/>
        </w:rPr>
      </w:pPr>
    </w:p>
    <w:p w:rsidR="007E25D3" w:rsidRPr="00D763CE" w:rsidRDefault="007953FE" w:rsidP="007E25D3">
      <w:r>
        <w:t>Примечание – Раздел</w:t>
      </w:r>
      <w:r w:rsidR="007E25D3">
        <w:t xml:space="preserve"> заполняет изготовитель </w:t>
      </w:r>
      <w:r w:rsidR="00D763CE">
        <w:t>прибора.</w:t>
      </w:r>
    </w:p>
    <w:p w:rsidR="007E25D3" w:rsidRPr="00D763CE" w:rsidRDefault="007E25D3" w:rsidP="007E25D3"/>
    <w:p w:rsidR="007E25D3" w:rsidRPr="00D763CE" w:rsidRDefault="007E25D3" w:rsidP="007E25D3"/>
    <w:p w:rsidR="007E25D3" w:rsidRPr="00D763CE" w:rsidRDefault="007E25D3" w:rsidP="007E25D3"/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E57986" w:rsidRPr="00107EAE" w:rsidRDefault="00E57986" w:rsidP="00970730">
      <w:pPr>
        <w:ind w:firstLine="709"/>
        <w:rPr>
          <w:sz w:val="10"/>
          <w:szCs w:val="10"/>
        </w:rPr>
      </w:pPr>
    </w:p>
    <w:p w:rsidR="009616B7" w:rsidRPr="006D6B19" w:rsidRDefault="000505F9" w:rsidP="009616B7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="00AA4A26" w:rsidRPr="009B5A6B">
        <w:lastRenderedPageBreak/>
        <w:br w:type="page"/>
      </w:r>
      <w:r w:rsidR="009616B7" w:rsidRPr="006D6B19">
        <w:rPr>
          <w:szCs w:val="24"/>
        </w:rPr>
        <w:lastRenderedPageBreak/>
        <w:t>10</w:t>
      </w:r>
    </w:p>
    <w:p w:rsidR="00AA4A26" w:rsidRPr="009B5A6B" w:rsidRDefault="009616B7" w:rsidP="009616B7">
      <w:pPr>
        <w:ind w:firstLine="709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79226D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AA4A26" w:rsidRPr="009B5A6B" w:rsidRDefault="00AA4A26" w:rsidP="00AA4A26">
      <w:pPr>
        <w:ind w:firstLine="709"/>
        <w:jc w:val="right"/>
        <w:rPr>
          <w:sz w:val="16"/>
          <w:szCs w:val="16"/>
        </w:rPr>
      </w:pPr>
    </w:p>
    <w:p w:rsidR="007953FE" w:rsidRPr="007E25D3" w:rsidRDefault="007953FE" w:rsidP="00AA4A26">
      <w:pPr>
        <w:ind w:firstLine="709"/>
      </w:pPr>
      <w:proofErr w:type="gramStart"/>
      <w:r>
        <w:rPr>
          <w:snapToGrid w:val="0"/>
        </w:rPr>
        <w:t xml:space="preserve">6  </w:t>
      </w:r>
      <w:r>
        <w:rPr>
          <w:caps/>
          <w:snapToGrid w:val="0"/>
        </w:rPr>
        <w:t>Свидетельство</w:t>
      </w:r>
      <w:proofErr w:type="gramEnd"/>
      <w:r>
        <w:rPr>
          <w:caps/>
          <w:snapToGrid w:val="0"/>
        </w:rPr>
        <w:t xml:space="preserve"> о приемке</w:t>
      </w:r>
    </w:p>
    <w:p w:rsidR="007953FE" w:rsidRDefault="007953FE" w:rsidP="00970730">
      <w:pPr>
        <w:spacing w:line="240" w:lineRule="auto"/>
        <w:ind w:firstLine="709"/>
        <w:rPr>
          <w:snapToGrid w:val="0"/>
          <w:sz w:val="22"/>
        </w:rPr>
      </w:pPr>
    </w:p>
    <w:p w:rsidR="007953FE" w:rsidRDefault="00493B7E" w:rsidP="00731ED8">
      <w:pPr>
        <w:jc w:val="both"/>
      </w:pPr>
      <w:r>
        <w:rPr>
          <w:snapToGrid w:val="0"/>
        </w:rPr>
        <w:t xml:space="preserve">Прибор </w:t>
      </w:r>
      <w:r w:rsidR="0079226D">
        <w:rPr>
          <w:snapToGrid w:val="0"/>
        </w:rPr>
        <w:t>2</w:t>
      </w:r>
      <w:r w:rsidR="007953FE">
        <w:rPr>
          <w:snapToGrid w:val="0"/>
        </w:rPr>
        <w:t>-</w:t>
      </w:r>
      <w:r w:rsidR="00C4226B">
        <w:rPr>
          <w:snapToGrid w:val="0"/>
        </w:rPr>
        <w:t>ЦО</w:t>
      </w:r>
      <w:r w:rsidR="009616B7">
        <w:rPr>
          <w:snapToGrid w:val="0"/>
        </w:rPr>
        <w:t>И</w:t>
      </w:r>
      <w:r w:rsidR="007953FE">
        <w:rPr>
          <w:snapToGrid w:val="0"/>
        </w:rPr>
        <w:t xml:space="preserve"> </w:t>
      </w:r>
      <w:r w:rsidR="00C4226B">
        <w:rPr>
          <w:snapToGrid w:val="0"/>
        </w:rPr>
        <w:t>ЮКСУ.466227.0</w:t>
      </w:r>
      <w:r w:rsidR="009616B7">
        <w:rPr>
          <w:snapToGrid w:val="0"/>
        </w:rPr>
        <w:t>0</w:t>
      </w:r>
      <w:r w:rsidR="0079226D">
        <w:rPr>
          <w:snapToGrid w:val="0"/>
        </w:rPr>
        <w:t>8</w:t>
      </w:r>
      <w:r w:rsidR="007953FE">
        <w:rPr>
          <w:snapToGrid w:val="0"/>
        </w:rPr>
        <w:t xml:space="preserve"> № </w:t>
      </w:r>
      <w:r w:rsidR="00AC25A5">
        <w:rPr>
          <w:snapToGrid w:val="0"/>
        </w:rPr>
        <w:t xml:space="preserve"> </w:t>
      </w:r>
      <w:r w:rsidR="00AC25A5" w:rsidRPr="00AC25A5">
        <w:rPr>
          <w:snapToGrid w:val="0"/>
          <w:u w:val="single"/>
        </w:rPr>
        <w:t xml:space="preserve"> </w:t>
      </w:r>
      <w:r w:rsidR="00AC25A5">
        <w:rPr>
          <w:snapToGrid w:val="0"/>
          <w:u w:val="single"/>
        </w:rPr>
        <w:t xml:space="preserve"> </w:t>
      </w:r>
      <w:r w:rsidR="00762232" w:rsidRPr="009145FA">
        <w:rPr>
          <w:b/>
          <w:snapToGrid w:val="0"/>
          <w:color w:val="FF0000"/>
          <w:szCs w:val="26"/>
          <w:u w:val="single"/>
        </w:rPr>
        <w:t>${</w:t>
      </w:r>
      <w:proofErr w:type="spellStart"/>
      <w:proofErr w:type="gramStart"/>
      <w:r w:rsidR="00762232">
        <w:rPr>
          <w:b/>
          <w:snapToGrid w:val="0"/>
          <w:color w:val="FF0000"/>
          <w:szCs w:val="26"/>
          <w:u w:val="single"/>
          <w:lang w:val="en-US"/>
        </w:rPr>
        <w:t>se</w:t>
      </w:r>
      <w:r w:rsidR="00762232" w:rsidRPr="009145FA">
        <w:rPr>
          <w:b/>
          <w:snapToGrid w:val="0"/>
          <w:color w:val="FF0000"/>
          <w:szCs w:val="26"/>
          <w:u w:val="single"/>
          <w:lang w:val="en-US"/>
        </w:rPr>
        <w:t>rialNumberMain</w:t>
      </w:r>
      <w:proofErr w:type="spellEnd"/>
      <w:r w:rsidR="00762232" w:rsidRPr="009145FA">
        <w:rPr>
          <w:b/>
          <w:snapToGrid w:val="0"/>
          <w:color w:val="FF0000"/>
          <w:szCs w:val="26"/>
          <w:u w:val="single"/>
        </w:rPr>
        <w:t>}</w:t>
      </w:r>
      <w:r w:rsidR="00AC25A5">
        <w:rPr>
          <w:snapToGrid w:val="0"/>
          <w:u w:val="single"/>
        </w:rPr>
        <w:t xml:space="preserve">  </w:t>
      </w:r>
      <w:r w:rsidR="00AC25A5" w:rsidRPr="001C5D13">
        <w:rPr>
          <w:snapToGrid w:val="0"/>
          <w:color w:val="FFFFFF"/>
          <w:u w:val="single"/>
        </w:rPr>
        <w:t>.</w:t>
      </w:r>
      <w:proofErr w:type="gramEnd"/>
      <w:r w:rsidR="007953FE">
        <w:rPr>
          <w:snapToGrid w:val="0"/>
        </w:rPr>
        <w:t xml:space="preserve"> </w:t>
      </w:r>
      <w:r w:rsidR="007953FE">
        <w:rPr>
          <w:snapToGrid w:val="0"/>
        </w:rPr>
        <w:br/>
      </w:r>
      <w:r w:rsidR="007953FE">
        <w:t xml:space="preserve">изготовлен и принят в соответствии с обязательными требованиями </w:t>
      </w:r>
      <w:proofErr w:type="spellStart"/>
      <w:r w:rsidR="007953FE">
        <w:t>государствен</w:t>
      </w:r>
      <w:r w:rsidR="000152FC">
        <w:t>-</w:t>
      </w:r>
      <w:r w:rsidR="007953FE">
        <w:t>ных</w:t>
      </w:r>
      <w:proofErr w:type="spellEnd"/>
      <w:r w:rsidR="007953FE">
        <w:t xml:space="preserve"> стандартов, действующей технической документацией и признан годным для эксплуатации.</w:t>
      </w:r>
    </w:p>
    <w:p w:rsidR="007953FE" w:rsidRDefault="007953FE" w:rsidP="009B5A6B">
      <w:pPr>
        <w:ind w:firstLine="709"/>
        <w:jc w:val="both"/>
      </w:pPr>
    </w:p>
    <w:p w:rsidR="0084365E" w:rsidRDefault="0084365E" w:rsidP="009B5A6B">
      <w:pPr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70"/>
        <w:gridCol w:w="4083"/>
        <w:gridCol w:w="2540"/>
        <w:gridCol w:w="804"/>
      </w:tblGrid>
      <w:tr w:rsidR="0098645B" w:rsidRPr="0098645B" w:rsidTr="00F37CCB">
        <w:tc>
          <w:tcPr>
            <w:tcW w:w="2093" w:type="dxa"/>
            <w:shd w:val="clear" w:color="auto" w:fill="auto"/>
          </w:tcPr>
          <w:p w:rsidR="0098645B" w:rsidRPr="00762232" w:rsidRDefault="0098645B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  <w:tc>
          <w:tcPr>
            <w:tcW w:w="7478" w:type="dxa"/>
            <w:gridSpan w:val="3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                         </w:t>
            </w:r>
            <w:r w:rsidRPr="0098645B">
              <w:rPr>
                <w:rFonts w:eastAsia="Calibri"/>
                <w:szCs w:val="26"/>
                <w:lang w:eastAsia="en-US"/>
              </w:rPr>
              <w:t>Начальник ОТК</w:t>
            </w:r>
          </w:p>
        </w:tc>
      </w:tr>
      <w:tr w:rsidR="0098645B" w:rsidRPr="0098645B" w:rsidTr="00F37CCB">
        <w:trPr>
          <w:gridAfter w:val="1"/>
          <w:wAfter w:w="809" w:type="dxa"/>
          <w:trHeight w:val="577"/>
        </w:trPr>
        <w:tc>
          <w:tcPr>
            <w:tcW w:w="2093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        </w:t>
            </w:r>
            <w:r w:rsidRPr="0098645B">
              <w:rPr>
                <w:rFonts w:eastAsia="Calibri"/>
                <w:szCs w:val="26"/>
                <w:lang w:eastAsia="en-US"/>
              </w:rPr>
              <w:t>МП</w:t>
            </w:r>
          </w:p>
        </w:tc>
        <w:tc>
          <w:tcPr>
            <w:tcW w:w="4111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98645B">
              <w:rPr>
                <w:rFonts w:eastAsia="Calibri"/>
                <w:szCs w:val="26"/>
                <w:lang w:val="en-US" w:eastAsia="en-US"/>
              </w:rPr>
              <w:t>________________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jc w:val="center"/>
              <w:rPr>
                <w:rFonts w:eastAsia="Calibri"/>
                <w:szCs w:val="26"/>
                <w:lang w:val="en-US" w:eastAsia="en-US"/>
              </w:rPr>
            </w:pPr>
            <w:r w:rsidRPr="0098645B">
              <w:rPr>
                <w:rFonts w:eastAsia="Calibri"/>
                <w:szCs w:val="26"/>
                <w:u w:val="single"/>
                <w:lang w:eastAsia="en-US"/>
              </w:rPr>
              <w:t>_</w:t>
            </w:r>
            <w:r w:rsidR="00762232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${</w:t>
            </w:r>
            <w:proofErr w:type="spellStart"/>
            <w:r w:rsidR="00762232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qcdChief</w:t>
            </w:r>
            <w:proofErr w:type="spellEnd"/>
            <w:r w:rsidR="00762232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}</w:t>
            </w:r>
            <w:r w:rsidRPr="0098645B">
              <w:rPr>
                <w:rFonts w:eastAsia="Calibri"/>
                <w:szCs w:val="26"/>
                <w:u w:val="single"/>
                <w:lang w:eastAsia="en-US"/>
              </w:rPr>
              <w:t>_</w:t>
            </w:r>
          </w:p>
        </w:tc>
      </w:tr>
      <w:tr w:rsidR="0098645B" w:rsidRPr="0098645B" w:rsidTr="00F37CCB">
        <w:trPr>
          <w:gridAfter w:val="1"/>
          <w:wAfter w:w="809" w:type="dxa"/>
        </w:trPr>
        <w:tc>
          <w:tcPr>
            <w:tcW w:w="2093" w:type="dxa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</w:tcPr>
          <w:p w:rsidR="0098645B" w:rsidRPr="004654C2" w:rsidRDefault="0098645B" w:rsidP="00F37CCB">
            <w:pPr>
              <w:spacing w:line="240" w:lineRule="auto"/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F37CCB">
              <w:rPr>
                <w:rFonts w:eastAsia="Calibri"/>
                <w:sz w:val="22"/>
                <w:szCs w:val="22"/>
                <w:lang w:eastAsia="en-US"/>
              </w:rPr>
              <w:t xml:space="preserve">     </w:t>
            </w:r>
            <w:r w:rsidR="004654C2">
              <w:rPr>
                <w:rFonts w:eastAsia="Calibri"/>
                <w:sz w:val="22"/>
                <w:szCs w:val="22"/>
                <w:lang w:val="en-US" w:eastAsia="en-US"/>
              </w:rPr>
              <w:t xml:space="preserve">   </w:t>
            </w:r>
            <w:r w:rsidRPr="004654C2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  <w:shd w:val="clear" w:color="auto" w:fill="auto"/>
          </w:tcPr>
          <w:p w:rsidR="0098645B" w:rsidRPr="004654C2" w:rsidRDefault="0098645B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4654C2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98645B" w:rsidRPr="0098645B" w:rsidTr="00F37CCB">
        <w:trPr>
          <w:trHeight w:val="406"/>
        </w:trPr>
        <w:tc>
          <w:tcPr>
            <w:tcW w:w="2093" w:type="dxa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98645B">
              <w:rPr>
                <w:rFonts w:eastAsia="Calibri"/>
                <w:szCs w:val="26"/>
                <w:lang w:val="en-US" w:eastAsia="en-US"/>
              </w:rPr>
              <w:t>________________</w:t>
            </w:r>
          </w:p>
        </w:tc>
        <w:tc>
          <w:tcPr>
            <w:tcW w:w="3367" w:type="dxa"/>
            <w:gridSpan w:val="2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</w:tr>
      <w:tr w:rsidR="0098645B" w:rsidRPr="0098645B" w:rsidTr="00F37CCB">
        <w:tc>
          <w:tcPr>
            <w:tcW w:w="2093" w:type="dxa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</w:tcPr>
          <w:p w:rsidR="0098645B" w:rsidRPr="004654C2" w:rsidRDefault="0098645B" w:rsidP="00F37CCB">
            <w:pPr>
              <w:spacing w:line="240" w:lineRule="auto"/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F37CCB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</w:t>
            </w:r>
            <w:r w:rsidRPr="004654C2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3367" w:type="dxa"/>
            <w:gridSpan w:val="2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</w:tr>
    </w:tbl>
    <w:p w:rsidR="007953FE" w:rsidRDefault="007953FE">
      <w:pPr>
        <w:pStyle w:val="a8"/>
        <w:spacing w:line="240" w:lineRule="auto"/>
        <w:rPr>
          <w:sz w:val="22"/>
        </w:rPr>
      </w:pPr>
    </w:p>
    <w:p w:rsidR="007953FE" w:rsidRDefault="007953FE">
      <w:pPr>
        <w:pStyle w:val="a8"/>
        <w:spacing w:line="240" w:lineRule="auto"/>
        <w:rPr>
          <w:sz w:val="22"/>
          <w:lang w:val="ru-RU"/>
        </w:rPr>
      </w:pPr>
    </w:p>
    <w:p w:rsidR="0079226D" w:rsidRPr="0079226D" w:rsidRDefault="0079226D">
      <w:pPr>
        <w:pStyle w:val="a8"/>
        <w:spacing w:line="240" w:lineRule="auto"/>
        <w:rPr>
          <w:sz w:val="22"/>
          <w:lang w:val="ru-RU"/>
        </w:rPr>
      </w:pPr>
    </w:p>
    <w:p w:rsidR="007953FE" w:rsidRDefault="007953FE">
      <w:pPr>
        <w:pStyle w:val="a8"/>
        <w:spacing w:line="240" w:lineRule="auto"/>
      </w:pPr>
      <w:r>
        <w:t xml:space="preserve">Примечание - Раздел заполняет изготовитель </w:t>
      </w:r>
      <w:r w:rsidR="00D763CE">
        <w:t>прибора</w:t>
      </w:r>
      <w:r>
        <w:t>.</w:t>
      </w:r>
    </w:p>
    <w:p w:rsidR="007953FE" w:rsidRDefault="007953FE">
      <w:pPr>
        <w:pStyle w:val="a8"/>
        <w:spacing w:line="240" w:lineRule="auto"/>
        <w:ind w:firstLine="0"/>
      </w:pPr>
      <w:r>
        <w:t>_________________________________________________________________________</w:t>
      </w:r>
    </w:p>
    <w:p w:rsidR="007953FE" w:rsidRPr="004654C2" w:rsidRDefault="007953FE">
      <w:pPr>
        <w:pStyle w:val="a8"/>
        <w:jc w:val="center"/>
        <w:rPr>
          <w:sz w:val="18"/>
          <w:szCs w:val="18"/>
        </w:rPr>
      </w:pPr>
      <w:r w:rsidRPr="004654C2">
        <w:rPr>
          <w:sz w:val="18"/>
          <w:szCs w:val="18"/>
        </w:rPr>
        <w:t>линия отреза при поставке на экспорт</w:t>
      </w:r>
    </w:p>
    <w:p w:rsidR="007953FE" w:rsidRPr="00BF65CB" w:rsidRDefault="00D763CE" w:rsidP="00BF65CB">
      <w:pPr>
        <w:pStyle w:val="a8"/>
        <w:ind w:firstLine="0"/>
        <w:jc w:val="center"/>
        <w:rPr>
          <w:sz w:val="20"/>
          <w:lang w:val="en-US"/>
        </w:rPr>
      </w:pPr>
      <w:r>
        <w:rPr>
          <w:sz w:val="24"/>
        </w:rPr>
        <w:t>10</w:t>
      </w:r>
    </w:p>
    <w:p w:rsidR="003A3B68" w:rsidRDefault="003A3B68">
      <w:pPr>
        <w:pStyle w:val="a8"/>
        <w:rPr>
          <w:lang w:val="ru-RU"/>
        </w:rPr>
      </w:pPr>
    </w:p>
    <w:tbl>
      <w:tblPr>
        <w:tblW w:w="9751" w:type="dxa"/>
        <w:tblInd w:w="280" w:type="dxa"/>
        <w:tblLook w:val="0000" w:firstRow="0" w:lastRow="0" w:firstColumn="0" w:lastColumn="0" w:noHBand="0" w:noVBand="0"/>
      </w:tblPr>
      <w:tblGrid>
        <w:gridCol w:w="4931"/>
        <w:gridCol w:w="4820"/>
      </w:tblGrid>
      <w:tr w:rsidR="00B91DC7" w:rsidTr="009616B7">
        <w:trPr>
          <w:trHeight w:val="631"/>
        </w:trPr>
        <w:tc>
          <w:tcPr>
            <w:tcW w:w="4931" w:type="dxa"/>
          </w:tcPr>
          <w:p w:rsidR="00B91DC7" w:rsidRDefault="00D13648" w:rsidP="00D13648">
            <w:pPr>
              <w:pStyle w:val="a8"/>
              <w:spacing w:line="240" w:lineRule="auto"/>
              <w:ind w:firstLine="0"/>
            </w:pPr>
            <w:r>
              <w:rPr>
                <w:lang w:val="ru-RU"/>
              </w:rPr>
              <w:t xml:space="preserve">      </w:t>
            </w:r>
            <w:r w:rsidR="00B91DC7">
              <w:t xml:space="preserve">Руководитель </w:t>
            </w:r>
          </w:p>
          <w:p w:rsidR="00B91DC7" w:rsidRDefault="00D13648" w:rsidP="00D13648">
            <w:pPr>
              <w:pStyle w:val="a8"/>
              <w:spacing w:line="240" w:lineRule="auto"/>
              <w:ind w:firstLine="0"/>
            </w:pPr>
            <w:r>
              <w:rPr>
                <w:lang w:val="ru-RU"/>
              </w:rPr>
              <w:t xml:space="preserve">      </w:t>
            </w:r>
            <w:r w:rsidR="00B91DC7">
              <w:t>предприятия</w:t>
            </w:r>
          </w:p>
          <w:p w:rsidR="00B91DC7" w:rsidRDefault="00B91DC7" w:rsidP="00B91DC7">
            <w:pPr>
              <w:pStyle w:val="a8"/>
              <w:spacing w:line="240" w:lineRule="auto"/>
              <w:rPr>
                <w:sz w:val="22"/>
              </w:rPr>
            </w:pPr>
          </w:p>
          <w:p w:rsidR="00B91DC7" w:rsidRDefault="00B91DC7" w:rsidP="00B91DC7">
            <w:pPr>
              <w:pStyle w:val="a8"/>
              <w:spacing w:line="240" w:lineRule="auto"/>
              <w:rPr>
                <w:sz w:val="22"/>
              </w:rPr>
            </w:pPr>
          </w:p>
          <w:p w:rsidR="00B91DC7" w:rsidRDefault="00B91DC7" w:rsidP="00B91DC7">
            <w:pPr>
              <w:pStyle w:val="a8"/>
              <w:spacing w:line="240" w:lineRule="auto"/>
            </w:pPr>
          </w:p>
        </w:tc>
        <w:tc>
          <w:tcPr>
            <w:tcW w:w="4820" w:type="dxa"/>
          </w:tcPr>
          <w:p w:rsidR="00B91DC7" w:rsidRDefault="00B91DC7">
            <w:pPr>
              <w:spacing w:line="240" w:lineRule="auto"/>
              <w:rPr>
                <w:lang w:val="x-none" w:eastAsia="x-none"/>
              </w:rPr>
            </w:pPr>
          </w:p>
          <w:p w:rsidR="00B91DC7" w:rsidRDefault="009616B7" w:rsidP="009616B7">
            <w:pPr>
              <w:pStyle w:val="a8"/>
              <w:spacing w:line="240" w:lineRule="auto"/>
              <w:ind w:firstLine="0"/>
            </w:pPr>
            <w:r>
              <w:rPr>
                <w:lang w:val="ru-RU"/>
              </w:rPr>
              <w:t xml:space="preserve">   </w:t>
            </w:r>
            <w:r w:rsidR="004A1CAF">
              <w:rPr>
                <w:u w:val="single"/>
                <w:lang w:val="ru-RU"/>
              </w:rPr>
              <w:t xml:space="preserve">        </w:t>
            </w:r>
            <w:r w:rsidR="00B91DC7" w:rsidRPr="009B5A6B">
              <w:rPr>
                <w:u w:val="single"/>
                <w:lang w:val="ru-RU"/>
              </w:rPr>
              <w:t>ЮКСУ.466227.0</w:t>
            </w:r>
            <w:r>
              <w:rPr>
                <w:u w:val="single"/>
                <w:lang w:val="ru-RU"/>
              </w:rPr>
              <w:t>0</w:t>
            </w:r>
            <w:r w:rsidR="0079226D">
              <w:rPr>
                <w:u w:val="single"/>
                <w:lang w:val="ru-RU"/>
              </w:rPr>
              <w:t>8</w:t>
            </w:r>
            <w:r w:rsidR="00B91DC7" w:rsidRPr="009B5A6B">
              <w:rPr>
                <w:u w:val="single"/>
                <w:lang w:val="ru-RU"/>
              </w:rPr>
              <w:t>ТУ</w:t>
            </w:r>
            <w:r w:rsidR="00B91DC7">
              <w:rPr>
                <w:u w:val="single"/>
                <w:lang w:val="ru-RU"/>
              </w:rPr>
              <w:t xml:space="preserve">       </w:t>
            </w:r>
            <w:proofErr w:type="gramStart"/>
            <w:r w:rsidR="00B91DC7">
              <w:rPr>
                <w:u w:val="single"/>
                <w:lang w:val="ru-RU"/>
              </w:rPr>
              <w:t xml:space="preserve">  </w:t>
            </w:r>
            <w:r w:rsidR="00B91DC7" w:rsidRPr="007F5ADD">
              <w:rPr>
                <w:color w:val="FFFFFF"/>
                <w:u w:val="single"/>
                <w:lang w:val="ru-RU"/>
              </w:rPr>
              <w:t>.</w:t>
            </w:r>
            <w:proofErr w:type="gramEnd"/>
          </w:p>
          <w:p w:rsidR="00B91DC7" w:rsidRPr="004654C2" w:rsidRDefault="004654C2" w:rsidP="009616B7">
            <w:pPr>
              <w:pStyle w:val="a8"/>
              <w:spacing w:line="240" w:lineRule="auto"/>
              <w:ind w:left="514" w:firstLine="0"/>
              <w:rPr>
                <w:sz w:val="18"/>
                <w:szCs w:val="18"/>
              </w:rPr>
            </w:pPr>
            <w:r w:rsidRPr="004654C2">
              <w:rPr>
                <w:sz w:val="22"/>
                <w:lang w:val="ru-RU"/>
              </w:rPr>
              <w:t xml:space="preserve">  </w:t>
            </w:r>
            <w:r w:rsidR="00B91DC7" w:rsidRPr="004654C2">
              <w:rPr>
                <w:sz w:val="18"/>
                <w:szCs w:val="18"/>
              </w:rPr>
              <w:t>обозначение документа,</w:t>
            </w:r>
          </w:p>
          <w:p w:rsidR="00B91DC7" w:rsidRDefault="00B77C69" w:rsidP="00B77C69">
            <w:pPr>
              <w:pStyle w:val="a8"/>
              <w:spacing w:line="240" w:lineRule="auto"/>
              <w:ind w:firstLine="0"/>
            </w:pPr>
            <w:r w:rsidRPr="004654C2">
              <w:rPr>
                <w:sz w:val="18"/>
                <w:szCs w:val="18"/>
                <w:lang w:val="ru-RU"/>
              </w:rPr>
              <w:t xml:space="preserve">    </w:t>
            </w:r>
            <w:r w:rsidR="004654C2" w:rsidRPr="004654C2">
              <w:rPr>
                <w:sz w:val="18"/>
                <w:szCs w:val="18"/>
                <w:lang w:val="ru-RU"/>
              </w:rPr>
              <w:t xml:space="preserve">     </w:t>
            </w:r>
            <w:r w:rsidR="00B91DC7" w:rsidRPr="004654C2">
              <w:rPr>
                <w:sz w:val="18"/>
                <w:szCs w:val="18"/>
              </w:rPr>
              <w:t xml:space="preserve">по которому производится </w:t>
            </w:r>
            <w:r w:rsidR="004A1CAF" w:rsidRPr="004654C2">
              <w:rPr>
                <w:sz w:val="18"/>
                <w:szCs w:val="18"/>
              </w:rPr>
              <w:t>поставка</w:t>
            </w:r>
          </w:p>
        </w:tc>
      </w:tr>
    </w:tbl>
    <w:p w:rsidR="007953FE" w:rsidRPr="00D13648" w:rsidRDefault="007953FE" w:rsidP="00567A65">
      <w:pPr>
        <w:pStyle w:val="a8"/>
        <w:ind w:firstLine="0"/>
        <w:rPr>
          <w:snapToGrid w:val="0"/>
          <w:sz w:val="6"/>
          <w:szCs w:val="6"/>
          <w:lang w:val="ru-RU"/>
        </w:rPr>
      </w:pPr>
      <w:r>
        <w:t xml:space="preserve">    </w:t>
      </w:r>
      <w:r>
        <w:rPr>
          <w:sz w:val="22"/>
        </w:rPr>
        <w:t xml:space="preserve">     </w:t>
      </w:r>
    </w:p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2627"/>
        <w:gridCol w:w="3297"/>
      </w:tblGrid>
      <w:tr w:rsidR="00D13648" w:rsidRPr="00D13648" w:rsidTr="00F37CCB">
        <w:tc>
          <w:tcPr>
            <w:tcW w:w="2627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lang w:eastAsia="en-US"/>
              </w:rPr>
              <w:t>МП __________</w:t>
            </w:r>
          </w:p>
        </w:tc>
        <w:tc>
          <w:tcPr>
            <w:tcW w:w="2726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jc w:val="center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u w:val="single"/>
                <w:lang w:eastAsia="en-US"/>
              </w:rPr>
              <w:t>_</w:t>
            </w:r>
            <w:r w:rsidR="00762232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${</w:t>
            </w:r>
            <w:proofErr w:type="spellStart"/>
            <w:r w:rsidR="00762232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headEnterprise</w:t>
            </w:r>
            <w:r w:rsidR="00504740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Passport</w:t>
            </w:r>
            <w:bookmarkStart w:id="0" w:name="_GoBack"/>
            <w:bookmarkEnd w:id="0"/>
            <w:proofErr w:type="spellEnd"/>
            <w:r w:rsidR="00762232"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}</w:t>
            </w:r>
            <w:r w:rsidRPr="00D13648">
              <w:rPr>
                <w:rFonts w:eastAsia="Calibri"/>
                <w:szCs w:val="26"/>
                <w:u w:val="single"/>
                <w:lang w:eastAsia="en-US"/>
              </w:rPr>
              <w:t>_</w:t>
            </w:r>
          </w:p>
        </w:tc>
      </w:tr>
      <w:tr w:rsidR="00D13648" w:rsidRPr="00D13648" w:rsidTr="00F37CCB">
        <w:tc>
          <w:tcPr>
            <w:tcW w:w="2627" w:type="dxa"/>
            <w:shd w:val="clear" w:color="auto" w:fill="auto"/>
          </w:tcPr>
          <w:p w:rsidR="00D13648" w:rsidRPr="004654C2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4654C2">
              <w:rPr>
                <w:rFonts w:eastAsia="Calibri"/>
                <w:sz w:val="18"/>
                <w:szCs w:val="18"/>
                <w:lang w:eastAsia="en-US"/>
              </w:rPr>
              <w:t xml:space="preserve">     </w:t>
            </w:r>
            <w:r w:rsidR="004654C2">
              <w:rPr>
                <w:rFonts w:eastAsia="Calibri"/>
                <w:sz w:val="18"/>
                <w:szCs w:val="18"/>
                <w:lang w:val="en-US" w:eastAsia="en-US"/>
              </w:rPr>
              <w:t xml:space="preserve">      </w:t>
            </w:r>
            <w:r w:rsidRPr="004654C2">
              <w:rPr>
                <w:rFonts w:eastAsia="Calibri"/>
                <w:sz w:val="18"/>
                <w:szCs w:val="18"/>
                <w:lang w:eastAsia="en-US"/>
              </w:rPr>
              <w:t xml:space="preserve"> личная подпись</w:t>
            </w:r>
          </w:p>
        </w:tc>
        <w:tc>
          <w:tcPr>
            <w:tcW w:w="2726" w:type="dxa"/>
            <w:shd w:val="clear" w:color="auto" w:fill="auto"/>
          </w:tcPr>
          <w:p w:rsidR="00D13648" w:rsidRPr="004654C2" w:rsidRDefault="00D13648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4654C2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D13648" w:rsidRPr="00D13648" w:rsidTr="00F37CCB">
        <w:trPr>
          <w:trHeight w:val="400"/>
        </w:trPr>
        <w:tc>
          <w:tcPr>
            <w:tcW w:w="2627" w:type="dxa"/>
            <w:shd w:val="clear" w:color="auto" w:fill="auto"/>
            <w:vAlign w:val="bottom"/>
          </w:tcPr>
          <w:p w:rsidR="00D13648" w:rsidRPr="00025879" w:rsidRDefault="00025879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  <w:r>
              <w:rPr>
                <w:rFonts w:eastAsia="Calibri"/>
                <w:szCs w:val="26"/>
                <w:lang w:eastAsia="en-US"/>
              </w:rPr>
              <w:t xml:space="preserve"> ________________</w:t>
            </w:r>
          </w:p>
        </w:tc>
        <w:tc>
          <w:tcPr>
            <w:tcW w:w="2726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  <w:tr w:rsidR="00D13648" w:rsidRPr="00D13648" w:rsidTr="00F37CCB">
        <w:tc>
          <w:tcPr>
            <w:tcW w:w="2627" w:type="dxa"/>
            <w:shd w:val="clear" w:color="auto" w:fill="auto"/>
          </w:tcPr>
          <w:p w:rsidR="00D13648" w:rsidRPr="004654C2" w:rsidRDefault="00025879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</w:t>
            </w:r>
            <w:r w:rsidR="004654C2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</w:t>
            </w:r>
            <w:r w:rsidR="00D13648" w:rsidRPr="004654C2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726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</w:tbl>
    <w:p w:rsidR="00D13648" w:rsidRPr="00070A6D" w:rsidRDefault="00D13648" w:rsidP="00567A65">
      <w:pPr>
        <w:pStyle w:val="a8"/>
        <w:ind w:firstLine="0"/>
        <w:rPr>
          <w:sz w:val="2"/>
          <w:szCs w:val="2"/>
          <w:lang w:val="ru-RU"/>
        </w:rPr>
      </w:pPr>
    </w:p>
    <w:p w:rsidR="007953FE" w:rsidRDefault="007953FE">
      <w:pPr>
        <w:pStyle w:val="a8"/>
        <w:tabs>
          <w:tab w:val="left" w:pos="709"/>
        </w:tabs>
        <w:ind w:firstLine="0"/>
      </w:pPr>
      <w:r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>
        <w:t>Представитель заказчика</w:t>
      </w:r>
    </w:p>
    <w:tbl>
      <w:tblPr>
        <w:tblW w:w="5591" w:type="dxa"/>
        <w:tblInd w:w="4156" w:type="dxa"/>
        <w:tblLayout w:type="fixed"/>
        <w:tblLook w:val="04A0" w:firstRow="1" w:lastRow="0" w:firstColumn="1" w:lastColumn="0" w:noHBand="0" w:noVBand="1"/>
      </w:tblPr>
      <w:tblGrid>
        <w:gridCol w:w="3087"/>
        <w:gridCol w:w="2504"/>
      </w:tblGrid>
      <w:tr w:rsidR="003A3B68" w:rsidRPr="00F37CCB" w:rsidTr="00025879">
        <w:tc>
          <w:tcPr>
            <w:tcW w:w="3147" w:type="dxa"/>
            <w:shd w:val="clear" w:color="auto" w:fill="auto"/>
          </w:tcPr>
          <w:p w:rsidR="00D13648" w:rsidRPr="00D13648" w:rsidRDefault="003A3B6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</w:t>
            </w:r>
            <w:r w:rsidR="00D13648" w:rsidRPr="00D13648">
              <w:rPr>
                <w:rFonts w:eastAsia="Calibri"/>
                <w:szCs w:val="26"/>
                <w:lang w:eastAsia="en-US"/>
              </w:rPr>
              <w:t xml:space="preserve">МП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="00025879">
              <w:rPr>
                <w:rFonts w:eastAsia="Calibri"/>
                <w:szCs w:val="26"/>
                <w:lang w:val="en-US" w:eastAsia="en-US"/>
              </w:rPr>
              <w:t xml:space="preserve">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="00D13648" w:rsidRPr="00D13648">
              <w:rPr>
                <w:rFonts w:eastAsia="Calibri"/>
                <w:szCs w:val="26"/>
                <w:lang w:eastAsia="en-US"/>
              </w:rPr>
              <w:t>__________</w:t>
            </w:r>
            <w:r w:rsidR="00113EC2">
              <w:rPr>
                <w:rFonts w:eastAsia="Calibri"/>
                <w:szCs w:val="26"/>
                <w:lang w:eastAsia="en-US"/>
              </w:rPr>
              <w:t>_</w:t>
            </w:r>
          </w:p>
        </w:tc>
        <w:tc>
          <w:tcPr>
            <w:tcW w:w="2551" w:type="dxa"/>
            <w:shd w:val="clear" w:color="auto" w:fill="auto"/>
          </w:tcPr>
          <w:p w:rsidR="00D13648" w:rsidRPr="00DE3E11" w:rsidRDefault="00D13648" w:rsidP="00F37CCB">
            <w:pPr>
              <w:spacing w:line="240" w:lineRule="auto"/>
              <w:jc w:val="center"/>
              <w:rPr>
                <w:rFonts w:eastAsia="Calibri"/>
                <w:szCs w:val="26"/>
                <w:lang w:val="en-US"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>_________________</w:t>
            </w:r>
          </w:p>
        </w:tc>
      </w:tr>
      <w:tr w:rsidR="003A3B68" w:rsidRPr="00F37CCB" w:rsidTr="00025879">
        <w:tc>
          <w:tcPr>
            <w:tcW w:w="3147" w:type="dxa"/>
            <w:shd w:val="clear" w:color="auto" w:fill="auto"/>
          </w:tcPr>
          <w:p w:rsidR="00D13648" w:rsidRPr="004654C2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4654C2">
              <w:rPr>
                <w:rFonts w:eastAsia="Calibri"/>
                <w:sz w:val="18"/>
                <w:szCs w:val="18"/>
                <w:lang w:eastAsia="en-US"/>
              </w:rPr>
              <w:t xml:space="preserve">   </w:t>
            </w:r>
            <w:r w:rsidR="003A3B68" w:rsidRPr="004654C2">
              <w:rPr>
                <w:rFonts w:eastAsia="Calibri"/>
                <w:sz w:val="18"/>
                <w:szCs w:val="18"/>
                <w:lang w:eastAsia="en-US"/>
              </w:rPr>
              <w:t xml:space="preserve">  </w:t>
            </w:r>
            <w:r w:rsidRPr="004654C2">
              <w:rPr>
                <w:rFonts w:eastAsia="Calibri"/>
                <w:sz w:val="18"/>
                <w:szCs w:val="18"/>
                <w:lang w:eastAsia="en-US"/>
              </w:rPr>
              <w:t xml:space="preserve">  </w:t>
            </w:r>
            <w:r w:rsidR="00113EC2" w:rsidRPr="004654C2">
              <w:rPr>
                <w:rFonts w:eastAsia="Calibri"/>
                <w:sz w:val="18"/>
                <w:szCs w:val="18"/>
                <w:lang w:eastAsia="en-US"/>
              </w:rPr>
              <w:t xml:space="preserve">     </w:t>
            </w:r>
            <w:r w:rsidRPr="004654C2">
              <w:rPr>
                <w:rFonts w:eastAsia="Calibri"/>
                <w:sz w:val="18"/>
                <w:szCs w:val="18"/>
                <w:lang w:eastAsia="en-US"/>
              </w:rPr>
              <w:t xml:space="preserve"> </w:t>
            </w:r>
            <w:r w:rsidR="00025879" w:rsidRPr="004654C2">
              <w:rPr>
                <w:rFonts w:eastAsia="Calibri"/>
                <w:sz w:val="18"/>
                <w:szCs w:val="18"/>
                <w:lang w:val="en-US" w:eastAsia="en-US"/>
              </w:rPr>
              <w:t xml:space="preserve"> </w:t>
            </w:r>
            <w:r w:rsidR="004654C2">
              <w:rPr>
                <w:rFonts w:eastAsia="Calibri"/>
                <w:sz w:val="18"/>
                <w:szCs w:val="18"/>
                <w:lang w:val="en-US" w:eastAsia="en-US"/>
              </w:rPr>
              <w:t xml:space="preserve">      </w:t>
            </w:r>
            <w:r w:rsidRPr="004654C2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  <w:shd w:val="clear" w:color="auto" w:fill="auto"/>
          </w:tcPr>
          <w:p w:rsidR="00D13648" w:rsidRPr="004654C2" w:rsidRDefault="00D13648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4654C2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3A3B68" w:rsidRPr="00F37CCB" w:rsidTr="00025879">
        <w:trPr>
          <w:trHeight w:val="400"/>
        </w:trPr>
        <w:tc>
          <w:tcPr>
            <w:tcW w:w="3147" w:type="dxa"/>
            <w:shd w:val="clear" w:color="auto" w:fill="auto"/>
            <w:vAlign w:val="bottom"/>
          </w:tcPr>
          <w:p w:rsidR="00D13648" w:rsidRPr="00D13648" w:rsidRDefault="00D13648" w:rsidP="00113EC2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lang w:eastAsia="en-US"/>
              </w:rPr>
              <w:t xml:space="preserve"> </w:t>
            </w:r>
            <w:r w:rsidR="003A3B68" w:rsidRPr="00F37CCB">
              <w:rPr>
                <w:rFonts w:eastAsia="Calibri"/>
                <w:szCs w:val="26"/>
                <w:lang w:eastAsia="en-US"/>
              </w:rPr>
              <w:t xml:space="preserve"> 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      </w:t>
            </w:r>
            <w:r w:rsidR="00025879">
              <w:rPr>
                <w:rFonts w:eastAsia="Calibri"/>
                <w:szCs w:val="26"/>
                <w:lang w:val="en-US" w:eastAsia="en-US"/>
              </w:rPr>
              <w:t xml:space="preserve">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Pr="00D13648">
              <w:rPr>
                <w:rFonts w:eastAsia="Calibri"/>
                <w:szCs w:val="26"/>
                <w:lang w:eastAsia="en-US"/>
              </w:rPr>
              <w:t>________________</w:t>
            </w:r>
          </w:p>
        </w:tc>
        <w:tc>
          <w:tcPr>
            <w:tcW w:w="2551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  <w:tr w:rsidR="003A3B68" w:rsidRPr="00F37CCB" w:rsidTr="00025879">
        <w:tc>
          <w:tcPr>
            <w:tcW w:w="3147" w:type="dxa"/>
            <w:shd w:val="clear" w:color="auto" w:fill="auto"/>
          </w:tcPr>
          <w:p w:rsidR="00D13648" w:rsidRPr="004654C2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4654C2">
              <w:rPr>
                <w:rFonts w:eastAsia="Calibri"/>
                <w:snapToGrid w:val="0"/>
                <w:sz w:val="18"/>
                <w:szCs w:val="18"/>
                <w:lang w:eastAsia="en-US"/>
              </w:rPr>
              <w:t xml:space="preserve">    </w:t>
            </w:r>
            <w:r w:rsidR="003A3B68" w:rsidRPr="004654C2">
              <w:rPr>
                <w:rFonts w:eastAsia="Calibri"/>
                <w:snapToGrid w:val="0"/>
                <w:sz w:val="18"/>
                <w:szCs w:val="18"/>
                <w:lang w:eastAsia="en-US"/>
              </w:rPr>
              <w:t xml:space="preserve">  </w:t>
            </w:r>
            <w:r w:rsidR="00113EC2" w:rsidRPr="004654C2">
              <w:rPr>
                <w:rFonts w:eastAsia="Calibri"/>
                <w:snapToGrid w:val="0"/>
                <w:sz w:val="18"/>
                <w:szCs w:val="18"/>
                <w:lang w:eastAsia="en-US"/>
              </w:rPr>
              <w:t xml:space="preserve">      </w:t>
            </w:r>
            <w:r w:rsidR="00025879" w:rsidRPr="004654C2">
              <w:rPr>
                <w:rFonts w:eastAsia="Calibri"/>
                <w:snapToGrid w:val="0"/>
                <w:sz w:val="18"/>
                <w:szCs w:val="18"/>
                <w:lang w:val="en-US" w:eastAsia="en-US"/>
              </w:rPr>
              <w:t xml:space="preserve"> </w:t>
            </w:r>
            <w:r w:rsidRPr="004654C2">
              <w:rPr>
                <w:rFonts w:eastAsia="Calibri"/>
                <w:snapToGrid w:val="0"/>
                <w:sz w:val="18"/>
                <w:szCs w:val="18"/>
                <w:lang w:eastAsia="en-US"/>
              </w:rPr>
              <w:t xml:space="preserve"> </w:t>
            </w:r>
            <w:r w:rsidR="004654C2">
              <w:rPr>
                <w:rFonts w:eastAsia="Calibri"/>
                <w:snapToGrid w:val="0"/>
                <w:sz w:val="18"/>
                <w:szCs w:val="18"/>
                <w:lang w:val="en-US" w:eastAsia="en-US"/>
              </w:rPr>
              <w:t xml:space="preserve">           </w:t>
            </w:r>
            <w:r w:rsidRPr="004654C2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551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</w:tbl>
    <w:p w:rsidR="00AA4A26" w:rsidRPr="00AA4A26" w:rsidRDefault="00AA4A26" w:rsidP="00274E22">
      <w:pPr>
        <w:rPr>
          <w:snapToGrid w:val="0"/>
          <w:sz w:val="22"/>
          <w:szCs w:val="22"/>
          <w:lang w:val="en-US"/>
        </w:rPr>
      </w:pPr>
    </w:p>
    <w:p w:rsidR="009B5A6B" w:rsidRDefault="009B5A6B" w:rsidP="00AA4A26">
      <w:pPr>
        <w:jc w:val="right"/>
        <w:rPr>
          <w:snapToGrid w:val="0"/>
          <w:sz w:val="24"/>
          <w:szCs w:val="24"/>
        </w:rPr>
      </w:pPr>
    </w:p>
    <w:p w:rsidR="00161E2C" w:rsidRDefault="009616B7" w:rsidP="00AA4A26">
      <w:pPr>
        <w:jc w:val="righ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5723F5" w:rsidRPr="006D6B19" w:rsidRDefault="00161E2C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  <w:szCs w:val="24"/>
        </w:rPr>
        <w:lastRenderedPageBreak/>
        <w:br w:type="page"/>
      </w:r>
      <w:r w:rsidR="005723F5" w:rsidRPr="006D6B19">
        <w:rPr>
          <w:szCs w:val="24"/>
        </w:rPr>
        <w:lastRenderedPageBreak/>
        <w:t>11</w:t>
      </w:r>
    </w:p>
    <w:p w:rsidR="00AA4A26" w:rsidRPr="00161E2C" w:rsidRDefault="005723F5" w:rsidP="005723F5">
      <w:pPr>
        <w:jc w:val="right"/>
        <w:rPr>
          <w:snapToGrid w:val="0"/>
          <w:sz w:val="24"/>
          <w:szCs w:val="24"/>
          <w:lang w:val="en-US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79226D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F50D7E" w:rsidRPr="00F50D7E" w:rsidRDefault="00F50D7E" w:rsidP="00AA4A26">
      <w:pPr>
        <w:jc w:val="right"/>
        <w:rPr>
          <w:snapToGrid w:val="0"/>
          <w:sz w:val="10"/>
          <w:szCs w:val="10"/>
          <w:lang w:val="en-US"/>
        </w:rPr>
      </w:pPr>
    </w:p>
    <w:p w:rsidR="007953FE" w:rsidRDefault="0079226D" w:rsidP="0079226D">
      <w:pPr>
        <w:rPr>
          <w:snapToGrid w:val="0"/>
        </w:rPr>
      </w:pPr>
      <w:proofErr w:type="gramStart"/>
      <w:r>
        <w:rPr>
          <w:snapToGrid w:val="0"/>
        </w:rPr>
        <w:t xml:space="preserve">7  </w:t>
      </w:r>
      <w:r>
        <w:rPr>
          <w:caps/>
          <w:snapToGrid w:val="0"/>
        </w:rPr>
        <w:t>Ремонт</w:t>
      </w:r>
      <w:proofErr w:type="gramEnd"/>
      <w:r>
        <w:rPr>
          <w:caps/>
          <w:snapToGrid w:val="0"/>
        </w:rPr>
        <w:t xml:space="preserve"> и учет работы по бюллетеням и указаниям</w:t>
      </w:r>
      <w:r w:rsidR="007953FE">
        <w:rPr>
          <w:snapToGrid w:val="0"/>
        </w:rPr>
        <w:t xml:space="preserve"> </w:t>
      </w:r>
    </w:p>
    <w:p w:rsidR="007953FE" w:rsidRDefault="007953FE" w:rsidP="009C6294">
      <w:pPr>
        <w:spacing w:line="240" w:lineRule="auto"/>
        <w:ind w:left="741"/>
        <w:rPr>
          <w:snapToGrid w:val="0"/>
        </w:rPr>
      </w:pPr>
    </w:p>
    <w:p w:rsidR="009C6294" w:rsidRDefault="00274E22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7</w:t>
      </w:r>
      <w:r w:rsidR="009C6294">
        <w:rPr>
          <w:snapToGrid w:val="0"/>
        </w:rPr>
        <w:t xml:space="preserve">.1 </w:t>
      </w:r>
      <w:r>
        <w:rPr>
          <w:snapToGrid w:val="0"/>
        </w:rPr>
        <w:t>Краткие записи о произведенном ремонте</w:t>
      </w:r>
    </w:p>
    <w:p w:rsidR="00274E22" w:rsidRDefault="00274E22" w:rsidP="009C6294">
      <w:pPr>
        <w:spacing w:line="240" w:lineRule="auto"/>
        <w:ind w:firstLine="720"/>
        <w:rPr>
          <w:snapToGrid w:val="0"/>
        </w:rPr>
      </w:pPr>
    </w:p>
    <w:p w:rsidR="005723F5" w:rsidRDefault="005723F5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</w:t>
      </w:r>
      <w:r w:rsidR="0079226D">
        <w:rPr>
          <w:snapToGrid w:val="0"/>
        </w:rPr>
        <w:t>2</w:t>
      </w:r>
      <w:r>
        <w:rPr>
          <w:snapToGrid w:val="0"/>
        </w:rPr>
        <w:t>-ЦОИ        ЮКСУ.466227.00</w:t>
      </w:r>
      <w:r w:rsidR="0079226D">
        <w:rPr>
          <w:snapToGrid w:val="0"/>
        </w:rPr>
        <w:t>8</w:t>
      </w:r>
      <w:r>
        <w:rPr>
          <w:snapToGrid w:val="0"/>
        </w:rPr>
        <w:t xml:space="preserve">     Заводской номер ______________ </w:t>
      </w:r>
    </w:p>
    <w:p w:rsidR="005723F5" w:rsidRDefault="005723F5" w:rsidP="005723F5">
      <w:pPr>
        <w:ind w:firstLine="709"/>
        <w:jc w:val="both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</w:t>
      </w:r>
      <w:r w:rsidR="00A31CC1" w:rsidRPr="00762232">
        <w:rPr>
          <w:snapToGrid w:val="0"/>
        </w:rPr>
        <w:t>____________</w:t>
      </w:r>
      <w:r>
        <w:rPr>
          <w:snapToGrid w:val="0"/>
        </w:rPr>
        <w:t>__________</w:t>
      </w:r>
    </w:p>
    <w:p w:rsidR="005723F5" w:rsidRDefault="005723F5" w:rsidP="00A31CC1">
      <w:pPr>
        <w:spacing w:line="240" w:lineRule="auto"/>
        <w:jc w:val="center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>предприятие; дата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с начала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эксплуатации _________________________________________________________________________</w:t>
      </w:r>
    </w:p>
    <w:p w:rsidR="005723F5" w:rsidRPr="00252D4C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_________________________________________________________________________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после последнего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ремонта_____________________</w:t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  <w:t>____________________________________________</w:t>
      </w:r>
    </w:p>
    <w:p w:rsidR="005723F5" w:rsidRPr="00252D4C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</w:t>
      </w:r>
    </w:p>
    <w:p w:rsidR="005723F5" w:rsidRPr="00252D4C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Причина поступления в ремонт_____________________________________________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Сведения о произведенном ремонте _________________________________________ </w:t>
      </w:r>
    </w:p>
    <w:p w:rsidR="005723F5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</w:rPr>
        <w:t xml:space="preserve">                                                                        </w:t>
      </w:r>
      <w:r w:rsidR="00A31CC1" w:rsidRPr="00A31CC1">
        <w:rPr>
          <w:snapToGrid w:val="0"/>
        </w:rPr>
        <w:t xml:space="preserve">          </w:t>
      </w:r>
      <w:r w:rsidR="00A31CC1" w:rsidRPr="00762232">
        <w:rPr>
          <w:snapToGrid w:val="0"/>
        </w:rPr>
        <w:t xml:space="preserve">   </w:t>
      </w:r>
      <w:r w:rsidR="00A31CC1" w:rsidRPr="00A31CC1">
        <w:rPr>
          <w:snapToGrid w:val="0"/>
        </w:rPr>
        <w:t xml:space="preserve"> </w:t>
      </w:r>
      <w:r>
        <w:rPr>
          <w:snapToGrid w:val="0"/>
          <w:sz w:val="18"/>
          <w:szCs w:val="18"/>
        </w:rPr>
        <w:t>вид ремонта и краткие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</w:t>
      </w:r>
    </w:p>
    <w:p w:rsidR="005723F5" w:rsidRPr="00252D4C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</w:t>
      </w:r>
      <w:r w:rsidR="00A31CC1" w:rsidRPr="00762232">
        <w:rPr>
          <w:snapToGrid w:val="0"/>
          <w:szCs w:val="26"/>
        </w:rPr>
        <w:t xml:space="preserve">                             </w:t>
      </w:r>
      <w:r>
        <w:rPr>
          <w:snapToGrid w:val="0"/>
          <w:sz w:val="18"/>
          <w:szCs w:val="18"/>
        </w:rPr>
        <w:t>сведения о ремонте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252D4C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252D4C" w:rsidRDefault="00252D4C" w:rsidP="009C6294">
      <w:pPr>
        <w:spacing w:line="240" w:lineRule="auto"/>
        <w:ind w:firstLine="709"/>
        <w:rPr>
          <w:snapToGrid w:val="0"/>
        </w:rPr>
      </w:pPr>
    </w:p>
    <w:p w:rsidR="00252D4C" w:rsidRPr="00A31CC1" w:rsidRDefault="00252D4C" w:rsidP="009C6294">
      <w:pPr>
        <w:spacing w:line="240" w:lineRule="auto"/>
        <w:ind w:firstLine="709"/>
        <w:rPr>
          <w:snapToGrid w:val="0"/>
        </w:rPr>
      </w:pPr>
    </w:p>
    <w:p w:rsidR="00F50D7E" w:rsidRPr="00A31CC1" w:rsidRDefault="00F50D7E" w:rsidP="009C6294">
      <w:pPr>
        <w:spacing w:line="240" w:lineRule="auto"/>
        <w:ind w:firstLine="709"/>
        <w:rPr>
          <w:snapToGrid w:val="0"/>
        </w:rPr>
      </w:pPr>
    </w:p>
    <w:p w:rsidR="00F50D7E" w:rsidRPr="00A31CC1" w:rsidRDefault="00F50D7E" w:rsidP="009C6294">
      <w:pPr>
        <w:spacing w:line="240" w:lineRule="auto"/>
        <w:ind w:firstLine="709"/>
        <w:rPr>
          <w:snapToGrid w:val="0"/>
        </w:rPr>
      </w:pPr>
    </w:p>
    <w:p w:rsidR="00F50D7E" w:rsidRPr="00A31CC1" w:rsidRDefault="00F50D7E" w:rsidP="009C6294">
      <w:pPr>
        <w:spacing w:line="240" w:lineRule="auto"/>
        <w:ind w:firstLine="709"/>
        <w:rPr>
          <w:snapToGrid w:val="0"/>
        </w:rPr>
      </w:pPr>
    </w:p>
    <w:p w:rsidR="00F50D7E" w:rsidRPr="00A31CC1" w:rsidRDefault="00F50D7E" w:rsidP="009C6294">
      <w:pPr>
        <w:spacing w:line="240" w:lineRule="auto"/>
        <w:ind w:firstLine="709"/>
        <w:rPr>
          <w:snapToGrid w:val="0"/>
        </w:rPr>
      </w:pPr>
    </w:p>
    <w:p w:rsidR="00E57986" w:rsidRPr="00A31CC1" w:rsidRDefault="00E57986" w:rsidP="009C6294">
      <w:pPr>
        <w:spacing w:line="240" w:lineRule="auto"/>
        <w:ind w:firstLine="709"/>
        <w:rPr>
          <w:snapToGrid w:val="0"/>
          <w:sz w:val="10"/>
          <w:szCs w:val="10"/>
        </w:rPr>
      </w:pPr>
    </w:p>
    <w:p w:rsidR="005723F5" w:rsidRPr="006D6B19" w:rsidRDefault="005723F5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A31CC1">
        <w:rPr>
          <w:snapToGrid w:val="0"/>
        </w:rPr>
        <w:br w:type="page"/>
      </w:r>
      <w:r w:rsidR="00F50D7E" w:rsidRPr="00A31CC1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12</w:t>
      </w:r>
    </w:p>
    <w:p w:rsidR="00252D4C" w:rsidRPr="00161E2C" w:rsidRDefault="005723F5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79226D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252D4C" w:rsidRDefault="00252D4C" w:rsidP="009C6294">
      <w:pPr>
        <w:spacing w:line="240" w:lineRule="auto"/>
        <w:ind w:firstLine="709"/>
        <w:rPr>
          <w:snapToGrid w:val="0"/>
        </w:rPr>
      </w:pPr>
    </w:p>
    <w:p w:rsidR="00252D4C" w:rsidRDefault="00252D4C" w:rsidP="009C6294">
      <w:pPr>
        <w:spacing w:line="240" w:lineRule="auto"/>
        <w:ind w:firstLine="709"/>
        <w:rPr>
          <w:snapToGrid w:val="0"/>
        </w:rPr>
      </w:pPr>
    </w:p>
    <w:p w:rsidR="00274E22" w:rsidRDefault="00BD33D8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7.2 Свидетельство о приемке</w:t>
      </w:r>
      <w:r w:rsidR="00274E22">
        <w:rPr>
          <w:snapToGrid w:val="0"/>
        </w:rPr>
        <w:t xml:space="preserve"> и гарантии</w:t>
      </w:r>
    </w:p>
    <w:p w:rsidR="0016095E" w:rsidRDefault="0016095E" w:rsidP="0016095E">
      <w:pPr>
        <w:spacing w:line="240" w:lineRule="auto"/>
        <w:ind w:firstLine="709"/>
        <w:jc w:val="both"/>
        <w:rPr>
          <w:snapToGrid w:val="0"/>
        </w:rPr>
      </w:pPr>
    </w:p>
    <w:p w:rsidR="005723F5" w:rsidRDefault="005723F5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</w:t>
      </w:r>
      <w:r w:rsidR="0079226D">
        <w:rPr>
          <w:snapToGrid w:val="0"/>
        </w:rPr>
        <w:t>2</w:t>
      </w:r>
      <w:r>
        <w:rPr>
          <w:snapToGrid w:val="0"/>
        </w:rPr>
        <w:t>-ЦОИ        ЮКСУ.466227.00</w:t>
      </w:r>
      <w:r w:rsidR="0079226D">
        <w:rPr>
          <w:snapToGrid w:val="0"/>
        </w:rPr>
        <w:t>8</w:t>
      </w:r>
      <w:r>
        <w:rPr>
          <w:snapToGrid w:val="0"/>
        </w:rPr>
        <w:t xml:space="preserve"> Заводской номер ______________ </w:t>
      </w:r>
    </w:p>
    <w:p w:rsidR="005723F5" w:rsidRDefault="005723F5" w:rsidP="005723F5">
      <w:pPr>
        <w:ind w:firstLine="709"/>
        <w:jc w:val="both"/>
        <w:rPr>
          <w:snapToGrid w:val="0"/>
        </w:rPr>
      </w:pPr>
    </w:p>
    <w:p w:rsidR="005723F5" w:rsidRDefault="005723F5" w:rsidP="005723F5">
      <w:pPr>
        <w:spacing w:line="240" w:lineRule="auto"/>
        <w:ind w:firstLine="709"/>
        <w:jc w:val="both"/>
        <w:rPr>
          <w:snapToGrid w:val="0"/>
        </w:rPr>
      </w:pPr>
      <w:r>
        <w:rPr>
          <w:snapToGrid w:val="0"/>
        </w:rPr>
        <w:t xml:space="preserve">_______________     ______________________   согласно _______________ </w:t>
      </w:r>
    </w:p>
    <w:p w:rsidR="005723F5" w:rsidRPr="00A31CC1" w:rsidRDefault="005723F5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>
        <w:rPr>
          <w:snapToGrid w:val="0"/>
        </w:rPr>
        <w:t xml:space="preserve">      </w:t>
      </w:r>
      <w:r w:rsidR="00A31CC1" w:rsidRPr="00A31CC1">
        <w:rPr>
          <w:snapToGrid w:val="0"/>
        </w:rPr>
        <w:t xml:space="preserve"> </w:t>
      </w:r>
      <w:r w:rsidRPr="00A31CC1">
        <w:rPr>
          <w:snapToGrid w:val="0"/>
          <w:sz w:val="18"/>
          <w:szCs w:val="18"/>
        </w:rPr>
        <w:t xml:space="preserve">вид ремонта                   </w:t>
      </w:r>
      <w:r w:rsidR="00A31CC1" w:rsidRPr="00A31CC1">
        <w:rPr>
          <w:snapToGrid w:val="0"/>
          <w:sz w:val="18"/>
          <w:szCs w:val="18"/>
        </w:rPr>
        <w:t xml:space="preserve">      </w:t>
      </w:r>
      <w:r w:rsidRPr="00A31CC1">
        <w:rPr>
          <w:snapToGrid w:val="0"/>
          <w:sz w:val="18"/>
          <w:szCs w:val="18"/>
        </w:rPr>
        <w:t xml:space="preserve">  наименование </w:t>
      </w:r>
      <w:proofErr w:type="gramStart"/>
      <w:r w:rsidRPr="00A31CC1">
        <w:rPr>
          <w:snapToGrid w:val="0"/>
          <w:sz w:val="18"/>
          <w:szCs w:val="18"/>
        </w:rPr>
        <w:t xml:space="preserve">предприятия,   </w:t>
      </w:r>
      <w:proofErr w:type="gramEnd"/>
      <w:r w:rsidRPr="00A31CC1">
        <w:rPr>
          <w:snapToGrid w:val="0"/>
          <w:sz w:val="18"/>
          <w:szCs w:val="18"/>
        </w:rPr>
        <w:t xml:space="preserve">                            </w:t>
      </w:r>
      <w:r w:rsidR="00A31CC1" w:rsidRPr="00A31CC1">
        <w:rPr>
          <w:snapToGrid w:val="0"/>
          <w:sz w:val="18"/>
          <w:szCs w:val="18"/>
        </w:rPr>
        <w:t xml:space="preserve">             </w:t>
      </w:r>
      <w:r w:rsidRPr="00A31CC1">
        <w:rPr>
          <w:snapToGrid w:val="0"/>
          <w:sz w:val="18"/>
          <w:szCs w:val="18"/>
        </w:rPr>
        <w:t xml:space="preserve"> вид документа</w:t>
      </w:r>
    </w:p>
    <w:p w:rsidR="005723F5" w:rsidRPr="00A31CC1" w:rsidRDefault="005723F5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A31CC1">
        <w:rPr>
          <w:snapToGrid w:val="0"/>
          <w:sz w:val="18"/>
          <w:szCs w:val="18"/>
        </w:rPr>
        <w:t xml:space="preserve">                                                   </w:t>
      </w:r>
      <w:r w:rsidR="00A31CC1" w:rsidRPr="00A31CC1">
        <w:rPr>
          <w:snapToGrid w:val="0"/>
          <w:sz w:val="18"/>
          <w:szCs w:val="18"/>
        </w:rPr>
        <w:t xml:space="preserve">          </w:t>
      </w:r>
      <w:r w:rsidRPr="00A31CC1">
        <w:rPr>
          <w:snapToGrid w:val="0"/>
          <w:sz w:val="18"/>
          <w:szCs w:val="18"/>
        </w:rPr>
        <w:t xml:space="preserve"> условное обозначение</w:t>
      </w:r>
    </w:p>
    <w:p w:rsidR="005723F5" w:rsidRDefault="005723F5" w:rsidP="005723F5">
      <w:pPr>
        <w:ind w:firstLine="709"/>
        <w:jc w:val="both"/>
        <w:rPr>
          <w:snapToGrid w:val="0"/>
        </w:rPr>
      </w:pPr>
    </w:p>
    <w:p w:rsidR="005723F5" w:rsidRDefault="005723F5" w:rsidP="005723F5">
      <w:pPr>
        <w:ind w:firstLine="709"/>
        <w:rPr>
          <w:snapToGrid w:val="0"/>
        </w:rPr>
      </w:pPr>
      <w:proofErr w:type="gramStart"/>
      <w:r>
        <w:rPr>
          <w:snapToGrid w:val="0"/>
        </w:rPr>
        <w:t>Принят  в</w:t>
      </w:r>
      <w:proofErr w:type="gramEnd"/>
      <w:r>
        <w:rPr>
          <w:snapToGrid w:val="0"/>
        </w:rPr>
        <w:t xml:space="preserve"> соответствии с обязательными требованиями государственных стандартов и действующей технической документацией и признан годным для экс</w:t>
      </w:r>
      <w:r w:rsidR="00B77C69">
        <w:rPr>
          <w:snapToGrid w:val="0"/>
        </w:rPr>
        <w:t>-</w:t>
      </w:r>
      <w:proofErr w:type="spellStart"/>
      <w:r>
        <w:rPr>
          <w:snapToGrid w:val="0"/>
        </w:rPr>
        <w:t>плуатации</w:t>
      </w:r>
      <w:proofErr w:type="spellEnd"/>
      <w:r>
        <w:rPr>
          <w:snapToGrid w:val="0"/>
        </w:rPr>
        <w:t>.</w:t>
      </w:r>
    </w:p>
    <w:p w:rsidR="005723F5" w:rsidRDefault="005723F5" w:rsidP="005723F5">
      <w:pPr>
        <w:ind w:firstLine="709"/>
        <w:rPr>
          <w:snapToGrid w:val="0"/>
        </w:rPr>
      </w:pPr>
    </w:p>
    <w:p w:rsidR="005723F5" w:rsidRDefault="005723F5" w:rsidP="005723F5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Ресурс до очередного ремонта _______________________________________ </w:t>
      </w:r>
    </w:p>
    <w:p w:rsidR="005723F5" w:rsidRPr="00A31CC1" w:rsidRDefault="005723F5" w:rsidP="005723F5">
      <w:pPr>
        <w:spacing w:line="240" w:lineRule="auto"/>
        <w:ind w:firstLine="709"/>
        <w:rPr>
          <w:snapToGrid w:val="0"/>
          <w:sz w:val="18"/>
          <w:szCs w:val="18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A31CC1" w:rsidRPr="00762232">
        <w:rPr>
          <w:snapToGrid w:val="0"/>
        </w:rPr>
        <w:t xml:space="preserve">              </w:t>
      </w:r>
      <w:r w:rsidRPr="00A31CC1">
        <w:rPr>
          <w:snapToGrid w:val="0"/>
          <w:sz w:val="18"/>
          <w:szCs w:val="18"/>
        </w:rPr>
        <w:t xml:space="preserve">параметр, определяющий ресурс    </w:t>
      </w:r>
    </w:p>
    <w:p w:rsidR="005723F5" w:rsidRDefault="005723F5" w:rsidP="005723F5">
      <w:pPr>
        <w:rPr>
          <w:snapToGrid w:val="0"/>
          <w:szCs w:val="26"/>
        </w:rPr>
      </w:pPr>
      <w:r>
        <w:rPr>
          <w:snapToGrid w:val="0"/>
          <w:szCs w:val="26"/>
        </w:rPr>
        <w:t>в течение срока службы ________ лет, в том числе срок хранения ___________ лет.</w:t>
      </w:r>
    </w:p>
    <w:p w:rsidR="005723F5" w:rsidRDefault="005723F5" w:rsidP="005723F5">
      <w:pPr>
        <w:rPr>
          <w:snapToGrid w:val="0"/>
          <w:szCs w:val="26"/>
        </w:rPr>
      </w:pPr>
    </w:p>
    <w:p w:rsidR="0016095E" w:rsidRDefault="005723F5" w:rsidP="005723F5">
      <w:pPr>
        <w:rPr>
          <w:snapToGrid w:val="0"/>
          <w:spacing w:val="-8"/>
          <w:szCs w:val="26"/>
        </w:rPr>
      </w:pPr>
      <w:r w:rsidRPr="003D4864">
        <w:rPr>
          <w:snapToGrid w:val="0"/>
          <w:spacing w:val="-8"/>
          <w:szCs w:val="26"/>
        </w:rPr>
        <w:t xml:space="preserve">Исполнитель ремонта гарантирует соответствие Прибора </w:t>
      </w:r>
      <w:r w:rsidR="0079226D">
        <w:rPr>
          <w:snapToGrid w:val="0"/>
          <w:spacing w:val="-8"/>
          <w:szCs w:val="26"/>
        </w:rPr>
        <w:t>2</w:t>
      </w:r>
      <w:r w:rsidRPr="003D4864">
        <w:rPr>
          <w:snapToGrid w:val="0"/>
          <w:spacing w:val="-8"/>
          <w:szCs w:val="26"/>
        </w:rPr>
        <w:t>-ЦО</w:t>
      </w:r>
      <w:r>
        <w:rPr>
          <w:snapToGrid w:val="0"/>
          <w:spacing w:val="-8"/>
          <w:szCs w:val="26"/>
        </w:rPr>
        <w:t>И ЮКСУ.466227.00</w:t>
      </w:r>
      <w:r w:rsidR="0079226D">
        <w:rPr>
          <w:snapToGrid w:val="0"/>
          <w:spacing w:val="-8"/>
          <w:szCs w:val="26"/>
        </w:rPr>
        <w:t>8</w:t>
      </w:r>
      <w:r w:rsidRPr="003D4864">
        <w:rPr>
          <w:snapToGrid w:val="0"/>
          <w:spacing w:val="-8"/>
          <w:szCs w:val="26"/>
        </w:rPr>
        <w:t>ТУ при соблюдении потребителем требований действующей ЭД</w:t>
      </w:r>
      <w:r w:rsidR="003D4864" w:rsidRPr="003D4864">
        <w:rPr>
          <w:snapToGrid w:val="0"/>
          <w:spacing w:val="-8"/>
          <w:szCs w:val="26"/>
        </w:rPr>
        <w:t>.</w:t>
      </w:r>
    </w:p>
    <w:p w:rsidR="003D4864" w:rsidRDefault="003D4864" w:rsidP="003D4864">
      <w:pPr>
        <w:rPr>
          <w:snapToGrid w:val="0"/>
          <w:spacing w:val="-8"/>
          <w:szCs w:val="26"/>
        </w:rPr>
      </w:pPr>
    </w:p>
    <w:p w:rsidR="003D4864" w:rsidRDefault="003D4864" w:rsidP="003D4864">
      <w:pPr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>Начальник ОТК</w:t>
      </w:r>
    </w:p>
    <w:p w:rsidR="003D4864" w:rsidRDefault="003D4864" w:rsidP="003D4864">
      <w:pPr>
        <w:ind w:left="4253"/>
        <w:rPr>
          <w:snapToGrid w:val="0"/>
          <w:spacing w:val="-8"/>
          <w:szCs w:val="26"/>
        </w:rPr>
      </w:pPr>
    </w:p>
    <w:p w:rsidR="003D4864" w:rsidRDefault="003D4864" w:rsidP="000F4F81">
      <w:pPr>
        <w:spacing w:line="240" w:lineRule="auto"/>
        <w:ind w:left="4253"/>
        <w:rPr>
          <w:snapToGrid w:val="0"/>
          <w:spacing w:val="-8"/>
          <w:szCs w:val="26"/>
        </w:rPr>
      </w:pPr>
      <w:proofErr w:type="gramStart"/>
      <w:r>
        <w:rPr>
          <w:snapToGrid w:val="0"/>
          <w:spacing w:val="-8"/>
          <w:szCs w:val="26"/>
        </w:rPr>
        <w:t>МП  _</w:t>
      </w:r>
      <w:proofErr w:type="gramEnd"/>
      <w:r>
        <w:rPr>
          <w:snapToGrid w:val="0"/>
          <w:spacing w:val="-8"/>
          <w:szCs w:val="26"/>
        </w:rPr>
        <w:t xml:space="preserve">_____________         ___________________ </w:t>
      </w:r>
    </w:p>
    <w:p w:rsidR="003D4864" w:rsidRPr="00A31CC1" w:rsidRDefault="0006446B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 w:rsidRPr="00A31CC1">
        <w:rPr>
          <w:snapToGrid w:val="0"/>
          <w:spacing w:val="-8"/>
          <w:sz w:val="18"/>
          <w:szCs w:val="18"/>
        </w:rPr>
        <w:t xml:space="preserve">           </w:t>
      </w:r>
      <w:r w:rsidR="00DE3E11" w:rsidRPr="00762232">
        <w:rPr>
          <w:snapToGrid w:val="0"/>
          <w:spacing w:val="-8"/>
          <w:sz w:val="18"/>
          <w:szCs w:val="18"/>
        </w:rPr>
        <w:t xml:space="preserve"> </w:t>
      </w:r>
      <w:r w:rsidR="00A31CC1" w:rsidRPr="00762232">
        <w:rPr>
          <w:snapToGrid w:val="0"/>
          <w:spacing w:val="-8"/>
          <w:sz w:val="18"/>
          <w:szCs w:val="18"/>
        </w:rPr>
        <w:t xml:space="preserve">          </w:t>
      </w:r>
      <w:r w:rsidR="00DE3E11" w:rsidRPr="00762232">
        <w:rPr>
          <w:snapToGrid w:val="0"/>
          <w:spacing w:val="-8"/>
          <w:sz w:val="18"/>
          <w:szCs w:val="18"/>
        </w:rPr>
        <w:t xml:space="preserve"> </w:t>
      </w:r>
      <w:r w:rsidRPr="00A31CC1">
        <w:rPr>
          <w:snapToGrid w:val="0"/>
          <w:spacing w:val="-8"/>
          <w:sz w:val="18"/>
          <w:szCs w:val="18"/>
        </w:rPr>
        <w:t xml:space="preserve">личная подпись                      </w:t>
      </w:r>
      <w:r w:rsidR="00A31CC1" w:rsidRPr="00762232">
        <w:rPr>
          <w:snapToGrid w:val="0"/>
          <w:spacing w:val="-8"/>
          <w:sz w:val="18"/>
          <w:szCs w:val="18"/>
        </w:rPr>
        <w:t xml:space="preserve">       </w:t>
      </w:r>
      <w:r w:rsidRPr="00A31CC1">
        <w:rPr>
          <w:snapToGrid w:val="0"/>
          <w:spacing w:val="-8"/>
          <w:sz w:val="18"/>
          <w:szCs w:val="18"/>
        </w:rPr>
        <w:t xml:space="preserve">  </w:t>
      </w:r>
      <w:r w:rsidR="003D4864" w:rsidRPr="00A31CC1">
        <w:rPr>
          <w:snapToGrid w:val="0"/>
          <w:spacing w:val="-8"/>
          <w:sz w:val="18"/>
          <w:szCs w:val="18"/>
        </w:rPr>
        <w:t xml:space="preserve">расшифровка подписи    </w:t>
      </w:r>
    </w:p>
    <w:p w:rsidR="003D4864" w:rsidRDefault="003D4864" w:rsidP="003D4864">
      <w:pPr>
        <w:ind w:left="4253"/>
        <w:rPr>
          <w:snapToGrid w:val="0"/>
          <w:spacing w:val="-8"/>
          <w:szCs w:val="26"/>
        </w:rPr>
      </w:pPr>
    </w:p>
    <w:p w:rsidR="003D4864" w:rsidRDefault="003D4864" w:rsidP="000F4F81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         _________________  </w:t>
      </w:r>
    </w:p>
    <w:p w:rsidR="003D4864" w:rsidRPr="00A31CC1" w:rsidRDefault="003D4864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    </w:t>
      </w:r>
      <w:r w:rsidR="00A31CC1" w:rsidRPr="00762232">
        <w:rPr>
          <w:snapToGrid w:val="0"/>
          <w:spacing w:val="-8"/>
          <w:szCs w:val="26"/>
        </w:rPr>
        <w:t xml:space="preserve"> </w:t>
      </w:r>
      <w:r w:rsidRPr="00A31CC1">
        <w:rPr>
          <w:snapToGrid w:val="0"/>
          <w:spacing w:val="-8"/>
          <w:sz w:val="18"/>
          <w:szCs w:val="18"/>
        </w:rPr>
        <w:t>год, месяц, число</w:t>
      </w: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0F4F81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:rsidR="000F4F81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:rsidR="000F4F81" w:rsidRPr="003D4864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:rsidR="005723F5" w:rsidRPr="006D6B19" w:rsidRDefault="005723F5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</w:rPr>
        <w:br w:type="page"/>
      </w:r>
      <w:r w:rsidR="00F50D7E" w:rsidRPr="0006446B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13</w:t>
      </w:r>
    </w:p>
    <w:p w:rsidR="003D4864" w:rsidRPr="00762232" w:rsidRDefault="005723F5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79226D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F50D7E" w:rsidRPr="00762232" w:rsidRDefault="00F50D7E" w:rsidP="00F50D7E">
      <w:pPr>
        <w:spacing w:line="240" w:lineRule="auto"/>
        <w:ind w:firstLine="709"/>
        <w:jc w:val="right"/>
        <w:rPr>
          <w:snapToGrid w:val="0"/>
        </w:rPr>
      </w:pPr>
    </w:p>
    <w:p w:rsidR="00F50D7E" w:rsidRPr="00762232" w:rsidRDefault="00F50D7E" w:rsidP="00F50D7E">
      <w:pPr>
        <w:spacing w:line="240" w:lineRule="auto"/>
        <w:ind w:firstLine="709"/>
        <w:jc w:val="right"/>
        <w:rPr>
          <w:snapToGrid w:val="0"/>
        </w:rPr>
      </w:pPr>
    </w:p>
    <w:p w:rsidR="007953FE" w:rsidRDefault="003D4864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</w:t>
      </w:r>
      <w:r w:rsidR="007953FE">
        <w:rPr>
          <w:snapToGrid w:val="0"/>
        </w:rPr>
        <w:t>.</w:t>
      </w:r>
      <w:r w:rsidR="00BD33D8">
        <w:rPr>
          <w:snapToGrid w:val="0"/>
        </w:rPr>
        <w:t>3</w:t>
      </w:r>
      <w:r w:rsidR="007953FE">
        <w:rPr>
          <w:snapToGrid w:val="0"/>
        </w:rPr>
        <w:t xml:space="preserve"> </w:t>
      </w:r>
      <w:r w:rsidR="007953FE">
        <w:rPr>
          <w:caps/>
          <w:snapToGrid w:val="0"/>
        </w:rPr>
        <w:t>У</w:t>
      </w:r>
      <w:r w:rsidR="007953FE">
        <w:rPr>
          <w:snapToGrid w:val="0"/>
        </w:rPr>
        <w:t>чет работы по бюллетеням и указаниям</w:t>
      </w:r>
    </w:p>
    <w:p w:rsidR="009C6294" w:rsidRDefault="009C6294" w:rsidP="009C6294">
      <w:pPr>
        <w:spacing w:line="240" w:lineRule="auto"/>
        <w:ind w:firstLine="709"/>
        <w:rPr>
          <w:snapToGrid w:val="0"/>
        </w:rPr>
      </w:pPr>
    </w:p>
    <w:p w:rsidR="007953FE" w:rsidRDefault="007953FE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 xml:space="preserve">Сведения о работах по бюллетеням и указаниям приведены в таблице </w:t>
      </w:r>
      <w:r w:rsidR="003D4864">
        <w:rPr>
          <w:snapToGrid w:val="0"/>
        </w:rPr>
        <w:t>7</w:t>
      </w:r>
      <w:r>
        <w:rPr>
          <w:snapToGrid w:val="0"/>
        </w:rPr>
        <w:t>.</w:t>
      </w:r>
      <w:r w:rsidR="00BD33D8">
        <w:rPr>
          <w:snapToGrid w:val="0"/>
        </w:rPr>
        <w:t>3</w:t>
      </w:r>
      <w:r>
        <w:rPr>
          <w:snapToGrid w:val="0"/>
        </w:rPr>
        <w:t>.</w:t>
      </w:r>
    </w:p>
    <w:p w:rsidR="003D4864" w:rsidRDefault="003D4864">
      <w:pPr>
        <w:spacing w:line="480" w:lineRule="auto"/>
        <w:rPr>
          <w:snapToGrid w:val="0"/>
        </w:rPr>
      </w:pPr>
    </w:p>
    <w:p w:rsidR="007953FE" w:rsidRDefault="007953FE">
      <w:pPr>
        <w:spacing w:line="480" w:lineRule="auto"/>
        <w:rPr>
          <w:snapToGrid w:val="0"/>
        </w:rPr>
      </w:pPr>
      <w:r>
        <w:rPr>
          <w:snapToGrid w:val="0"/>
        </w:rPr>
        <w:t xml:space="preserve">Таблица </w:t>
      </w:r>
      <w:r w:rsidR="003D4864">
        <w:rPr>
          <w:snapToGrid w:val="0"/>
        </w:rPr>
        <w:t>7</w:t>
      </w:r>
      <w:r>
        <w:rPr>
          <w:snapToGrid w:val="0"/>
        </w:rPr>
        <w:t>.</w:t>
      </w:r>
      <w:r w:rsidR="00BD33D8">
        <w:rPr>
          <w:snapToGrid w:val="0"/>
        </w:rPr>
        <w:t>3</w:t>
      </w:r>
      <w:r>
        <w:rPr>
          <w:snapToGrid w:val="0"/>
        </w:rPr>
        <w:t xml:space="preserve"> - Учёт работы по бюллетеням и указаниям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92"/>
        <w:gridCol w:w="1510"/>
        <w:gridCol w:w="1390"/>
        <w:gridCol w:w="1729"/>
        <w:gridCol w:w="1701"/>
      </w:tblGrid>
      <w:tr w:rsidR="007953FE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pStyle w:val="22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Номер </w:t>
            </w:r>
            <w:r>
              <w:rPr>
                <w:snapToGrid w:val="0"/>
                <w:sz w:val="24"/>
              </w:rPr>
              <w:br/>
              <w:t>бюллетеня</w:t>
            </w:r>
          </w:p>
          <w:p w:rsidR="007953FE" w:rsidRDefault="007953FE">
            <w:pPr>
              <w:spacing w:line="240" w:lineRule="auto"/>
              <w:ind w:left="96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(указания)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Краткое </w:t>
            </w:r>
            <w:r>
              <w:rPr>
                <w:snapToGrid w:val="0"/>
                <w:sz w:val="24"/>
              </w:rPr>
              <w:br/>
              <w:t xml:space="preserve">содержание </w:t>
            </w:r>
            <w:r>
              <w:rPr>
                <w:snapToGrid w:val="0"/>
                <w:sz w:val="24"/>
              </w:rPr>
              <w:br/>
              <w:t>работы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proofErr w:type="gramStart"/>
            <w:r>
              <w:rPr>
                <w:snapToGrid w:val="0"/>
                <w:sz w:val="24"/>
              </w:rPr>
              <w:t>Установле</w:t>
            </w:r>
            <w:r w:rsidR="00023343">
              <w:rPr>
                <w:snapToGrid w:val="0"/>
                <w:sz w:val="24"/>
              </w:rPr>
              <w:t>н</w:t>
            </w:r>
            <w:r w:rsidR="00023343">
              <w:rPr>
                <w:snapToGrid w:val="0"/>
                <w:sz w:val="24"/>
                <w:lang w:val="en-US"/>
              </w:rPr>
              <w:t>-</w:t>
            </w:r>
            <w:proofErr w:type="spellStart"/>
            <w:r>
              <w:rPr>
                <w:snapToGrid w:val="0"/>
                <w:sz w:val="24"/>
              </w:rPr>
              <w:t>ный</w:t>
            </w:r>
            <w:proofErr w:type="spellEnd"/>
            <w:proofErr w:type="gramEnd"/>
            <w:r>
              <w:rPr>
                <w:snapToGrid w:val="0"/>
                <w:sz w:val="24"/>
              </w:rPr>
              <w:t xml:space="preserve"> срок 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фамилия и </w:t>
            </w:r>
            <w:r>
              <w:rPr>
                <w:snapToGrid w:val="0"/>
                <w:sz w:val="24"/>
              </w:rPr>
              <w:br/>
              <w:t>подпись</w:t>
            </w:r>
          </w:p>
        </w:tc>
      </w:tr>
      <w:tr w:rsidR="007953FE">
        <w:trPr>
          <w:cantSplit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выполнившего </w:t>
            </w:r>
            <w:r>
              <w:rPr>
                <w:snapToGrid w:val="0"/>
                <w:sz w:val="24"/>
              </w:rPr>
              <w:br/>
              <w:t>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ind w:left="91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проверившего работу</w:t>
            </w:r>
          </w:p>
        </w:tc>
      </w:tr>
      <w:tr w:rsidR="007953FE">
        <w:trPr>
          <w:trHeight w:val="94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</w:tr>
    </w:tbl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F50D7E" w:rsidRDefault="00F50D7E">
      <w:pPr>
        <w:ind w:firstLine="709"/>
        <w:rPr>
          <w:lang w:val="en-US"/>
        </w:rPr>
      </w:pPr>
    </w:p>
    <w:p w:rsidR="00F50D7E" w:rsidRDefault="00F50D7E">
      <w:pPr>
        <w:ind w:firstLine="709"/>
        <w:rPr>
          <w:lang w:val="en-US"/>
        </w:rPr>
      </w:pPr>
    </w:p>
    <w:p w:rsidR="00E57986" w:rsidRPr="00E57986" w:rsidRDefault="00E57986">
      <w:pPr>
        <w:ind w:firstLine="709"/>
        <w:rPr>
          <w:sz w:val="10"/>
          <w:szCs w:val="10"/>
          <w:lang w:val="en-US"/>
        </w:rPr>
      </w:pPr>
    </w:p>
    <w:p w:rsidR="000B44FA" w:rsidRPr="006D6B19" w:rsidRDefault="006D1A94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="00F50D7E">
        <w:lastRenderedPageBreak/>
        <w:br w:type="page"/>
      </w:r>
      <w:r w:rsidR="000B44FA" w:rsidRPr="006D6B19">
        <w:rPr>
          <w:szCs w:val="24"/>
        </w:rPr>
        <w:lastRenderedPageBreak/>
        <w:t>14</w:t>
      </w:r>
    </w:p>
    <w:p w:rsidR="00F50D7E" w:rsidRPr="000B44FA" w:rsidRDefault="000B44FA" w:rsidP="000B44FA">
      <w:pPr>
        <w:ind w:firstLine="709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79226D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A31CC1" w:rsidRDefault="00A31CC1" w:rsidP="00F50D7E">
      <w:pPr>
        <w:ind w:firstLine="709"/>
        <w:jc w:val="right"/>
        <w:rPr>
          <w:sz w:val="24"/>
          <w:szCs w:val="24"/>
        </w:rPr>
      </w:pPr>
    </w:p>
    <w:p w:rsidR="00A31CC1" w:rsidRDefault="00A31CC1" w:rsidP="00A31CC1">
      <w:pPr>
        <w:ind w:firstLine="709"/>
      </w:pPr>
      <w:r>
        <w:t>7.4 Учет выполнения работ при эксплуатации</w:t>
      </w:r>
    </w:p>
    <w:p w:rsidR="00A31CC1" w:rsidRDefault="00A31CC1" w:rsidP="00A31CC1">
      <w:pPr>
        <w:ind w:firstLine="709"/>
      </w:pPr>
      <w:r>
        <w:t xml:space="preserve">Сведения о внеплановых работах по текущему ремонту изделия при его </w:t>
      </w:r>
      <w:proofErr w:type="gramStart"/>
      <w:r>
        <w:t>экс</w:t>
      </w:r>
      <w:r w:rsidRPr="00A31CC1">
        <w:t>-</w:t>
      </w:r>
      <w:proofErr w:type="spellStart"/>
      <w:r>
        <w:t>плуатации</w:t>
      </w:r>
      <w:proofErr w:type="spellEnd"/>
      <w:proofErr w:type="gramEnd"/>
      <w:r>
        <w:t xml:space="preserve">, включая замену отдельных составных частей изделия, приведены в </w:t>
      </w:r>
      <w:proofErr w:type="spellStart"/>
      <w:r>
        <w:t>таб</w:t>
      </w:r>
      <w:proofErr w:type="spellEnd"/>
      <w:r w:rsidRPr="00A31CC1">
        <w:t>-</w:t>
      </w:r>
      <w:r>
        <w:t>лице 7.4.</w:t>
      </w:r>
    </w:p>
    <w:p w:rsidR="00A31CC1" w:rsidRDefault="00A31CC1" w:rsidP="00A31CC1">
      <w:pPr>
        <w:ind w:left="-851" w:firstLine="709"/>
      </w:pPr>
      <w:r>
        <w:t>Таблица 7.4 – Учет выполнения работы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3379"/>
        <w:gridCol w:w="1872"/>
        <w:gridCol w:w="2051"/>
        <w:gridCol w:w="1593"/>
      </w:tblGrid>
      <w:tr w:rsidR="00A31CC1" w:rsidTr="00A31CC1"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Default="00A31CC1">
            <w:pPr>
              <w:spacing w:line="240" w:lineRule="auto"/>
            </w:pPr>
          </w:p>
          <w:p w:rsidR="00A31CC1" w:rsidRDefault="00A31CC1">
            <w:pPr>
              <w:spacing w:line="240" w:lineRule="auto"/>
              <w:jc w:val="center"/>
            </w:pPr>
            <w:r>
              <w:t>Дата</w:t>
            </w:r>
          </w:p>
          <w:p w:rsidR="00A31CC1" w:rsidRDefault="00A31CC1">
            <w:pPr>
              <w:spacing w:line="240" w:lineRule="auto"/>
            </w:pPr>
          </w:p>
        </w:tc>
        <w:tc>
          <w:tcPr>
            <w:tcW w:w="3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Default="00A31CC1">
            <w:pPr>
              <w:spacing w:line="240" w:lineRule="auto"/>
              <w:ind w:left="466" w:firstLine="324"/>
              <w:rPr>
                <w:sz w:val="16"/>
                <w:szCs w:val="16"/>
              </w:rPr>
            </w:pPr>
          </w:p>
          <w:p w:rsidR="00A31CC1" w:rsidRDefault="00A31CC1">
            <w:pPr>
              <w:spacing w:line="240" w:lineRule="auto"/>
              <w:ind w:left="-72"/>
              <w:jc w:val="center"/>
            </w:pPr>
            <w:r>
              <w:t>Наименование работы и причина ее выполнения</w:t>
            </w:r>
          </w:p>
        </w:tc>
        <w:tc>
          <w:tcPr>
            <w:tcW w:w="3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C1" w:rsidRDefault="00A31CC1">
            <w:pPr>
              <w:spacing w:line="240" w:lineRule="auto"/>
            </w:pPr>
            <w:r>
              <w:t>Должность, фамилия и подпись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Default="00A31CC1">
            <w:pPr>
              <w:spacing w:line="240" w:lineRule="auto"/>
            </w:pPr>
          </w:p>
          <w:p w:rsidR="00A31CC1" w:rsidRDefault="00A31CC1">
            <w:pPr>
              <w:spacing w:line="240" w:lineRule="auto"/>
            </w:pPr>
            <w:r>
              <w:t>Примечание</w:t>
            </w:r>
          </w:p>
        </w:tc>
      </w:tr>
      <w:tr w:rsidR="00A31CC1" w:rsidTr="00A31C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C1" w:rsidRDefault="00A31CC1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C1" w:rsidRDefault="00A31CC1">
            <w:pPr>
              <w:spacing w:line="240" w:lineRule="auto"/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C1" w:rsidRDefault="00A31CC1">
            <w:pPr>
              <w:spacing w:line="240" w:lineRule="auto"/>
              <w:jc w:val="center"/>
            </w:pPr>
            <w:r>
              <w:t>выполнившего работу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C1" w:rsidRDefault="00A31CC1">
            <w:pPr>
              <w:spacing w:line="240" w:lineRule="auto"/>
              <w:jc w:val="center"/>
            </w:pPr>
            <w:r>
              <w:t>проверившего работу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C1" w:rsidRDefault="00A31CC1">
            <w:pPr>
              <w:spacing w:line="240" w:lineRule="auto"/>
            </w:pPr>
          </w:p>
        </w:tc>
      </w:tr>
      <w:tr w:rsidR="00A31CC1" w:rsidTr="00A31CC1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  <w:p w:rsidR="00A31CC1" w:rsidRDefault="00A31CC1"/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Default="00A31CC1">
            <w:pPr>
              <w:spacing w:line="240" w:lineRule="auto"/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Default="00A31CC1">
            <w:pPr>
              <w:spacing w:line="240" w:lineRule="auto"/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Default="00A31CC1">
            <w:pPr>
              <w:spacing w:line="240" w:lineRule="auto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Default="00A31CC1">
            <w:pPr>
              <w:spacing w:line="240" w:lineRule="auto"/>
            </w:pPr>
          </w:p>
        </w:tc>
      </w:tr>
    </w:tbl>
    <w:p w:rsidR="00A31CC1" w:rsidRDefault="00A31CC1" w:rsidP="00F50D7E">
      <w:pPr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1CC1" w:rsidRPr="00A31CC1" w:rsidRDefault="00A31CC1" w:rsidP="00A31CC1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>
        <w:rPr>
          <w:szCs w:val="24"/>
        </w:rPr>
        <w:lastRenderedPageBreak/>
        <w:br w:type="page"/>
      </w:r>
      <w:r w:rsidRPr="006D6B19">
        <w:rPr>
          <w:szCs w:val="24"/>
        </w:rPr>
        <w:lastRenderedPageBreak/>
        <w:t>1</w:t>
      </w:r>
      <w:r>
        <w:rPr>
          <w:szCs w:val="24"/>
          <w:lang w:val="en-US"/>
        </w:rPr>
        <w:t>5</w:t>
      </w:r>
    </w:p>
    <w:p w:rsidR="00161E2C" w:rsidRPr="000B44FA" w:rsidRDefault="00A31CC1" w:rsidP="00A31CC1">
      <w:pPr>
        <w:ind w:firstLine="709"/>
        <w:jc w:val="right"/>
        <w:rPr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ЮКСУ.466227.008ПС</w:t>
      </w:r>
    </w:p>
    <w:p w:rsidR="00A31CC1" w:rsidRDefault="00A31CC1" w:rsidP="000B44FA">
      <w:pPr>
        <w:ind w:firstLine="709"/>
        <w:rPr>
          <w:lang w:val="en-US"/>
        </w:rPr>
      </w:pPr>
    </w:p>
    <w:p w:rsidR="000B44FA" w:rsidRDefault="003D4864" w:rsidP="000B44FA">
      <w:pPr>
        <w:ind w:firstLine="709"/>
        <w:rPr>
          <w:caps/>
          <w:snapToGrid w:val="0"/>
        </w:rPr>
      </w:pPr>
      <w:r>
        <w:t>8</w:t>
      </w:r>
      <w:r w:rsidR="007953FE">
        <w:rPr>
          <w:snapToGrid w:val="0"/>
        </w:rPr>
        <w:t xml:space="preserve"> </w:t>
      </w:r>
      <w:r w:rsidR="000B44FA">
        <w:rPr>
          <w:caps/>
          <w:snapToGrid w:val="0"/>
        </w:rPr>
        <w:t>Заметки по эксплуатации и хранению</w:t>
      </w:r>
    </w:p>
    <w:p w:rsidR="000B44FA" w:rsidRDefault="000B44FA" w:rsidP="000B44FA">
      <w:pPr>
        <w:spacing w:line="240" w:lineRule="auto"/>
        <w:ind w:left="866"/>
        <w:rPr>
          <w:caps/>
          <w:snapToGrid w:val="0"/>
        </w:rPr>
      </w:pPr>
    </w:p>
    <w:p w:rsidR="00A31CC1" w:rsidRPr="00A31CC1" w:rsidRDefault="000B44FA" w:rsidP="00A31CC1">
      <w:pPr>
        <w:pStyle w:val="af"/>
        <w:spacing w:line="288" w:lineRule="auto"/>
        <w:ind w:left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</w:t>
      </w:r>
      <w:r w:rsidR="0079226D">
        <w:rPr>
          <w:rFonts w:ascii="Times New Roman" w:hAnsi="Times New Roman"/>
          <w:sz w:val="26"/>
        </w:rPr>
        <w:t xml:space="preserve">1 </w:t>
      </w:r>
      <w:r w:rsidR="00A31CC1" w:rsidRPr="00A31CC1">
        <w:rPr>
          <w:rFonts w:ascii="Times New Roman" w:hAnsi="Times New Roman"/>
          <w:sz w:val="26"/>
        </w:rPr>
        <w:t>Прибор опломбирован двумя пломбами.</w:t>
      </w:r>
    </w:p>
    <w:p w:rsidR="00A31CC1" w:rsidRPr="00A31CC1" w:rsidRDefault="00A31CC1" w:rsidP="00A31CC1">
      <w:pPr>
        <w:spacing w:line="288" w:lineRule="auto"/>
        <w:ind w:left="709"/>
        <w:jc w:val="both"/>
      </w:pPr>
      <w:r w:rsidRPr="00A31CC1">
        <w:t>ЗАПРЕЩАЕТСЯ НАРУШАТЬ ПЛОМБИРОВКУ ИЗДЕЛИЯ!</w:t>
      </w:r>
    </w:p>
    <w:p w:rsidR="00A31CC1" w:rsidRPr="00A31CC1" w:rsidRDefault="00A31CC1" w:rsidP="00A31CC1">
      <w:pPr>
        <w:spacing w:line="288" w:lineRule="auto"/>
        <w:ind w:firstLine="709"/>
        <w:jc w:val="both"/>
      </w:pPr>
      <w:r w:rsidRPr="00A31CC1">
        <w:t>8.2 На правой стенке прибора установлена планка с указанием наименования, обозначения и заводского номера прибора.</w:t>
      </w:r>
    </w:p>
    <w:p w:rsidR="00A31CC1" w:rsidRPr="00A31CC1" w:rsidRDefault="00A31CC1" w:rsidP="00A31CC1">
      <w:pPr>
        <w:spacing w:line="288" w:lineRule="auto"/>
        <w:ind w:firstLine="709"/>
        <w:jc w:val="both"/>
      </w:pPr>
      <w:r w:rsidRPr="00A31CC1">
        <w:t>8.3 На корпусе прибора рядом с каждым внешним соединителем и клеммой заземления нанесена маркировка с указанием обозначения этого соединителя и клеммы.</w:t>
      </w:r>
    </w:p>
    <w:p w:rsidR="00A31CC1" w:rsidRPr="00A31CC1" w:rsidRDefault="00A31CC1" w:rsidP="00A31CC1">
      <w:pPr>
        <w:spacing w:line="288" w:lineRule="auto"/>
        <w:ind w:firstLine="720"/>
        <w:jc w:val="both"/>
      </w:pPr>
      <w:r w:rsidRPr="00A31CC1">
        <w:t xml:space="preserve">8.4 При монтаже, эксплуатации и хранении изделия необходимо </w:t>
      </w:r>
      <w:proofErr w:type="gramStart"/>
      <w:r w:rsidRPr="00A31CC1">
        <w:t>руководство-</w:t>
      </w:r>
      <w:proofErr w:type="spellStart"/>
      <w:r w:rsidRPr="00A31CC1">
        <w:t>ваться</w:t>
      </w:r>
      <w:proofErr w:type="spellEnd"/>
      <w:proofErr w:type="gramEnd"/>
      <w:r w:rsidRPr="00A31CC1">
        <w:t xml:space="preserve"> указаниями, приведенными в руководстве по эксплуатации прибора</w:t>
      </w:r>
      <w:r w:rsidRPr="00A31CC1">
        <w:br/>
        <w:t>ЮКСУ.466227.008РЭ.</w:t>
      </w:r>
    </w:p>
    <w:p w:rsidR="00A31CC1" w:rsidRPr="00A31CC1" w:rsidRDefault="00A31CC1" w:rsidP="00A31CC1">
      <w:pPr>
        <w:spacing w:line="288" w:lineRule="auto"/>
        <w:ind w:firstLine="720"/>
        <w:jc w:val="both"/>
      </w:pPr>
      <w:r w:rsidRPr="00A31CC1">
        <w:t>8.5 Сведения о движении изделия при эксплуатации приведены в таблице 8.1.</w:t>
      </w:r>
    </w:p>
    <w:p w:rsidR="00A31CC1" w:rsidRPr="00A31CC1" w:rsidRDefault="00A31CC1" w:rsidP="00A31CC1">
      <w:pPr>
        <w:spacing w:line="288" w:lineRule="auto"/>
        <w:ind w:left="866"/>
        <w:rPr>
          <w:snapToGrid w:val="0"/>
        </w:rPr>
      </w:pPr>
    </w:p>
    <w:p w:rsidR="00A31CC1" w:rsidRPr="00A31CC1" w:rsidRDefault="00A31CC1" w:rsidP="00A31CC1">
      <w:pPr>
        <w:spacing w:line="288" w:lineRule="auto"/>
        <w:ind w:left="-113"/>
        <w:rPr>
          <w:snapToGrid w:val="0"/>
        </w:rPr>
      </w:pPr>
      <w:r w:rsidRPr="00A31CC1">
        <w:rPr>
          <w:snapToGrid w:val="0"/>
        </w:rPr>
        <w:t xml:space="preserve"> Таблица 8.1 – Движение изделия при эксплуатации</w:t>
      </w: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597"/>
        <w:gridCol w:w="963"/>
        <w:gridCol w:w="1394"/>
        <w:gridCol w:w="1480"/>
        <w:gridCol w:w="1198"/>
        <w:gridCol w:w="2057"/>
      </w:tblGrid>
      <w:tr w:rsidR="00A31CC1" w:rsidRPr="00A31CC1" w:rsidTr="00A31CC1">
        <w:trPr>
          <w:trHeight w:val="240"/>
        </w:trPr>
        <w:tc>
          <w:tcPr>
            <w:tcW w:w="1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  <w:r w:rsidRPr="00A31CC1">
              <w:t>Дата</w:t>
            </w:r>
          </w:p>
          <w:p w:rsidR="00A31CC1" w:rsidRPr="00A31CC1" w:rsidRDefault="00A31CC1" w:rsidP="00A31CC1">
            <w:pPr>
              <w:spacing w:line="240" w:lineRule="auto"/>
              <w:jc w:val="center"/>
            </w:pPr>
            <w:r w:rsidRPr="00A31CC1">
              <w:t>установки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  <w:r w:rsidRPr="00A31CC1">
              <w:t xml:space="preserve">Где </w:t>
            </w:r>
          </w:p>
          <w:p w:rsidR="00A31CC1" w:rsidRPr="00A31CC1" w:rsidRDefault="00A31CC1" w:rsidP="00A31CC1">
            <w:pPr>
              <w:spacing w:line="240" w:lineRule="auto"/>
              <w:jc w:val="center"/>
            </w:pPr>
            <w:r w:rsidRPr="00A31CC1">
              <w:t>установлено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  <w:r w:rsidRPr="00A31CC1">
              <w:t>Дата снятия</w:t>
            </w:r>
          </w:p>
        </w:tc>
        <w:tc>
          <w:tcPr>
            <w:tcW w:w="2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C1" w:rsidRPr="00A31CC1" w:rsidRDefault="00A31CC1" w:rsidP="00A31CC1">
            <w:pPr>
              <w:spacing w:line="240" w:lineRule="auto"/>
              <w:jc w:val="center"/>
            </w:pPr>
            <w:r w:rsidRPr="00A31CC1">
              <w:t>Наработка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A31CC1" w:rsidRPr="00A31CC1" w:rsidRDefault="00A31CC1" w:rsidP="00A31CC1">
            <w:pPr>
              <w:spacing w:line="240" w:lineRule="auto"/>
              <w:ind w:left="-221" w:right="-205"/>
              <w:jc w:val="center"/>
            </w:pPr>
            <w:r w:rsidRPr="00A31CC1">
              <w:t>Причина снятия</w:t>
            </w:r>
          </w:p>
        </w:tc>
        <w:tc>
          <w:tcPr>
            <w:tcW w:w="2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C1" w:rsidRPr="00A31CC1" w:rsidRDefault="00A31CC1" w:rsidP="00A31CC1">
            <w:pPr>
              <w:spacing w:line="240" w:lineRule="auto"/>
              <w:jc w:val="center"/>
            </w:pPr>
            <w:r w:rsidRPr="00A31CC1">
              <w:t>Подпись лица, производившего установку (</w:t>
            </w:r>
            <w:proofErr w:type="spellStart"/>
            <w:proofErr w:type="gramStart"/>
            <w:r w:rsidRPr="00A31CC1">
              <w:t>сня-тие</w:t>
            </w:r>
            <w:proofErr w:type="spellEnd"/>
            <w:proofErr w:type="gramEnd"/>
            <w:r w:rsidRPr="00A31CC1">
              <w:t>)</w:t>
            </w:r>
          </w:p>
        </w:tc>
      </w:tr>
      <w:tr w:rsidR="00A31CC1" w:rsidRPr="00A31CC1" w:rsidTr="00A31CC1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C1" w:rsidRPr="00A31CC1" w:rsidRDefault="00A31CC1" w:rsidP="00A31CC1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C1" w:rsidRPr="00A31CC1" w:rsidRDefault="00A31CC1" w:rsidP="00A31CC1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C1" w:rsidRPr="00A31CC1" w:rsidRDefault="00A31CC1" w:rsidP="00A31CC1">
            <w:pPr>
              <w:spacing w:line="240" w:lineRule="auto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C1" w:rsidRPr="00A31CC1" w:rsidRDefault="00A31CC1" w:rsidP="00A31CC1">
            <w:pPr>
              <w:spacing w:line="240" w:lineRule="auto"/>
              <w:ind w:left="-191" w:right="-135"/>
              <w:jc w:val="center"/>
            </w:pPr>
            <w:r w:rsidRPr="00A31CC1">
              <w:t xml:space="preserve"> с начала </w:t>
            </w:r>
            <w:proofErr w:type="spellStart"/>
            <w:proofErr w:type="gramStart"/>
            <w:r w:rsidRPr="00A31CC1">
              <w:t>эксплуата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A31CC1">
              <w:t>ции</w:t>
            </w:r>
            <w:proofErr w:type="spellEnd"/>
            <w:proofErr w:type="gram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CC1" w:rsidRPr="00A31CC1" w:rsidRDefault="00A31CC1" w:rsidP="00A31CC1">
            <w:pPr>
              <w:spacing w:line="240" w:lineRule="auto"/>
              <w:jc w:val="center"/>
            </w:pPr>
            <w:r w:rsidRPr="00A31CC1">
              <w:t xml:space="preserve">после </w:t>
            </w:r>
            <w:proofErr w:type="gramStart"/>
            <w:r w:rsidRPr="00A31CC1">
              <w:t>по</w:t>
            </w:r>
            <w:r>
              <w:rPr>
                <w:lang w:val="en-US"/>
              </w:rPr>
              <w:t>-</w:t>
            </w:r>
            <w:proofErr w:type="spellStart"/>
            <w:r w:rsidRPr="00A31CC1">
              <w:t>следнего</w:t>
            </w:r>
            <w:proofErr w:type="spellEnd"/>
            <w:proofErr w:type="gramEnd"/>
            <w:r w:rsidRPr="00A31CC1">
              <w:t xml:space="preserve"> ремонта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C1" w:rsidRPr="00A31CC1" w:rsidRDefault="00A31CC1" w:rsidP="00A31CC1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CC1" w:rsidRPr="00A31CC1" w:rsidRDefault="00A31CC1" w:rsidP="00A31CC1">
            <w:pPr>
              <w:spacing w:line="240" w:lineRule="auto"/>
            </w:pPr>
          </w:p>
        </w:tc>
      </w:tr>
      <w:tr w:rsidR="00A31CC1" w:rsidRPr="00A31CC1" w:rsidTr="00A31CC1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jc w:val="center"/>
            </w:pPr>
          </w:p>
          <w:p w:rsidR="00A31CC1" w:rsidRPr="00A31CC1" w:rsidRDefault="00A31CC1" w:rsidP="00A31CC1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CC1" w:rsidRPr="00A31CC1" w:rsidRDefault="00A31CC1" w:rsidP="00A31CC1">
            <w:pPr>
              <w:spacing w:line="240" w:lineRule="auto"/>
              <w:jc w:val="center"/>
            </w:pPr>
          </w:p>
        </w:tc>
      </w:tr>
    </w:tbl>
    <w:p w:rsidR="00F50D7E" w:rsidRPr="000152FC" w:rsidRDefault="00F50D7E" w:rsidP="00A31CC1">
      <w:pPr>
        <w:pStyle w:val="af"/>
        <w:spacing w:line="360" w:lineRule="auto"/>
        <w:ind w:left="709"/>
        <w:jc w:val="both"/>
        <w:rPr>
          <w:snapToGrid w:val="0"/>
        </w:rPr>
      </w:pPr>
    </w:p>
    <w:p w:rsidR="000B44FA" w:rsidRPr="006D6B19" w:rsidRDefault="000B44FA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>
        <w:rPr>
          <w:snapToGrid w:val="0"/>
        </w:rPr>
        <w:br w:type="page"/>
      </w:r>
      <w:r w:rsidR="00F50D7E" w:rsidRPr="00F50D7E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</w:t>
      </w:r>
      <w:r w:rsidR="00A31CC1">
        <w:rPr>
          <w:szCs w:val="24"/>
          <w:lang w:val="en-US"/>
        </w:rPr>
        <w:t>6</w:t>
      </w:r>
    </w:p>
    <w:p w:rsidR="00F50D7E" w:rsidRPr="00161E2C" w:rsidRDefault="000B44FA" w:rsidP="000B44FA">
      <w:pPr>
        <w:ind w:left="866"/>
        <w:jc w:val="right"/>
        <w:rPr>
          <w:snapToGrid w:val="0"/>
          <w:sz w:val="24"/>
          <w:szCs w:val="24"/>
          <w:lang w:val="en-US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275DA6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F50D7E" w:rsidRPr="00F50D7E" w:rsidRDefault="00F50D7E" w:rsidP="00F50D7E">
      <w:pPr>
        <w:ind w:left="866"/>
        <w:jc w:val="right"/>
        <w:rPr>
          <w:snapToGrid w:val="0"/>
          <w:sz w:val="16"/>
          <w:szCs w:val="16"/>
          <w:lang w:val="en-US"/>
        </w:rPr>
      </w:pPr>
    </w:p>
    <w:p w:rsidR="007953FE" w:rsidRDefault="003D4864" w:rsidP="00F50D7E">
      <w:pPr>
        <w:ind w:left="866"/>
        <w:rPr>
          <w:snapToGrid w:val="0"/>
        </w:rPr>
      </w:pPr>
      <w:proofErr w:type="gramStart"/>
      <w:r>
        <w:rPr>
          <w:snapToGrid w:val="0"/>
        </w:rPr>
        <w:t>9</w:t>
      </w:r>
      <w:r w:rsidR="007953FE">
        <w:rPr>
          <w:snapToGrid w:val="0"/>
        </w:rPr>
        <w:t xml:space="preserve">  </w:t>
      </w:r>
      <w:r w:rsidR="007953FE">
        <w:rPr>
          <w:caps/>
          <w:snapToGrid w:val="0"/>
        </w:rPr>
        <w:t>Сведения</w:t>
      </w:r>
      <w:proofErr w:type="gramEnd"/>
      <w:r w:rsidR="007953FE">
        <w:rPr>
          <w:caps/>
          <w:snapToGrid w:val="0"/>
        </w:rPr>
        <w:t xml:space="preserve"> об утилизации</w:t>
      </w:r>
    </w:p>
    <w:p w:rsidR="007953FE" w:rsidRDefault="007953FE">
      <w:pPr>
        <w:ind w:firstLine="703"/>
        <w:jc w:val="both"/>
        <w:rPr>
          <w:snapToGrid w:val="0"/>
        </w:rPr>
      </w:pPr>
    </w:p>
    <w:p w:rsidR="007953FE" w:rsidRDefault="003D4864">
      <w:pPr>
        <w:pStyle w:val="a8"/>
        <w:rPr>
          <w:snapToGrid w:val="0"/>
        </w:rPr>
      </w:pPr>
      <w:r>
        <w:rPr>
          <w:snapToGrid w:val="0"/>
        </w:rPr>
        <w:t>9</w:t>
      </w:r>
      <w:r w:rsidR="007953FE">
        <w:rPr>
          <w:snapToGrid w:val="0"/>
        </w:rPr>
        <w:t xml:space="preserve">.1 По окончании срока службы прибор должен быть выведен из </w:t>
      </w:r>
      <w:proofErr w:type="spellStart"/>
      <w:r w:rsidR="007953FE">
        <w:rPr>
          <w:snapToGrid w:val="0"/>
        </w:rPr>
        <w:t>эксплуата</w:t>
      </w:r>
      <w:proofErr w:type="spellEnd"/>
      <w:r w:rsidR="000152FC">
        <w:rPr>
          <w:snapToGrid w:val="0"/>
          <w:lang w:val="ru-RU"/>
        </w:rPr>
        <w:t>-</w:t>
      </w:r>
      <w:proofErr w:type="spellStart"/>
      <w:r w:rsidR="007953FE">
        <w:rPr>
          <w:snapToGrid w:val="0"/>
        </w:rPr>
        <w:t>ции</w:t>
      </w:r>
      <w:proofErr w:type="spellEnd"/>
      <w:r w:rsidR="007953FE">
        <w:rPr>
          <w:snapToGrid w:val="0"/>
        </w:rPr>
        <w:t xml:space="preserve"> и сдан на склад для проведения мероприятий по его утилизации в соответствии с эксплуатационной документацией объекта.</w:t>
      </w:r>
    </w:p>
    <w:p w:rsidR="007953FE" w:rsidRDefault="003D4864">
      <w:pPr>
        <w:ind w:firstLine="709"/>
        <w:rPr>
          <w:snapToGrid w:val="0"/>
        </w:rPr>
      </w:pPr>
      <w:r>
        <w:rPr>
          <w:snapToGrid w:val="0"/>
        </w:rPr>
        <w:t>9</w:t>
      </w:r>
      <w:r w:rsidR="007953FE">
        <w:rPr>
          <w:snapToGrid w:val="0"/>
        </w:rPr>
        <w:t>.2 Утилизация прибора включает следующие этапы:</w:t>
      </w:r>
    </w:p>
    <w:p w:rsidR="007953FE" w:rsidRDefault="00DE3E11" w:rsidP="007953FE">
      <w:pPr>
        <w:numPr>
          <w:ilvl w:val="0"/>
          <w:numId w:val="5"/>
        </w:numPr>
        <w:tabs>
          <w:tab w:val="clear" w:pos="1069"/>
          <w:tab w:val="num" w:pos="1134"/>
        </w:tabs>
        <w:ind w:left="0" w:firstLine="709"/>
        <w:rPr>
          <w:snapToGrid w:val="0"/>
        </w:rPr>
      </w:pPr>
      <w:r>
        <w:rPr>
          <w:snapToGrid w:val="0"/>
        </w:rPr>
        <w:t xml:space="preserve">разборка прибора с целью отделения сборочных единиц, содержащих </w:t>
      </w:r>
      <w:proofErr w:type="spellStart"/>
      <w:proofErr w:type="gramStart"/>
      <w:r>
        <w:rPr>
          <w:snapToGrid w:val="0"/>
        </w:rPr>
        <w:t>дра-гоценные</w:t>
      </w:r>
      <w:proofErr w:type="spellEnd"/>
      <w:proofErr w:type="gramEnd"/>
      <w:r>
        <w:rPr>
          <w:snapToGrid w:val="0"/>
        </w:rPr>
        <w:t xml:space="preserve"> материалы и цветные металлы (сборочные единицы и количество </w:t>
      </w:r>
      <w:proofErr w:type="spellStart"/>
      <w:r>
        <w:rPr>
          <w:snapToGrid w:val="0"/>
        </w:rPr>
        <w:t>содер-жащихся</w:t>
      </w:r>
      <w:proofErr w:type="spellEnd"/>
      <w:r>
        <w:rPr>
          <w:snapToGrid w:val="0"/>
        </w:rPr>
        <w:t xml:space="preserve"> в них драгоценных материалов и цветных металлов приведены в 1.3 </w:t>
      </w:r>
      <w:proofErr w:type="spellStart"/>
      <w:r>
        <w:rPr>
          <w:snapToGrid w:val="0"/>
        </w:rPr>
        <w:t>насто-ящего</w:t>
      </w:r>
      <w:proofErr w:type="spellEnd"/>
      <w:r>
        <w:rPr>
          <w:snapToGrid w:val="0"/>
        </w:rPr>
        <w:t xml:space="preserve"> паспорта);</w:t>
      </w:r>
    </w:p>
    <w:p w:rsidR="007953FE" w:rsidRPr="00403598" w:rsidRDefault="007953FE">
      <w:pPr>
        <w:numPr>
          <w:ilvl w:val="0"/>
          <w:numId w:val="5"/>
        </w:numPr>
        <w:rPr>
          <w:snapToGrid w:val="0"/>
          <w:spacing w:val="-10"/>
        </w:rPr>
      </w:pPr>
      <w:r w:rsidRPr="00403598">
        <w:rPr>
          <w:snapToGrid w:val="0"/>
          <w:spacing w:val="-10"/>
        </w:rPr>
        <w:t xml:space="preserve">сдача на склад </w:t>
      </w:r>
      <w:r w:rsidR="003D4864">
        <w:rPr>
          <w:snapToGrid w:val="0"/>
          <w:spacing w:val="-10"/>
        </w:rPr>
        <w:t xml:space="preserve">в установленном порядке </w:t>
      </w:r>
      <w:r w:rsidRPr="00403598">
        <w:rPr>
          <w:snapToGrid w:val="0"/>
          <w:spacing w:val="-10"/>
        </w:rPr>
        <w:t>для дальнейшей переработки.</w:t>
      </w: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F50D7E" w:rsidRPr="00762232" w:rsidRDefault="00F50D7E">
      <w:pPr>
        <w:ind w:left="709"/>
        <w:rPr>
          <w:snapToGrid w:val="0"/>
        </w:rPr>
      </w:pPr>
    </w:p>
    <w:p w:rsidR="000B44FA" w:rsidRPr="00762232" w:rsidRDefault="000B44FA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275DA6">
        <w:rPr>
          <w:snapToGrid w:val="0"/>
        </w:rPr>
        <w:br w:type="page"/>
      </w:r>
      <w:r w:rsidR="00F50D7E" w:rsidRPr="00275DA6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</w:t>
      </w:r>
      <w:r w:rsidR="002C2AD0" w:rsidRPr="00762232">
        <w:rPr>
          <w:szCs w:val="24"/>
        </w:rPr>
        <w:t>7</w:t>
      </w:r>
    </w:p>
    <w:p w:rsidR="00F50D7E" w:rsidRPr="00275DA6" w:rsidRDefault="000B44FA" w:rsidP="000B44FA">
      <w:pPr>
        <w:ind w:left="709"/>
        <w:jc w:val="right"/>
        <w:rPr>
          <w:snapToGrid w:val="0"/>
          <w:sz w:val="24"/>
          <w:szCs w:val="24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275DA6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F50D7E" w:rsidRPr="00275DA6" w:rsidRDefault="00F50D7E" w:rsidP="00F50D7E">
      <w:pPr>
        <w:ind w:left="709"/>
        <w:jc w:val="right"/>
        <w:rPr>
          <w:snapToGrid w:val="0"/>
        </w:rPr>
      </w:pPr>
    </w:p>
    <w:p w:rsidR="007953FE" w:rsidRDefault="007953FE" w:rsidP="00F50D7E">
      <w:pPr>
        <w:ind w:left="709"/>
        <w:rPr>
          <w:snapToGrid w:val="0"/>
        </w:rPr>
      </w:pPr>
      <w:r>
        <w:rPr>
          <w:snapToGrid w:val="0"/>
        </w:rPr>
        <w:t>1</w:t>
      </w:r>
      <w:r w:rsidR="003D4864">
        <w:rPr>
          <w:snapToGrid w:val="0"/>
        </w:rPr>
        <w:t>0</w:t>
      </w:r>
      <w:r>
        <w:rPr>
          <w:snapToGrid w:val="0"/>
        </w:rPr>
        <w:t xml:space="preserve"> ОСОБЫЕ ОТМЕТКИ</w:t>
      </w:r>
    </w:p>
    <w:p w:rsidR="007953FE" w:rsidRDefault="007953FE">
      <w:pPr>
        <w:ind w:firstLine="709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275DA6" w:rsidRDefault="00F50D7E" w:rsidP="00970730">
      <w:pPr>
        <w:spacing w:line="240" w:lineRule="auto"/>
        <w:jc w:val="center"/>
        <w:rPr>
          <w:snapToGrid w:val="0"/>
        </w:rPr>
      </w:pPr>
    </w:p>
    <w:p w:rsidR="00E57986" w:rsidRPr="00275DA6" w:rsidRDefault="00E57986" w:rsidP="00F50D7E">
      <w:pPr>
        <w:spacing w:line="240" w:lineRule="auto"/>
        <w:jc w:val="right"/>
        <w:rPr>
          <w:snapToGrid w:val="0"/>
          <w:sz w:val="10"/>
          <w:szCs w:val="10"/>
        </w:rPr>
      </w:pPr>
    </w:p>
    <w:p w:rsidR="000B44FA" w:rsidRPr="00762232" w:rsidRDefault="000B44FA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275DA6">
        <w:rPr>
          <w:snapToGrid w:val="0"/>
        </w:rPr>
        <w:br w:type="page"/>
      </w:r>
      <w:r w:rsidR="007B5331" w:rsidRPr="00275DA6">
        <w:rPr>
          <w:snapToGrid w:val="0"/>
        </w:rPr>
        <w:lastRenderedPageBreak/>
        <w:br w:type="page"/>
      </w:r>
      <w:r w:rsidRPr="006D6B19">
        <w:rPr>
          <w:szCs w:val="24"/>
        </w:rPr>
        <w:lastRenderedPageBreak/>
        <w:t>1</w:t>
      </w:r>
      <w:r w:rsidR="002C2AD0" w:rsidRPr="00762232">
        <w:rPr>
          <w:szCs w:val="24"/>
        </w:rPr>
        <w:t>8</w:t>
      </w:r>
    </w:p>
    <w:p w:rsidR="00F50D7E" w:rsidRPr="00275DA6" w:rsidRDefault="000B44FA" w:rsidP="000B44FA">
      <w:pPr>
        <w:spacing w:line="240" w:lineRule="auto"/>
        <w:jc w:val="right"/>
        <w:rPr>
          <w:snapToGrid w:val="0"/>
        </w:rPr>
      </w:pPr>
      <w:r w:rsidRPr="006D6B19">
        <w:rPr>
          <w:sz w:val="24"/>
          <w:szCs w:val="24"/>
        </w:rPr>
        <w:t xml:space="preserve">                                       ЮКСУ.466227.00</w:t>
      </w:r>
      <w:r w:rsidR="00275DA6" w:rsidRPr="006D6B19">
        <w:rPr>
          <w:sz w:val="24"/>
          <w:szCs w:val="24"/>
        </w:rPr>
        <w:t>8</w:t>
      </w:r>
      <w:r w:rsidRPr="006D6B19">
        <w:rPr>
          <w:sz w:val="24"/>
          <w:szCs w:val="24"/>
        </w:rPr>
        <w:t>ПС</w:t>
      </w:r>
    </w:p>
    <w:p w:rsidR="00F50D7E" w:rsidRPr="00275DA6" w:rsidRDefault="00F50D7E" w:rsidP="00F50D7E">
      <w:pPr>
        <w:spacing w:line="240" w:lineRule="auto"/>
        <w:jc w:val="right"/>
        <w:rPr>
          <w:snapToGrid w:val="0"/>
        </w:rPr>
      </w:pPr>
    </w:p>
    <w:p w:rsidR="000B44FA" w:rsidRPr="00275DA6" w:rsidRDefault="000B44FA" w:rsidP="00F50D7E">
      <w:pPr>
        <w:spacing w:line="240" w:lineRule="auto"/>
        <w:jc w:val="right"/>
        <w:rPr>
          <w:snapToGrid w:val="0"/>
        </w:rPr>
      </w:pPr>
    </w:p>
    <w:p w:rsidR="000B44FA" w:rsidRPr="00435FFC" w:rsidRDefault="000B44FA" w:rsidP="000B44FA">
      <w:pPr>
        <w:spacing w:line="240" w:lineRule="auto"/>
        <w:jc w:val="center"/>
        <w:rPr>
          <w:caps/>
          <w:sz w:val="28"/>
          <w:szCs w:val="28"/>
        </w:rPr>
      </w:pPr>
      <w:r w:rsidRPr="00435FFC">
        <w:rPr>
          <w:sz w:val="28"/>
          <w:szCs w:val="28"/>
        </w:rPr>
        <w:t>Лист регистрации</w:t>
      </w:r>
      <w:r w:rsidRPr="00435FFC">
        <w:rPr>
          <w:caps/>
          <w:sz w:val="28"/>
          <w:szCs w:val="28"/>
        </w:rPr>
        <w:t xml:space="preserve"> </w:t>
      </w:r>
      <w:r w:rsidRPr="00435FFC">
        <w:rPr>
          <w:sz w:val="28"/>
          <w:szCs w:val="28"/>
        </w:rPr>
        <w:t>изменений</w:t>
      </w:r>
    </w:p>
    <w:p w:rsidR="000B44FA" w:rsidRDefault="000B44FA" w:rsidP="000B44FA">
      <w:pPr>
        <w:spacing w:line="240" w:lineRule="auto"/>
        <w:jc w:val="center"/>
      </w:pPr>
    </w:p>
    <w:tbl>
      <w:tblPr>
        <w:tblW w:w="99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17"/>
        <w:gridCol w:w="851"/>
        <w:gridCol w:w="850"/>
        <w:gridCol w:w="851"/>
        <w:gridCol w:w="992"/>
        <w:gridCol w:w="1418"/>
        <w:gridCol w:w="1275"/>
        <w:gridCol w:w="1276"/>
      </w:tblGrid>
      <w:tr w:rsidR="000B44FA" w:rsidTr="009303F6">
        <w:trPr>
          <w:trHeight w:val="516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B44FA" w:rsidRDefault="000B44FA" w:rsidP="009303F6">
            <w:pPr>
              <w:pStyle w:val="11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spellStart"/>
            <w:proofErr w:type="gramStart"/>
            <w:r>
              <w:rPr>
                <w:sz w:val="26"/>
              </w:rPr>
              <w:t>изме</w:t>
            </w:r>
            <w:proofErr w:type="spellEnd"/>
            <w:r>
              <w:rPr>
                <w:sz w:val="26"/>
              </w:rPr>
              <w:t>-нения</w:t>
            </w:r>
            <w:proofErr w:type="gramEnd"/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44FA" w:rsidRDefault="000B44FA" w:rsidP="009303F6">
            <w:pPr>
              <w:pStyle w:val="11"/>
              <w:ind w:right="-143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gramStart"/>
            <w:r>
              <w:rPr>
                <w:sz w:val="26"/>
              </w:rPr>
              <w:t>раз</w:t>
            </w:r>
            <w:r w:rsidR="00190DF8">
              <w:rPr>
                <w:sz w:val="26"/>
              </w:rPr>
              <w:t>-</w:t>
            </w:r>
            <w:r>
              <w:rPr>
                <w:sz w:val="26"/>
              </w:rPr>
              <w:t>дела</w:t>
            </w:r>
            <w:proofErr w:type="gramEnd"/>
            <w:r>
              <w:rPr>
                <w:sz w:val="26"/>
              </w:rPr>
              <w:t>, под</w:t>
            </w:r>
            <w:r w:rsidR="00190DF8">
              <w:rPr>
                <w:sz w:val="26"/>
              </w:rPr>
              <w:t>-</w:t>
            </w:r>
            <w:r>
              <w:rPr>
                <w:sz w:val="26"/>
              </w:rPr>
              <w:t>раздела, пункта до</w:t>
            </w:r>
            <w:r w:rsidR="00190DF8"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кумента</w:t>
            </w:r>
            <w:proofErr w:type="spellEnd"/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:rsidR="000B44FA" w:rsidRDefault="000B44FA" w:rsidP="009303F6">
            <w:pPr>
              <w:pStyle w:val="11"/>
              <w:jc w:val="center"/>
              <w:rPr>
                <w:sz w:val="26"/>
              </w:rPr>
            </w:pPr>
            <w:r>
              <w:rPr>
                <w:sz w:val="26"/>
              </w:rPr>
              <w:t>Номера страниц (листов)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B44FA" w:rsidRDefault="000B44FA" w:rsidP="009303F6">
            <w:pPr>
              <w:pStyle w:val="11"/>
              <w:rPr>
                <w:sz w:val="26"/>
              </w:rPr>
            </w:pPr>
            <w:r>
              <w:rPr>
                <w:sz w:val="26"/>
              </w:rPr>
              <w:t>Номер бюллетеня и дата его выпуска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B44FA" w:rsidRDefault="000B44FA" w:rsidP="00190DF8">
            <w:pPr>
              <w:pStyle w:val="11"/>
              <w:ind w:left="-70" w:right="-206" w:firstLine="28"/>
              <w:rPr>
                <w:sz w:val="26"/>
              </w:rPr>
            </w:pPr>
            <w:r>
              <w:rPr>
                <w:sz w:val="26"/>
              </w:rPr>
              <w:t xml:space="preserve">Входящий </w:t>
            </w:r>
            <w:proofErr w:type="gramStart"/>
            <w:r>
              <w:rPr>
                <w:sz w:val="26"/>
              </w:rPr>
              <w:t>сопроводи</w:t>
            </w:r>
            <w:r w:rsidR="00190DF8">
              <w:rPr>
                <w:sz w:val="26"/>
              </w:rPr>
              <w:t>-</w:t>
            </w:r>
            <w:r>
              <w:rPr>
                <w:sz w:val="26"/>
              </w:rPr>
              <w:t>тельного</w:t>
            </w:r>
            <w:proofErr w:type="gramEnd"/>
            <w:r>
              <w:rPr>
                <w:sz w:val="26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B44FA" w:rsidRDefault="000B44FA" w:rsidP="009303F6">
            <w:pPr>
              <w:pStyle w:val="11"/>
              <w:ind w:right="-190"/>
              <w:rPr>
                <w:sz w:val="26"/>
              </w:rPr>
            </w:pPr>
            <w:r>
              <w:rPr>
                <w:sz w:val="26"/>
              </w:rPr>
              <w:t xml:space="preserve">Дата внесения </w:t>
            </w:r>
            <w:proofErr w:type="gramStart"/>
            <w:r>
              <w:rPr>
                <w:sz w:val="26"/>
              </w:rPr>
              <w:t>из</w:t>
            </w:r>
            <w:r w:rsidR="00190DF8"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менения</w:t>
            </w:r>
            <w:proofErr w:type="spellEnd"/>
            <w:proofErr w:type="gramEnd"/>
            <w:r>
              <w:rPr>
                <w:sz w:val="26"/>
              </w:rPr>
              <w:t xml:space="preserve"> и подпись</w:t>
            </w:r>
          </w:p>
        </w:tc>
      </w:tr>
      <w:tr w:rsidR="000B44FA" w:rsidTr="009303F6">
        <w:trPr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B44FA" w:rsidRDefault="000B44FA" w:rsidP="009303F6">
            <w:pPr>
              <w:pStyle w:val="11"/>
              <w:rPr>
                <w:rFonts w:ascii="Times New Cyr" w:hAnsi="Times New Cy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4FA" w:rsidRDefault="000B44FA" w:rsidP="009303F6">
            <w:pPr>
              <w:pStyle w:val="11"/>
              <w:rPr>
                <w:rFonts w:ascii="Times New Cyr" w:hAnsi="Times New Cyr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0B44FA" w:rsidRDefault="000B44FA" w:rsidP="009303F6">
            <w:pPr>
              <w:pStyle w:val="11"/>
              <w:tabs>
                <w:tab w:val="left" w:pos="827"/>
              </w:tabs>
              <w:ind w:left="-73" w:right="-192"/>
              <w:rPr>
                <w:rFonts w:ascii="Times New Cyr" w:hAnsi="Times New Cyr"/>
                <w:sz w:val="26"/>
              </w:rPr>
            </w:pPr>
            <w:proofErr w:type="gramStart"/>
            <w:r>
              <w:rPr>
                <w:rFonts w:ascii="Times New Cyr" w:hAnsi="Times New Cyr"/>
                <w:sz w:val="26"/>
              </w:rPr>
              <w:t>заме-</w:t>
            </w:r>
            <w:proofErr w:type="spellStart"/>
            <w:r>
              <w:rPr>
                <w:rFonts w:ascii="Times New Cyr" w:hAnsi="Times New Cyr"/>
                <w:sz w:val="26"/>
              </w:rPr>
              <w:t>ненных</w:t>
            </w:r>
            <w:proofErr w:type="spellEnd"/>
            <w:proofErr w:type="gramEnd"/>
          </w:p>
        </w:tc>
        <w:tc>
          <w:tcPr>
            <w:tcW w:w="850" w:type="dxa"/>
          </w:tcPr>
          <w:p w:rsidR="000B44FA" w:rsidRDefault="000B44FA" w:rsidP="009303F6">
            <w:pPr>
              <w:pStyle w:val="11"/>
              <w:ind w:left="-116" w:right="-104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изме-ненных</w:t>
            </w:r>
            <w:proofErr w:type="spellEnd"/>
            <w:proofErr w:type="gramEnd"/>
          </w:p>
        </w:tc>
        <w:tc>
          <w:tcPr>
            <w:tcW w:w="851" w:type="dxa"/>
          </w:tcPr>
          <w:p w:rsidR="000B44FA" w:rsidRDefault="000B44FA" w:rsidP="009303F6">
            <w:pPr>
              <w:pStyle w:val="11"/>
              <w:ind w:right="-111"/>
              <w:rPr>
                <w:sz w:val="26"/>
              </w:rPr>
            </w:pPr>
            <w:r>
              <w:rPr>
                <w:sz w:val="26"/>
              </w:rPr>
              <w:t>новых</w:t>
            </w:r>
          </w:p>
        </w:tc>
        <w:tc>
          <w:tcPr>
            <w:tcW w:w="992" w:type="dxa"/>
            <w:tcBorders>
              <w:right w:val="nil"/>
            </w:tcBorders>
          </w:tcPr>
          <w:p w:rsidR="000B44FA" w:rsidRDefault="00893576" w:rsidP="004935CF">
            <w:pPr>
              <w:pStyle w:val="11"/>
              <w:ind w:right="-199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а</w:t>
            </w:r>
            <w:r w:rsidR="000B44FA">
              <w:rPr>
                <w:sz w:val="26"/>
              </w:rPr>
              <w:t>ннули</w:t>
            </w:r>
            <w:proofErr w:type="spellEnd"/>
            <w:r>
              <w:rPr>
                <w:sz w:val="26"/>
                <w:lang w:val="en-US"/>
              </w:rPr>
              <w:t>-</w:t>
            </w:r>
            <w:proofErr w:type="spellStart"/>
            <w:r w:rsidR="000B44FA">
              <w:rPr>
                <w:sz w:val="26"/>
              </w:rPr>
              <w:t>рован</w:t>
            </w:r>
            <w:proofErr w:type="gramEnd"/>
            <w:r w:rsidR="004935CF">
              <w:rPr>
                <w:sz w:val="26"/>
              </w:rPr>
              <w:t>-</w:t>
            </w:r>
            <w:r w:rsidR="000B44FA">
              <w:rPr>
                <w:sz w:val="26"/>
              </w:rPr>
              <w:t>ных</w:t>
            </w:r>
            <w:proofErr w:type="spellEnd"/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44FA" w:rsidRDefault="000B44FA" w:rsidP="009303F6">
            <w:pPr>
              <w:pStyle w:val="1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44FA" w:rsidRDefault="000B44FA" w:rsidP="009303F6">
            <w:pPr>
              <w:pStyle w:val="1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44FA" w:rsidRDefault="000B44FA" w:rsidP="009303F6">
            <w:pPr>
              <w:pStyle w:val="11"/>
              <w:jc w:val="center"/>
              <w:rPr>
                <w:sz w:val="26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0B44FA" w:rsidRDefault="000B44FA" w:rsidP="009303F6">
            <w:pPr>
              <w:pStyle w:val="11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0B44FA" w:rsidRDefault="000B44FA" w:rsidP="009303F6">
            <w:pPr>
              <w:pStyle w:val="11"/>
              <w:jc w:val="center"/>
              <w:rPr>
                <w:sz w:val="24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851" w:type="dxa"/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850" w:type="dxa"/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51" w:type="dxa"/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992" w:type="dxa"/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C2AD0" w:rsidTr="00702FF2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2C2AD0" w:rsidRPr="002C2AD0" w:rsidRDefault="002C2AD0">
            <w:pPr>
              <w:pStyle w:val="11"/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:rsidR="002C2AD0" w:rsidRDefault="002C2AD0">
            <w:pPr>
              <w:pStyle w:val="11"/>
              <w:spacing w:line="240" w:lineRule="atLeast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2C2AD0" w:rsidRDefault="002C2AD0">
            <w:pPr>
              <w:pStyle w:val="11"/>
              <w:spacing w:line="240" w:lineRule="atLeast"/>
              <w:jc w:val="center"/>
            </w:pPr>
            <w:r>
              <w:t>все</w:t>
            </w:r>
          </w:p>
        </w:tc>
        <w:tc>
          <w:tcPr>
            <w:tcW w:w="850" w:type="dxa"/>
            <w:vAlign w:val="center"/>
          </w:tcPr>
          <w:p w:rsidR="002C2AD0" w:rsidRDefault="002C2AD0">
            <w:pPr>
              <w:pStyle w:val="11"/>
              <w:spacing w:line="240" w:lineRule="atLeast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2C2AD0" w:rsidRDefault="002C2AD0">
            <w:pPr>
              <w:pStyle w:val="11"/>
              <w:spacing w:line="240" w:lineRule="atLeast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2C2AD0" w:rsidRDefault="002C2AD0">
            <w:pPr>
              <w:pStyle w:val="11"/>
              <w:spacing w:line="240" w:lineRule="atLeast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2C2AD0" w:rsidRPr="002C2AD0" w:rsidRDefault="002C2AD0" w:rsidP="002C2AD0">
            <w:pPr>
              <w:pStyle w:val="11"/>
              <w:spacing w:line="240" w:lineRule="atLeast"/>
              <w:jc w:val="center"/>
              <w:rPr>
                <w:spacing w:val="-10"/>
                <w:lang w:val="en-US"/>
              </w:rPr>
            </w:pPr>
            <w:r>
              <w:rPr>
                <w:spacing w:val="-14"/>
              </w:rPr>
              <w:t>ЮКСУ.00.</w:t>
            </w:r>
            <w:r>
              <w:rPr>
                <w:spacing w:val="-14"/>
                <w:lang w:val="en-US"/>
              </w:rPr>
              <w:t>3</w:t>
            </w:r>
            <w:r>
              <w:rPr>
                <w:spacing w:val="-14"/>
              </w:rPr>
              <w:t>5-1</w:t>
            </w:r>
            <w:r>
              <w:rPr>
                <w:spacing w:val="-14"/>
                <w:lang w:val="en-US"/>
              </w:rPr>
              <w:t>9</w:t>
            </w:r>
          </w:p>
        </w:tc>
        <w:tc>
          <w:tcPr>
            <w:tcW w:w="1275" w:type="dxa"/>
            <w:vAlign w:val="center"/>
          </w:tcPr>
          <w:p w:rsidR="002C2AD0" w:rsidRDefault="002C2AD0">
            <w:pPr>
              <w:pStyle w:val="11"/>
              <w:spacing w:line="240" w:lineRule="atLeast"/>
              <w:jc w:val="center"/>
              <w:rPr>
                <w:spacing w:val="-14"/>
              </w:rPr>
            </w:pPr>
            <w:r>
              <w:rPr>
                <w:spacing w:val="-14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:rsidR="002C2AD0" w:rsidRDefault="002C2AD0" w:rsidP="00DA7EE2">
            <w:pPr>
              <w:pStyle w:val="11"/>
              <w:spacing w:line="200" w:lineRule="atLeast"/>
              <w:jc w:val="center"/>
            </w:pPr>
            <w:r>
              <w:t>Тесленко</w:t>
            </w:r>
          </w:p>
          <w:p w:rsidR="002C2AD0" w:rsidRPr="0046553B" w:rsidRDefault="002C2AD0" w:rsidP="00DA7EE2">
            <w:pPr>
              <w:pStyle w:val="11"/>
              <w:spacing w:line="200" w:lineRule="atLeast"/>
              <w:jc w:val="center"/>
            </w:pPr>
            <w:r>
              <w:t>09.07.2019</w:t>
            </w:r>
          </w:p>
        </w:tc>
      </w:tr>
      <w:tr w:rsidR="001716B2" w:rsidTr="0026049D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1716B2" w:rsidRDefault="001716B2">
            <w:pPr>
              <w:pStyle w:val="11"/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1716B2" w:rsidRDefault="001716B2">
            <w:pPr>
              <w:pStyle w:val="11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1716B2" w:rsidRDefault="001716B2">
            <w:pPr>
              <w:pStyle w:val="11"/>
              <w:spacing w:before="60" w:after="60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1716B2" w:rsidRDefault="001716B2">
            <w:pPr>
              <w:pStyle w:val="11"/>
              <w:spacing w:before="60" w:after="60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1716B2" w:rsidRDefault="001716B2">
            <w:pPr>
              <w:pStyle w:val="11"/>
              <w:spacing w:before="60" w:after="6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1716B2" w:rsidRDefault="001716B2">
            <w:pPr>
              <w:pStyle w:val="11"/>
              <w:spacing w:before="60" w:after="60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1716B2" w:rsidRDefault="001716B2">
            <w:pPr>
              <w:pStyle w:val="11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ЮКСУ.00.9-20</w:t>
            </w:r>
          </w:p>
        </w:tc>
        <w:tc>
          <w:tcPr>
            <w:tcW w:w="1275" w:type="dxa"/>
            <w:vAlign w:val="center"/>
          </w:tcPr>
          <w:p w:rsidR="001716B2" w:rsidRDefault="001716B2">
            <w:pPr>
              <w:pStyle w:val="11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1716B2" w:rsidRDefault="001716B2">
            <w:pPr>
              <w:pStyle w:val="11"/>
              <w:jc w:val="center"/>
            </w:pPr>
            <w:r>
              <w:t>Малинина</w:t>
            </w:r>
          </w:p>
          <w:p w:rsidR="001716B2" w:rsidRDefault="001716B2">
            <w:pPr>
              <w:pStyle w:val="11"/>
              <w:jc w:val="center"/>
            </w:pPr>
            <w:r>
              <w:t>19.03.2020</w:t>
            </w:r>
          </w:p>
        </w:tc>
      </w:tr>
      <w:tr w:rsidR="00840499" w:rsidTr="005E6650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840499" w:rsidRPr="005C3572" w:rsidRDefault="00840499" w:rsidP="005E6650">
            <w:pPr>
              <w:pStyle w:val="11"/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:rsidR="00840499" w:rsidRPr="005C3572" w:rsidRDefault="00840499" w:rsidP="005E6650">
            <w:pPr>
              <w:pStyle w:val="11"/>
              <w:jc w:val="center"/>
            </w:pPr>
            <w:r w:rsidRPr="005C3572">
              <w:t>-</w:t>
            </w:r>
          </w:p>
        </w:tc>
        <w:tc>
          <w:tcPr>
            <w:tcW w:w="851" w:type="dxa"/>
            <w:vAlign w:val="center"/>
          </w:tcPr>
          <w:p w:rsidR="00840499" w:rsidRPr="005C3572" w:rsidRDefault="00840499" w:rsidP="005E6650">
            <w:pPr>
              <w:pStyle w:val="11"/>
              <w:spacing w:before="60" w:after="60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840499" w:rsidRPr="005C3572" w:rsidRDefault="00840499" w:rsidP="005E6650">
            <w:pPr>
              <w:pStyle w:val="11"/>
              <w:spacing w:before="60" w:after="60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840499" w:rsidRPr="005C3572" w:rsidRDefault="00840499" w:rsidP="005E6650">
            <w:pPr>
              <w:pStyle w:val="11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992" w:type="dxa"/>
            <w:vAlign w:val="center"/>
          </w:tcPr>
          <w:p w:rsidR="00840499" w:rsidRPr="005C3572" w:rsidRDefault="00840499" w:rsidP="005E6650">
            <w:pPr>
              <w:pStyle w:val="11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1418" w:type="dxa"/>
            <w:vAlign w:val="center"/>
          </w:tcPr>
          <w:p w:rsidR="00840499" w:rsidRPr="005C3572" w:rsidRDefault="00840499" w:rsidP="005E6650">
            <w:pPr>
              <w:pStyle w:val="11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ЮКСУ.00.26-20</w:t>
            </w:r>
          </w:p>
        </w:tc>
        <w:tc>
          <w:tcPr>
            <w:tcW w:w="1275" w:type="dxa"/>
            <w:vAlign w:val="center"/>
          </w:tcPr>
          <w:p w:rsidR="00840499" w:rsidRPr="005C3572" w:rsidRDefault="00840499" w:rsidP="005E6650">
            <w:pPr>
              <w:pStyle w:val="11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840499" w:rsidRDefault="00840499" w:rsidP="005E6650">
            <w:pPr>
              <w:pStyle w:val="11"/>
              <w:contextualSpacing/>
              <w:jc w:val="center"/>
            </w:pPr>
            <w:r>
              <w:t>Тесленко</w:t>
            </w:r>
          </w:p>
          <w:p w:rsidR="00840499" w:rsidRPr="005C3572" w:rsidRDefault="00840499" w:rsidP="005E6650">
            <w:pPr>
              <w:pStyle w:val="11"/>
              <w:contextualSpacing/>
              <w:jc w:val="center"/>
            </w:pPr>
            <w:r>
              <w:t>11.11.2020</w:t>
            </w: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000000"/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  <w:bottom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F50D7E" w:rsidRPr="00161E2C" w:rsidRDefault="00F50D7E" w:rsidP="00F50D7E">
      <w:pPr>
        <w:pStyle w:val="a3"/>
        <w:tabs>
          <w:tab w:val="clear" w:pos="4320"/>
          <w:tab w:val="clear" w:pos="8640"/>
        </w:tabs>
        <w:jc w:val="right"/>
        <w:rPr>
          <w:szCs w:val="24"/>
          <w:lang w:val="en-US"/>
        </w:rPr>
        <w:sectPr w:rsidR="00F50D7E" w:rsidRPr="00161E2C" w:rsidSect="00926F13">
          <w:headerReference w:type="default" r:id="rId12"/>
          <w:pgSz w:w="11907" w:h="16840" w:code="9"/>
          <w:pgMar w:top="567" w:right="992" w:bottom="340" w:left="1418" w:header="0" w:footer="397" w:gutter="0"/>
          <w:pgNumType w:start="2"/>
          <w:cols w:space="720"/>
        </w:sectPr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7953FE" w:rsidRDefault="007953FE">
      <w:pPr>
        <w:pStyle w:val="a3"/>
        <w:tabs>
          <w:tab w:val="clear" w:pos="4320"/>
          <w:tab w:val="clear" w:pos="8640"/>
        </w:tabs>
      </w:pPr>
      <w:r>
        <w:t>Итого в паспорте пронумерованных ___</w:t>
      </w:r>
      <w:r w:rsidR="00970730" w:rsidRPr="00970730">
        <w:rPr>
          <w:u w:val="single"/>
        </w:rPr>
        <w:t>1</w:t>
      </w:r>
      <w:r w:rsidR="002C2AD0" w:rsidRPr="002C2AD0">
        <w:rPr>
          <w:u w:val="single"/>
        </w:rPr>
        <w:t>8</w:t>
      </w:r>
      <w:r>
        <w:t>_____ страниц.</w:t>
      </w:r>
    </w:p>
    <w:p w:rsidR="007953FE" w:rsidRDefault="007953FE">
      <w:pPr>
        <w:pStyle w:val="a3"/>
        <w:tabs>
          <w:tab w:val="clear" w:pos="4320"/>
          <w:tab w:val="clear" w:pos="8640"/>
        </w:tabs>
      </w:pPr>
    </w:p>
    <w:p w:rsidR="007953FE" w:rsidRDefault="007953FE">
      <w:pPr>
        <w:pStyle w:val="a3"/>
        <w:tabs>
          <w:tab w:val="clear" w:pos="4320"/>
          <w:tab w:val="clear" w:pos="8640"/>
        </w:tabs>
      </w:pPr>
      <w:r>
        <w:t>Подпись _______________ Дата ______________</w:t>
      </w:r>
    </w:p>
    <w:p w:rsidR="007953FE" w:rsidRDefault="007953FE">
      <w:pPr>
        <w:pStyle w:val="a3"/>
        <w:tabs>
          <w:tab w:val="clear" w:pos="4320"/>
          <w:tab w:val="clear" w:pos="8640"/>
        </w:tabs>
      </w:pPr>
    </w:p>
    <w:p w:rsidR="00275DA6" w:rsidRDefault="00275DA6" w:rsidP="00275DA6">
      <w:pPr>
        <w:pStyle w:val="a3"/>
        <w:tabs>
          <w:tab w:val="clear" w:pos="4320"/>
          <w:tab w:val="clear" w:pos="8640"/>
        </w:tabs>
      </w:pPr>
      <w:r>
        <w:t>МП</w:t>
      </w:r>
    </w:p>
    <w:p w:rsidR="007953FE" w:rsidRDefault="007953FE" w:rsidP="00275DA6">
      <w:pPr>
        <w:pStyle w:val="a3"/>
        <w:tabs>
          <w:tab w:val="clear" w:pos="4320"/>
          <w:tab w:val="clear" w:pos="8640"/>
        </w:tabs>
      </w:pPr>
    </w:p>
    <w:sectPr w:rsidR="007953FE" w:rsidSect="00350556">
      <w:headerReference w:type="default" r:id="rId13"/>
      <w:footerReference w:type="default" r:id="rId14"/>
      <w:pgSz w:w="11907" w:h="16840" w:code="9"/>
      <w:pgMar w:top="1588" w:right="992" w:bottom="567" w:left="1418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81D" w:rsidRDefault="00D7681D">
      <w:r>
        <w:separator/>
      </w:r>
    </w:p>
  </w:endnote>
  <w:endnote w:type="continuationSeparator" w:id="0">
    <w:p w:rsidR="00D7681D" w:rsidRDefault="00D7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Cy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 w:rsidP="0038747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9B5A6B" w:rsidRDefault="009B5A6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Pr="00387472" w:rsidRDefault="009B5A6B" w:rsidP="00637F7D">
    <w:pPr>
      <w:pStyle w:val="a6"/>
      <w:framePr w:wrap="around" w:vAnchor="text" w:hAnchor="margin" w:xAlign="right" w:y="1"/>
      <w:rPr>
        <w:rStyle w:val="a7"/>
        <w:sz w:val="24"/>
        <w:szCs w:val="24"/>
      </w:rPr>
    </w:pPr>
  </w:p>
  <w:p w:rsidR="009B5A6B" w:rsidRDefault="009B5A6B" w:rsidP="00387472">
    <w:pPr>
      <w:pStyle w:val="a6"/>
      <w:ind w:right="360"/>
      <w:jc w:val="right"/>
      <w:rPr>
        <w:sz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81D" w:rsidRDefault="00D7681D">
      <w:r>
        <w:separator/>
      </w:r>
    </w:p>
  </w:footnote>
  <w:footnote w:type="continuationSeparator" w:id="0">
    <w:p w:rsidR="00D7681D" w:rsidRDefault="00D76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9B5A6B" w:rsidRDefault="009B5A6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pStyle w:val="a3"/>
      <w:spacing w:line="240" w:lineRule="auto"/>
      <w:ind w:right="35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Pr="00931B57" w:rsidRDefault="009B5A6B" w:rsidP="00931B57">
    <w:pPr>
      <w:pStyle w:val="a3"/>
      <w:rPr>
        <w:rStyle w:val="a7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440459E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54"/>
        </w:tabs>
        <w:ind w:left="454" w:firstLine="292"/>
      </w:pPr>
      <w:rPr>
        <w:rFonts w:ascii="Courier New" w:hAnsi="Courier New"/>
      </w:rPr>
    </w:lvl>
  </w:abstractNum>
  <w:abstractNum w:abstractNumId="2">
    <w:nsid w:val="0262282A"/>
    <w:multiLevelType w:val="multilevel"/>
    <w:tmpl w:val="38F0D252"/>
    <w:lvl w:ilvl="0">
      <w:start w:val="9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</w:rPr>
    </w:lvl>
  </w:abstractNum>
  <w:abstractNum w:abstractNumId="3">
    <w:nsid w:val="08B243BB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4">
    <w:nsid w:val="0E337A10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5">
    <w:nsid w:val="11784E9A"/>
    <w:multiLevelType w:val="multilevel"/>
    <w:tmpl w:val="41BE6E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6">
    <w:nsid w:val="11966876"/>
    <w:multiLevelType w:val="hybridMultilevel"/>
    <w:tmpl w:val="ABE60B38"/>
    <w:lvl w:ilvl="0" w:tplc="5A249D2A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1C204A9"/>
    <w:multiLevelType w:val="hybridMultilevel"/>
    <w:tmpl w:val="0EC26774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D66183"/>
    <w:multiLevelType w:val="singleLevel"/>
    <w:tmpl w:val="64A0B3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5977F09"/>
    <w:multiLevelType w:val="multilevel"/>
    <w:tmpl w:val="54F4963A"/>
    <w:lvl w:ilvl="0">
      <w:start w:val="1"/>
      <w:numFmt w:val="russianLower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15"/>
        </w:tabs>
        <w:ind w:left="1715" w:hanging="360"/>
      </w:pPr>
    </w:lvl>
    <w:lvl w:ilvl="2">
      <w:start w:val="1"/>
      <w:numFmt w:val="decimal"/>
      <w:lvlText w:val="%3."/>
      <w:lvlJc w:val="left"/>
      <w:pPr>
        <w:tabs>
          <w:tab w:val="num" w:pos="2435"/>
        </w:tabs>
        <w:ind w:left="2435" w:hanging="360"/>
      </w:pPr>
    </w:lvl>
    <w:lvl w:ilvl="3">
      <w:start w:val="1"/>
      <w:numFmt w:val="decimal"/>
      <w:pStyle w:val="4"/>
      <w:lvlText w:val="%4."/>
      <w:lvlJc w:val="left"/>
      <w:pPr>
        <w:tabs>
          <w:tab w:val="num" w:pos="3155"/>
        </w:tabs>
        <w:ind w:left="3155" w:hanging="360"/>
      </w:pPr>
    </w:lvl>
    <w:lvl w:ilvl="4">
      <w:start w:val="1"/>
      <w:numFmt w:val="decimal"/>
      <w:lvlText w:val="%5."/>
      <w:lvlJc w:val="left"/>
      <w:pPr>
        <w:tabs>
          <w:tab w:val="num" w:pos="3875"/>
        </w:tabs>
        <w:ind w:left="3875" w:hanging="360"/>
      </w:pPr>
    </w:lvl>
    <w:lvl w:ilvl="5">
      <w:start w:val="1"/>
      <w:numFmt w:val="decimal"/>
      <w:lvlText w:val="%6."/>
      <w:lvlJc w:val="left"/>
      <w:pPr>
        <w:tabs>
          <w:tab w:val="num" w:pos="4595"/>
        </w:tabs>
        <w:ind w:left="4595" w:hanging="360"/>
      </w:pPr>
    </w:lvl>
    <w:lvl w:ilvl="6">
      <w:start w:val="1"/>
      <w:numFmt w:val="decimal"/>
      <w:lvlText w:val="%7."/>
      <w:lvlJc w:val="left"/>
      <w:pPr>
        <w:tabs>
          <w:tab w:val="num" w:pos="5315"/>
        </w:tabs>
        <w:ind w:left="5315" w:hanging="360"/>
      </w:pPr>
    </w:lvl>
    <w:lvl w:ilvl="7">
      <w:start w:val="1"/>
      <w:numFmt w:val="decimal"/>
      <w:lvlText w:val="%8."/>
      <w:lvlJc w:val="left"/>
      <w:pPr>
        <w:tabs>
          <w:tab w:val="num" w:pos="6035"/>
        </w:tabs>
        <w:ind w:left="6035" w:hanging="360"/>
      </w:pPr>
    </w:lvl>
    <w:lvl w:ilvl="8">
      <w:start w:val="1"/>
      <w:numFmt w:val="decimal"/>
      <w:lvlText w:val="%9."/>
      <w:lvlJc w:val="left"/>
      <w:pPr>
        <w:tabs>
          <w:tab w:val="num" w:pos="6755"/>
        </w:tabs>
        <w:ind w:left="6755" w:hanging="360"/>
      </w:pPr>
    </w:lvl>
  </w:abstractNum>
  <w:abstractNum w:abstractNumId="10">
    <w:nsid w:val="19C965C7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1">
    <w:nsid w:val="1B5013C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2">
    <w:nsid w:val="1C103B25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3">
    <w:nsid w:val="23B925D8"/>
    <w:multiLevelType w:val="singleLevel"/>
    <w:tmpl w:val="1B7CBB9E"/>
    <w:lvl w:ilvl="0">
      <w:numFmt w:val="bullet"/>
      <w:pStyle w:val="2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2FC54CCE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5">
    <w:nsid w:val="2FC678B6"/>
    <w:multiLevelType w:val="singleLevel"/>
    <w:tmpl w:val="870EA5E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</w:abstractNum>
  <w:abstractNum w:abstractNumId="16">
    <w:nsid w:val="312230ED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7">
    <w:nsid w:val="35007CEF"/>
    <w:multiLevelType w:val="hybridMultilevel"/>
    <w:tmpl w:val="5F5A863E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CC7FDB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19">
    <w:nsid w:val="3BA731D6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0">
    <w:nsid w:val="3CA30BB9"/>
    <w:multiLevelType w:val="multilevel"/>
    <w:tmpl w:val="61E4D2CA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4"/>
      </w:rPr>
    </w:lvl>
    <w:lvl w:ilvl="1">
      <w:start w:val="1"/>
      <w:numFmt w:val="bullet"/>
      <w:pStyle w:val="spmarq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6480"/>
      </w:pPr>
    </w:lvl>
  </w:abstractNum>
  <w:abstractNum w:abstractNumId="21">
    <w:nsid w:val="3DA763A9"/>
    <w:multiLevelType w:val="multilevel"/>
    <w:tmpl w:val="04546D5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0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2">
    <w:nsid w:val="46B00030"/>
    <w:multiLevelType w:val="singleLevel"/>
    <w:tmpl w:val="C206ECD4"/>
    <w:lvl w:ilvl="0">
      <w:numFmt w:val="bullet"/>
      <w:lvlText w:val="-"/>
      <w:lvlJc w:val="left"/>
      <w:pPr>
        <w:tabs>
          <w:tab w:val="num" w:pos="637"/>
        </w:tabs>
        <w:ind w:left="637" w:hanging="360"/>
      </w:pPr>
      <w:rPr>
        <w:rFonts w:hint="default"/>
      </w:rPr>
    </w:lvl>
  </w:abstractNum>
  <w:abstractNum w:abstractNumId="23">
    <w:nsid w:val="474D08BD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49DD6C58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5">
    <w:nsid w:val="4AD476F4"/>
    <w:multiLevelType w:val="singleLevel"/>
    <w:tmpl w:val="EB5E3B44"/>
    <w:lvl w:ilvl="0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ADD3C33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7">
    <w:nsid w:val="4E1260E3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8">
    <w:nsid w:val="504E7520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9">
    <w:nsid w:val="50A34EB1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51573174"/>
    <w:multiLevelType w:val="singleLevel"/>
    <w:tmpl w:val="0D12BEB4"/>
    <w:lvl w:ilvl="0">
      <w:numFmt w:val="bullet"/>
      <w:pStyle w:val="3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>
    <w:nsid w:val="5C421FDE"/>
    <w:multiLevelType w:val="singleLevel"/>
    <w:tmpl w:val="72F4647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2">
    <w:nsid w:val="5DBB0E4D"/>
    <w:multiLevelType w:val="singleLevel"/>
    <w:tmpl w:val="612EBCF6"/>
    <w:lvl w:ilvl="0">
      <w:start w:val="2"/>
      <w:numFmt w:val="bullet"/>
      <w:pStyle w:val="210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3">
    <w:nsid w:val="627E469B"/>
    <w:multiLevelType w:val="multilevel"/>
    <w:tmpl w:val="FC583FEA"/>
    <w:lvl w:ilvl="0">
      <w:start w:val="1"/>
      <w:numFmt w:val="decimal"/>
      <w:lvlText w:val="%1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144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" w:hanging="72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34">
    <w:nsid w:val="64F84C2B"/>
    <w:multiLevelType w:val="hybridMultilevel"/>
    <w:tmpl w:val="BCF80B64"/>
    <w:lvl w:ilvl="0" w:tplc="6FA0C300">
      <w:start w:val="1"/>
      <w:numFmt w:val="russianLow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585"/>
        </w:tabs>
        <w:ind w:firstLine="720"/>
      </w:pPr>
      <w:rPr>
        <w:rFonts w:ascii="Symbol" w:hAnsi="Symbol" w:cs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FD757B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7">
    <w:nsid w:val="71965B65"/>
    <w:multiLevelType w:val="singleLevel"/>
    <w:tmpl w:val="11901FC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>
    <w:nsid w:val="73246CBA"/>
    <w:multiLevelType w:val="singleLevel"/>
    <w:tmpl w:val="C4B0256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754E08B6"/>
    <w:multiLevelType w:val="singleLevel"/>
    <w:tmpl w:val="9CFCEE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769338E1"/>
    <w:multiLevelType w:val="singleLevel"/>
    <w:tmpl w:val="B316ED8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1">
    <w:nsid w:val="7D7D6755"/>
    <w:multiLevelType w:val="singleLevel"/>
    <w:tmpl w:val="8B90BB6E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1"/>
  </w:num>
  <w:num w:numId="2">
    <w:abstractNumId w:val="25"/>
  </w:num>
  <w:num w:numId="3">
    <w:abstractNumId w:val="8"/>
  </w:num>
  <w:num w:numId="4">
    <w:abstractNumId w:val="31"/>
  </w:num>
  <w:num w:numId="5">
    <w:abstractNumId w:val="40"/>
  </w:num>
  <w:num w:numId="6">
    <w:abstractNumId w:val="39"/>
  </w:num>
  <w:num w:numId="7">
    <w:abstractNumId w:val="2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59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4"/>
  </w:num>
  <w:num w:numId="10">
    <w:abstractNumId w:val="3"/>
  </w:num>
  <w:num w:numId="11">
    <w:abstractNumId w:val="10"/>
  </w:num>
  <w:num w:numId="12">
    <w:abstractNumId w:val="41"/>
  </w:num>
  <w:num w:numId="13">
    <w:abstractNumId w:val="36"/>
  </w:num>
  <w:num w:numId="14">
    <w:abstractNumId w:val="32"/>
  </w:num>
  <w:num w:numId="15">
    <w:abstractNumId w:val="11"/>
  </w:num>
  <w:num w:numId="16">
    <w:abstractNumId w:val="16"/>
  </w:num>
  <w:num w:numId="17">
    <w:abstractNumId w:val="22"/>
  </w:num>
  <w:num w:numId="18">
    <w:abstractNumId w:val="15"/>
  </w:num>
  <w:num w:numId="19">
    <w:abstractNumId w:val="23"/>
  </w:num>
  <w:num w:numId="20">
    <w:abstractNumId w:val="28"/>
  </w:num>
  <w:num w:numId="21">
    <w:abstractNumId w:val="33"/>
  </w:num>
  <w:num w:numId="22">
    <w:abstractNumId w:val="30"/>
  </w:num>
  <w:num w:numId="23">
    <w:abstractNumId w:val="13"/>
  </w:num>
  <w:num w:numId="24">
    <w:abstractNumId w:val="12"/>
  </w:num>
  <w:num w:numId="25">
    <w:abstractNumId w:val="4"/>
  </w:num>
  <w:num w:numId="26">
    <w:abstractNumId w:val="37"/>
  </w:num>
  <w:num w:numId="27">
    <w:abstractNumId w:val="29"/>
  </w:num>
  <w:num w:numId="28">
    <w:abstractNumId w:val="26"/>
  </w:num>
  <w:num w:numId="29">
    <w:abstractNumId w:val="38"/>
  </w:num>
  <w:num w:numId="30">
    <w:abstractNumId w:val="9"/>
  </w:num>
  <w:num w:numId="31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lvl w:ilvl="0">
        <w:start w:val="1"/>
        <w:numFmt w:val="bullet"/>
        <w:suff w:val="space"/>
        <w:lvlText w:val=""/>
        <w:lvlJc w:val="left"/>
        <w:pPr>
          <w:ind w:left="227" w:hanging="227"/>
        </w:pPr>
        <w:rPr>
          <w:rFonts w:ascii="Symbol" w:hAnsi="Symbol" w:hint="default"/>
          <w:sz w:val="28"/>
        </w:rPr>
      </w:lvl>
    </w:lvlOverride>
  </w:num>
  <w:num w:numId="33">
    <w:abstractNumId w:val="35"/>
  </w:num>
  <w:num w:numId="34">
    <w:abstractNumId w:val="18"/>
  </w:num>
  <w:num w:numId="35">
    <w:abstractNumId w:val="27"/>
  </w:num>
  <w:num w:numId="36">
    <w:abstractNumId w:val="5"/>
  </w:num>
  <w:num w:numId="37">
    <w:abstractNumId w:val="1"/>
  </w:num>
  <w:num w:numId="38">
    <w:abstractNumId w:val="7"/>
  </w:num>
  <w:num w:numId="39">
    <w:abstractNumId w:val="17"/>
  </w:num>
  <w:num w:numId="40">
    <w:abstractNumId w:val="6"/>
  </w:num>
  <w:num w:numId="41">
    <w:abstractNumId w:val="34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D7"/>
    <w:rsid w:val="00013AFF"/>
    <w:rsid w:val="000152FC"/>
    <w:rsid w:val="00023343"/>
    <w:rsid w:val="00025396"/>
    <w:rsid w:val="00025879"/>
    <w:rsid w:val="00027DF1"/>
    <w:rsid w:val="000407CA"/>
    <w:rsid w:val="000505F9"/>
    <w:rsid w:val="00051269"/>
    <w:rsid w:val="00060156"/>
    <w:rsid w:val="0006446B"/>
    <w:rsid w:val="00070A6D"/>
    <w:rsid w:val="000812D0"/>
    <w:rsid w:val="00083DD7"/>
    <w:rsid w:val="0009140C"/>
    <w:rsid w:val="00097B10"/>
    <w:rsid w:val="00097CF7"/>
    <w:rsid w:val="000A1C59"/>
    <w:rsid w:val="000A1D86"/>
    <w:rsid w:val="000A3322"/>
    <w:rsid w:val="000A6256"/>
    <w:rsid w:val="000A7D1C"/>
    <w:rsid w:val="000B05D5"/>
    <w:rsid w:val="000B44FA"/>
    <w:rsid w:val="000B6517"/>
    <w:rsid w:val="000D4B8D"/>
    <w:rsid w:val="000D5370"/>
    <w:rsid w:val="000D5DF8"/>
    <w:rsid w:val="000E203A"/>
    <w:rsid w:val="000E7D6F"/>
    <w:rsid w:val="000F0066"/>
    <w:rsid w:val="000F124E"/>
    <w:rsid w:val="000F4F81"/>
    <w:rsid w:val="00104D43"/>
    <w:rsid w:val="001059D6"/>
    <w:rsid w:val="00107EAE"/>
    <w:rsid w:val="001123C9"/>
    <w:rsid w:val="00113EC2"/>
    <w:rsid w:val="00124FA5"/>
    <w:rsid w:val="00127770"/>
    <w:rsid w:val="00135445"/>
    <w:rsid w:val="00142B1D"/>
    <w:rsid w:val="001443ED"/>
    <w:rsid w:val="00151547"/>
    <w:rsid w:val="00152146"/>
    <w:rsid w:val="0016095E"/>
    <w:rsid w:val="00161E2C"/>
    <w:rsid w:val="001716B2"/>
    <w:rsid w:val="00181CB7"/>
    <w:rsid w:val="00190DF8"/>
    <w:rsid w:val="001A3D7C"/>
    <w:rsid w:val="001A4B57"/>
    <w:rsid w:val="001B4D45"/>
    <w:rsid w:val="001C491D"/>
    <w:rsid w:val="001C5107"/>
    <w:rsid w:val="001C5C28"/>
    <w:rsid w:val="001C5D13"/>
    <w:rsid w:val="001F07E7"/>
    <w:rsid w:val="002127D5"/>
    <w:rsid w:val="002129F8"/>
    <w:rsid w:val="00220015"/>
    <w:rsid w:val="00220A8A"/>
    <w:rsid w:val="00227DED"/>
    <w:rsid w:val="00232471"/>
    <w:rsid w:val="00233560"/>
    <w:rsid w:val="0025054B"/>
    <w:rsid w:val="002505D7"/>
    <w:rsid w:val="002513FB"/>
    <w:rsid w:val="00252D4C"/>
    <w:rsid w:val="0025732E"/>
    <w:rsid w:val="0026049D"/>
    <w:rsid w:val="00270EA5"/>
    <w:rsid w:val="00274E22"/>
    <w:rsid w:val="00275DA6"/>
    <w:rsid w:val="00281A07"/>
    <w:rsid w:val="00285EBC"/>
    <w:rsid w:val="00290800"/>
    <w:rsid w:val="002B6AAD"/>
    <w:rsid w:val="002C2AD0"/>
    <w:rsid w:val="002D1947"/>
    <w:rsid w:val="002D3B50"/>
    <w:rsid w:val="002D4315"/>
    <w:rsid w:val="002D55FD"/>
    <w:rsid w:val="002F3FF2"/>
    <w:rsid w:val="002F4EF3"/>
    <w:rsid w:val="00300A7A"/>
    <w:rsid w:val="0031625B"/>
    <w:rsid w:val="00320C77"/>
    <w:rsid w:val="0032663C"/>
    <w:rsid w:val="003361EC"/>
    <w:rsid w:val="00345958"/>
    <w:rsid w:val="00350556"/>
    <w:rsid w:val="00357602"/>
    <w:rsid w:val="00363517"/>
    <w:rsid w:val="00366E0E"/>
    <w:rsid w:val="00371AC0"/>
    <w:rsid w:val="00371BF1"/>
    <w:rsid w:val="00387472"/>
    <w:rsid w:val="003A3B68"/>
    <w:rsid w:val="003D4864"/>
    <w:rsid w:val="003E56FB"/>
    <w:rsid w:val="003F7642"/>
    <w:rsid w:val="00403598"/>
    <w:rsid w:val="00410C80"/>
    <w:rsid w:val="0042146E"/>
    <w:rsid w:val="00427946"/>
    <w:rsid w:val="00427D2C"/>
    <w:rsid w:val="004318BC"/>
    <w:rsid w:val="00434FBB"/>
    <w:rsid w:val="004362E5"/>
    <w:rsid w:val="00447A9E"/>
    <w:rsid w:val="00450B69"/>
    <w:rsid w:val="004616D1"/>
    <w:rsid w:val="00461CDB"/>
    <w:rsid w:val="004654C2"/>
    <w:rsid w:val="004935CF"/>
    <w:rsid w:val="00493B7E"/>
    <w:rsid w:val="00495139"/>
    <w:rsid w:val="004A1CAF"/>
    <w:rsid w:val="004B2C3B"/>
    <w:rsid w:val="004C5E53"/>
    <w:rsid w:val="004D7A39"/>
    <w:rsid w:val="0050016B"/>
    <w:rsid w:val="00504740"/>
    <w:rsid w:val="00513EE9"/>
    <w:rsid w:val="00520DDE"/>
    <w:rsid w:val="0052196C"/>
    <w:rsid w:val="00525359"/>
    <w:rsid w:val="00525D38"/>
    <w:rsid w:val="00530DD1"/>
    <w:rsid w:val="00534813"/>
    <w:rsid w:val="00535135"/>
    <w:rsid w:val="005359B5"/>
    <w:rsid w:val="0054443E"/>
    <w:rsid w:val="005459D3"/>
    <w:rsid w:val="005671CF"/>
    <w:rsid w:val="00567A65"/>
    <w:rsid w:val="005723F5"/>
    <w:rsid w:val="00580FBC"/>
    <w:rsid w:val="00581D96"/>
    <w:rsid w:val="005879B1"/>
    <w:rsid w:val="005961E3"/>
    <w:rsid w:val="00597F7C"/>
    <w:rsid w:val="005C153D"/>
    <w:rsid w:val="005C4364"/>
    <w:rsid w:val="005C6D5C"/>
    <w:rsid w:val="005C7BEC"/>
    <w:rsid w:val="005E6650"/>
    <w:rsid w:val="005E677A"/>
    <w:rsid w:val="005F536F"/>
    <w:rsid w:val="005F64ED"/>
    <w:rsid w:val="0060225A"/>
    <w:rsid w:val="00604E51"/>
    <w:rsid w:val="006102C6"/>
    <w:rsid w:val="00637F7D"/>
    <w:rsid w:val="00641758"/>
    <w:rsid w:val="00650F34"/>
    <w:rsid w:val="006527F4"/>
    <w:rsid w:val="006560C1"/>
    <w:rsid w:val="00670A40"/>
    <w:rsid w:val="00673A57"/>
    <w:rsid w:val="006927DA"/>
    <w:rsid w:val="006A08B9"/>
    <w:rsid w:val="006A5571"/>
    <w:rsid w:val="006B35F0"/>
    <w:rsid w:val="006D1A94"/>
    <w:rsid w:val="006D6B19"/>
    <w:rsid w:val="006E3EC2"/>
    <w:rsid w:val="00702FF2"/>
    <w:rsid w:val="0070787E"/>
    <w:rsid w:val="00715A7E"/>
    <w:rsid w:val="007266BD"/>
    <w:rsid w:val="00730A80"/>
    <w:rsid w:val="00731ED8"/>
    <w:rsid w:val="007443B3"/>
    <w:rsid w:val="007527C8"/>
    <w:rsid w:val="00757A51"/>
    <w:rsid w:val="00762232"/>
    <w:rsid w:val="007724BC"/>
    <w:rsid w:val="00782FF4"/>
    <w:rsid w:val="00791348"/>
    <w:rsid w:val="0079226D"/>
    <w:rsid w:val="0079413E"/>
    <w:rsid w:val="007953FE"/>
    <w:rsid w:val="00797397"/>
    <w:rsid w:val="007B5331"/>
    <w:rsid w:val="007B5FDE"/>
    <w:rsid w:val="007B6685"/>
    <w:rsid w:val="007E25D3"/>
    <w:rsid w:val="007F5ADD"/>
    <w:rsid w:val="00802C36"/>
    <w:rsid w:val="00806976"/>
    <w:rsid w:val="00810FD3"/>
    <w:rsid w:val="008323C5"/>
    <w:rsid w:val="00840499"/>
    <w:rsid w:val="0084365E"/>
    <w:rsid w:val="0085167E"/>
    <w:rsid w:val="0085395D"/>
    <w:rsid w:val="00864EFC"/>
    <w:rsid w:val="00865A84"/>
    <w:rsid w:val="008730AA"/>
    <w:rsid w:val="008810EC"/>
    <w:rsid w:val="00881398"/>
    <w:rsid w:val="00891144"/>
    <w:rsid w:val="00892C82"/>
    <w:rsid w:val="00893576"/>
    <w:rsid w:val="00894345"/>
    <w:rsid w:val="00894DAD"/>
    <w:rsid w:val="0089755D"/>
    <w:rsid w:val="00897B96"/>
    <w:rsid w:val="008C348F"/>
    <w:rsid w:val="008D185A"/>
    <w:rsid w:val="008E5833"/>
    <w:rsid w:val="008E65A7"/>
    <w:rsid w:val="008E7FE1"/>
    <w:rsid w:val="009205AE"/>
    <w:rsid w:val="00926F13"/>
    <w:rsid w:val="009303F6"/>
    <w:rsid w:val="00931601"/>
    <w:rsid w:val="00931B57"/>
    <w:rsid w:val="00937E5A"/>
    <w:rsid w:val="00942BB0"/>
    <w:rsid w:val="00943C34"/>
    <w:rsid w:val="00953E68"/>
    <w:rsid w:val="00954A22"/>
    <w:rsid w:val="009616B7"/>
    <w:rsid w:val="00970730"/>
    <w:rsid w:val="009813FE"/>
    <w:rsid w:val="009821F4"/>
    <w:rsid w:val="0098645B"/>
    <w:rsid w:val="009B1A1B"/>
    <w:rsid w:val="009B1CD7"/>
    <w:rsid w:val="009B5A6B"/>
    <w:rsid w:val="009B64F3"/>
    <w:rsid w:val="009C34FF"/>
    <w:rsid w:val="009C6294"/>
    <w:rsid w:val="009C7AE3"/>
    <w:rsid w:val="009D22AB"/>
    <w:rsid w:val="009D5C35"/>
    <w:rsid w:val="009E4C57"/>
    <w:rsid w:val="009E737A"/>
    <w:rsid w:val="009E7E87"/>
    <w:rsid w:val="009F0598"/>
    <w:rsid w:val="009F2417"/>
    <w:rsid w:val="009F505D"/>
    <w:rsid w:val="009F6CD5"/>
    <w:rsid w:val="00A1384C"/>
    <w:rsid w:val="00A20C4C"/>
    <w:rsid w:val="00A27569"/>
    <w:rsid w:val="00A31CC1"/>
    <w:rsid w:val="00A4559A"/>
    <w:rsid w:val="00A52B5A"/>
    <w:rsid w:val="00A56F39"/>
    <w:rsid w:val="00A66D17"/>
    <w:rsid w:val="00A72D67"/>
    <w:rsid w:val="00A7347A"/>
    <w:rsid w:val="00A75C78"/>
    <w:rsid w:val="00A8263F"/>
    <w:rsid w:val="00A83130"/>
    <w:rsid w:val="00AA3280"/>
    <w:rsid w:val="00AA3C65"/>
    <w:rsid w:val="00AA3EEC"/>
    <w:rsid w:val="00AA4A26"/>
    <w:rsid w:val="00AA52CE"/>
    <w:rsid w:val="00AB4C35"/>
    <w:rsid w:val="00AC25A5"/>
    <w:rsid w:val="00AE27B2"/>
    <w:rsid w:val="00AE546D"/>
    <w:rsid w:val="00AE7E4D"/>
    <w:rsid w:val="00AF7F82"/>
    <w:rsid w:val="00B05010"/>
    <w:rsid w:val="00B10EC4"/>
    <w:rsid w:val="00B14E45"/>
    <w:rsid w:val="00B30A8F"/>
    <w:rsid w:val="00B44A1E"/>
    <w:rsid w:val="00B45125"/>
    <w:rsid w:val="00B722A8"/>
    <w:rsid w:val="00B739D0"/>
    <w:rsid w:val="00B77C69"/>
    <w:rsid w:val="00B91DC7"/>
    <w:rsid w:val="00BA6646"/>
    <w:rsid w:val="00BB18CE"/>
    <w:rsid w:val="00BC09E5"/>
    <w:rsid w:val="00BC7FEF"/>
    <w:rsid w:val="00BD33D8"/>
    <w:rsid w:val="00BD4FAA"/>
    <w:rsid w:val="00BD5A60"/>
    <w:rsid w:val="00BE04CD"/>
    <w:rsid w:val="00BE1F66"/>
    <w:rsid w:val="00BF65CB"/>
    <w:rsid w:val="00C00C64"/>
    <w:rsid w:val="00C04369"/>
    <w:rsid w:val="00C1202F"/>
    <w:rsid w:val="00C364EA"/>
    <w:rsid w:val="00C4226B"/>
    <w:rsid w:val="00C50CD5"/>
    <w:rsid w:val="00C60D6C"/>
    <w:rsid w:val="00C62E1C"/>
    <w:rsid w:val="00C642B8"/>
    <w:rsid w:val="00C728F8"/>
    <w:rsid w:val="00C80765"/>
    <w:rsid w:val="00C821D9"/>
    <w:rsid w:val="00CB391F"/>
    <w:rsid w:val="00CB478F"/>
    <w:rsid w:val="00CD15A1"/>
    <w:rsid w:val="00CD5BC6"/>
    <w:rsid w:val="00CE3993"/>
    <w:rsid w:val="00D00D58"/>
    <w:rsid w:val="00D05EDC"/>
    <w:rsid w:val="00D13648"/>
    <w:rsid w:val="00D1376E"/>
    <w:rsid w:val="00D25575"/>
    <w:rsid w:val="00D45F6A"/>
    <w:rsid w:val="00D55B0E"/>
    <w:rsid w:val="00D72E3C"/>
    <w:rsid w:val="00D74A3C"/>
    <w:rsid w:val="00D763CE"/>
    <w:rsid w:val="00D7681D"/>
    <w:rsid w:val="00D801C1"/>
    <w:rsid w:val="00D9109B"/>
    <w:rsid w:val="00D935D0"/>
    <w:rsid w:val="00D95537"/>
    <w:rsid w:val="00D97003"/>
    <w:rsid w:val="00D97985"/>
    <w:rsid w:val="00DA7025"/>
    <w:rsid w:val="00DA7EE2"/>
    <w:rsid w:val="00DB362B"/>
    <w:rsid w:val="00DB3C25"/>
    <w:rsid w:val="00DB3C2D"/>
    <w:rsid w:val="00DC075F"/>
    <w:rsid w:val="00DD36FA"/>
    <w:rsid w:val="00DE2518"/>
    <w:rsid w:val="00DE3E11"/>
    <w:rsid w:val="00DE54E0"/>
    <w:rsid w:val="00DE646F"/>
    <w:rsid w:val="00DE7214"/>
    <w:rsid w:val="00DF4260"/>
    <w:rsid w:val="00DF4BC6"/>
    <w:rsid w:val="00DF7EAC"/>
    <w:rsid w:val="00E04C0D"/>
    <w:rsid w:val="00E04CBD"/>
    <w:rsid w:val="00E10FE1"/>
    <w:rsid w:val="00E24F90"/>
    <w:rsid w:val="00E27FF4"/>
    <w:rsid w:val="00E350F7"/>
    <w:rsid w:val="00E375B6"/>
    <w:rsid w:val="00E445DE"/>
    <w:rsid w:val="00E45664"/>
    <w:rsid w:val="00E57986"/>
    <w:rsid w:val="00E67942"/>
    <w:rsid w:val="00E73517"/>
    <w:rsid w:val="00E75F41"/>
    <w:rsid w:val="00E861EF"/>
    <w:rsid w:val="00EA403C"/>
    <w:rsid w:val="00EB17B9"/>
    <w:rsid w:val="00EB4475"/>
    <w:rsid w:val="00EC1D61"/>
    <w:rsid w:val="00ED561D"/>
    <w:rsid w:val="00EE6CA1"/>
    <w:rsid w:val="00EE71E7"/>
    <w:rsid w:val="00EF1305"/>
    <w:rsid w:val="00EF4D7E"/>
    <w:rsid w:val="00EF5B28"/>
    <w:rsid w:val="00EF6E42"/>
    <w:rsid w:val="00F03BA4"/>
    <w:rsid w:val="00F13712"/>
    <w:rsid w:val="00F175E1"/>
    <w:rsid w:val="00F17BD6"/>
    <w:rsid w:val="00F37CCB"/>
    <w:rsid w:val="00F507A8"/>
    <w:rsid w:val="00F50D7E"/>
    <w:rsid w:val="00F561DB"/>
    <w:rsid w:val="00F73F25"/>
    <w:rsid w:val="00F74D77"/>
    <w:rsid w:val="00F8778C"/>
    <w:rsid w:val="00F92DB6"/>
    <w:rsid w:val="00F95ECB"/>
    <w:rsid w:val="00FA2DB5"/>
    <w:rsid w:val="00FB49D2"/>
    <w:rsid w:val="00FB5EC5"/>
    <w:rsid w:val="00FC16E0"/>
    <w:rsid w:val="00FC1CFA"/>
    <w:rsid w:val="00FC3D45"/>
    <w:rsid w:val="00FC6FC1"/>
    <w:rsid w:val="00FD25DF"/>
    <w:rsid w:val="00FE7553"/>
    <w:rsid w:val="00FF0A83"/>
    <w:rsid w:val="00FF2415"/>
    <w:rsid w:val="00FF4EE8"/>
    <w:rsid w:val="00FF72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EF612D-556D-45B0-AC3B-6CBA047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4FA"/>
    <w:pPr>
      <w:spacing w:line="360" w:lineRule="auto"/>
    </w:pPr>
    <w:rPr>
      <w:sz w:val="26"/>
    </w:rPr>
  </w:style>
  <w:style w:type="paragraph" w:styleId="1">
    <w:name w:val="heading 1"/>
    <w:aliases w:val="раздел"/>
    <w:basedOn w:val="a"/>
    <w:next w:val="a"/>
    <w:qFormat/>
    <w:pPr>
      <w:keepNext/>
      <w:numPr>
        <w:numId w:val="1"/>
      </w:numPr>
      <w:spacing w:before="360" w:after="240"/>
      <w:outlineLvl w:val="0"/>
    </w:pPr>
    <w:rPr>
      <w:b/>
      <w:kern w:val="28"/>
      <w:sz w:val="32"/>
    </w:rPr>
  </w:style>
  <w:style w:type="paragraph" w:styleId="2">
    <w:name w:val="heading 2"/>
    <w:aliases w:val="пункт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3">
    <w:name w:val="heading 3"/>
    <w:aliases w:val="п/п"/>
    <w:basedOn w:val="a"/>
    <w:next w:val="a"/>
    <w:qFormat/>
    <w:pPr>
      <w:keepNext/>
      <w:numPr>
        <w:ilvl w:val="2"/>
        <w:numId w:val="1"/>
      </w:numPr>
      <w:spacing w:before="120" w:after="60"/>
      <w:outlineLvl w:val="2"/>
    </w:pPr>
    <w:rPr>
      <w:b/>
      <w:sz w:val="24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120" w:after="60"/>
      <w:outlineLvl w:val="3"/>
    </w:pPr>
    <w:rPr>
      <w:sz w:val="24"/>
      <w:u w:val="single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  <w:rPr>
      <w:sz w:val="24"/>
    </w:rPr>
  </w:style>
  <w:style w:type="paragraph" w:styleId="a5">
    <w:name w:val="Title"/>
    <w:basedOn w:val="a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paragraph" w:styleId="10">
    <w:name w:val="toc 1"/>
    <w:basedOn w:val="a"/>
    <w:next w:val="a"/>
    <w:semiHidden/>
    <w:pPr>
      <w:tabs>
        <w:tab w:val="right" w:leader="dot" w:pos="9353"/>
      </w:tabs>
    </w:pPr>
    <w:rPr>
      <w:b/>
      <w:sz w:val="28"/>
    </w:rPr>
  </w:style>
  <w:style w:type="paragraph" w:styleId="20">
    <w:name w:val="toc 2"/>
    <w:basedOn w:val="a"/>
    <w:next w:val="a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0">
    <w:name w:val="toc 3"/>
    <w:basedOn w:val="a"/>
    <w:next w:val="a"/>
    <w:semiHidden/>
    <w:pPr>
      <w:tabs>
        <w:tab w:val="right" w:leader="dot" w:pos="9353"/>
      </w:tabs>
      <w:ind w:left="480"/>
    </w:pPr>
    <w:rPr>
      <w:sz w:val="24"/>
    </w:rPr>
  </w:style>
  <w:style w:type="paragraph" w:styleId="41">
    <w:name w:val="toc 4"/>
    <w:basedOn w:val="a"/>
    <w:next w:val="a"/>
    <w:semiHidden/>
    <w:pPr>
      <w:tabs>
        <w:tab w:val="right" w:leader="dot" w:pos="9353"/>
      </w:tabs>
      <w:ind w:left="720"/>
    </w:pPr>
    <w:rPr>
      <w:sz w:val="24"/>
    </w:rPr>
  </w:style>
  <w:style w:type="paragraph" w:styleId="50">
    <w:name w:val="toc 5"/>
    <w:basedOn w:val="a"/>
    <w:next w:val="a"/>
    <w:semiHidden/>
    <w:pPr>
      <w:tabs>
        <w:tab w:val="right" w:leader="dot" w:pos="9353"/>
      </w:tabs>
      <w:ind w:left="960"/>
    </w:pPr>
    <w:rPr>
      <w:sz w:val="24"/>
    </w:rPr>
  </w:style>
  <w:style w:type="paragraph" w:styleId="60">
    <w:name w:val="toc 6"/>
    <w:basedOn w:val="a"/>
    <w:next w:val="a"/>
    <w:semiHidden/>
    <w:pPr>
      <w:tabs>
        <w:tab w:val="right" w:leader="dot" w:pos="9353"/>
      </w:tabs>
      <w:ind w:left="1200"/>
    </w:pPr>
    <w:rPr>
      <w:sz w:val="24"/>
    </w:rPr>
  </w:style>
  <w:style w:type="paragraph" w:styleId="70">
    <w:name w:val="toc 7"/>
    <w:basedOn w:val="a"/>
    <w:next w:val="a"/>
    <w:semiHidden/>
    <w:pPr>
      <w:tabs>
        <w:tab w:val="right" w:leader="dot" w:pos="9353"/>
      </w:tabs>
      <w:ind w:left="1440"/>
    </w:pPr>
    <w:rPr>
      <w:sz w:val="24"/>
    </w:rPr>
  </w:style>
  <w:style w:type="paragraph" w:styleId="80">
    <w:name w:val="toc 8"/>
    <w:basedOn w:val="a"/>
    <w:next w:val="a"/>
    <w:semiHidden/>
    <w:pPr>
      <w:tabs>
        <w:tab w:val="right" w:leader="dot" w:pos="9353"/>
      </w:tabs>
      <w:ind w:left="1680"/>
    </w:pPr>
    <w:rPr>
      <w:sz w:val="24"/>
    </w:rPr>
  </w:style>
  <w:style w:type="paragraph" w:styleId="90">
    <w:name w:val="toc 9"/>
    <w:basedOn w:val="a"/>
    <w:next w:val="a"/>
    <w:semiHidden/>
    <w:pPr>
      <w:tabs>
        <w:tab w:val="right" w:leader="dot" w:pos="9353"/>
      </w:tabs>
      <w:ind w:left="1920"/>
    </w:pPr>
    <w:rPr>
      <w:sz w:val="24"/>
    </w:r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styleId="a7">
    <w:name w:val="page number"/>
    <w:basedOn w:val="a0"/>
  </w:style>
  <w:style w:type="paragraph" w:styleId="a8">
    <w:name w:val="Body Text Indent"/>
    <w:basedOn w:val="a"/>
    <w:link w:val="a9"/>
    <w:pPr>
      <w:ind w:firstLine="709"/>
      <w:jc w:val="both"/>
    </w:pPr>
    <w:rPr>
      <w:lang w:val="x-none" w:eastAsia="x-none"/>
    </w:rPr>
  </w:style>
  <w:style w:type="paragraph" w:styleId="aa">
    <w:name w:val="envelope address"/>
    <w:aliases w:val="Абзац"/>
    <w:basedOn w:val="a8"/>
    <w:pPr>
      <w:ind w:right="284"/>
    </w:pPr>
  </w:style>
  <w:style w:type="paragraph" w:customStyle="1" w:styleId="ab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c">
    <w:name w:val="Body Text"/>
    <w:basedOn w:val="a"/>
    <w:pPr>
      <w:spacing w:after="240"/>
    </w:pPr>
  </w:style>
  <w:style w:type="paragraph" w:styleId="22">
    <w:name w:val="Body Text 2"/>
    <w:basedOn w:val="a"/>
    <w:pPr>
      <w:spacing w:line="240" w:lineRule="auto"/>
      <w:jc w:val="center"/>
    </w:pPr>
  </w:style>
  <w:style w:type="paragraph" w:customStyle="1" w:styleId="ad">
    <w:name w:val="Основной"/>
    <w:basedOn w:val="a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11">
    <w:name w:val="Обычный1"/>
    <w:rPr>
      <w:snapToGrid w:val="0"/>
    </w:rPr>
  </w:style>
  <w:style w:type="paragraph" w:styleId="23">
    <w:name w:val="Body Text Indent 2"/>
    <w:basedOn w:val="a"/>
    <w:pPr>
      <w:spacing w:before="57" w:line="240" w:lineRule="auto"/>
      <w:ind w:left="426"/>
    </w:pPr>
    <w:rPr>
      <w:snapToGrid w:val="0"/>
      <w:sz w:val="30"/>
    </w:rPr>
  </w:style>
  <w:style w:type="paragraph" w:styleId="32">
    <w:name w:val="Body Text Indent 3"/>
    <w:basedOn w:val="a"/>
    <w:pPr>
      <w:ind w:firstLine="703"/>
      <w:jc w:val="both"/>
    </w:pPr>
    <w:rPr>
      <w:snapToGrid w:val="0"/>
      <w:sz w:val="28"/>
    </w:rPr>
  </w:style>
  <w:style w:type="paragraph" w:customStyle="1" w:styleId="-">
    <w:name w:val="Н-отступ"/>
    <w:basedOn w:val="ae"/>
    <w:pPr>
      <w:spacing w:before="60" w:line="280" w:lineRule="exact"/>
      <w:ind w:left="0" w:firstLine="624"/>
    </w:pPr>
    <w:rPr>
      <w:kern w:val="22"/>
      <w:sz w:val="22"/>
    </w:rPr>
  </w:style>
  <w:style w:type="paragraph" w:styleId="ae">
    <w:name w:val="Normal Indent"/>
    <w:basedOn w:val="a"/>
    <w:pPr>
      <w:spacing w:line="240" w:lineRule="auto"/>
      <w:ind w:left="720"/>
    </w:pPr>
    <w:rPr>
      <w:sz w:val="24"/>
    </w:rPr>
  </w:style>
  <w:style w:type="paragraph" w:styleId="af">
    <w:name w:val="Plain Text"/>
    <w:basedOn w:val="a"/>
    <w:link w:val="af0"/>
    <w:pPr>
      <w:spacing w:line="240" w:lineRule="auto"/>
    </w:pPr>
    <w:rPr>
      <w:rFonts w:ascii="Courier New" w:hAnsi="Courier New"/>
      <w:sz w:val="24"/>
    </w:rPr>
  </w:style>
  <w:style w:type="paragraph" w:customStyle="1" w:styleId="af1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1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2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3">
    <w:name w:val="раздел б/н"/>
    <w:basedOn w:val="1"/>
    <w:next w:val="a"/>
    <w:pPr>
      <w:keepLines/>
      <w:pageBreakBefore/>
      <w:tabs>
        <w:tab w:val="clear" w:pos="360"/>
      </w:tabs>
      <w:suppressAutoHyphens/>
      <w:spacing w:before="240" w:after="120" w:line="240" w:lineRule="auto"/>
      <w:ind w:left="1134" w:hanging="708"/>
      <w:jc w:val="center"/>
      <w:outlineLvl w:val="9"/>
    </w:pPr>
    <w:rPr>
      <w:kern w:val="0"/>
      <w:sz w:val="28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4">
    <w:name w:val="Заг рис"/>
    <w:basedOn w:val="af5"/>
    <w:next w:val="a"/>
    <w:pPr>
      <w:keepLines/>
      <w:suppressAutoHyphens/>
      <w:ind w:left="283" w:hanging="283"/>
    </w:pPr>
    <w:rPr>
      <w:b/>
    </w:rPr>
  </w:style>
  <w:style w:type="paragraph" w:styleId="af5">
    <w:name w:val="caption"/>
    <w:basedOn w:val="a"/>
    <w:next w:val="a"/>
    <w:qFormat/>
    <w:pPr>
      <w:spacing w:before="240" w:after="60" w:line="240" w:lineRule="auto"/>
      <w:jc w:val="center"/>
    </w:pPr>
    <w:rPr>
      <w:sz w:val="24"/>
    </w:rPr>
  </w:style>
  <w:style w:type="paragraph" w:styleId="af6">
    <w:name w:val="Document Map"/>
    <w:basedOn w:val="a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paragraph" w:styleId="33">
    <w:name w:val="Body Text 3"/>
    <w:basedOn w:val="a"/>
    <w:pPr>
      <w:spacing w:before="120" w:line="240" w:lineRule="auto"/>
      <w:jc w:val="both"/>
    </w:pPr>
    <w:rPr>
      <w:snapToGrid w:val="0"/>
    </w:rPr>
  </w:style>
  <w:style w:type="paragraph" w:styleId="HTML">
    <w:name w:val="HTML Preformatted"/>
    <w:basedOn w:val="a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af0">
    <w:name w:val="Текст Знак"/>
    <w:link w:val="af"/>
    <w:rsid w:val="00970730"/>
    <w:rPr>
      <w:rFonts w:ascii="Courier New" w:hAnsi="Courier New"/>
      <w:sz w:val="24"/>
      <w:lang w:val="ru-RU" w:eastAsia="ru-RU" w:bidi="ar-SA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2">
    <w:name w:val="Нижний колонтитул1"/>
    <w:basedOn w:val="Normal"/>
    <w:rsid w:val="00970730"/>
    <w:pPr>
      <w:tabs>
        <w:tab w:val="center" w:pos="4536"/>
        <w:tab w:val="right" w:pos="9072"/>
      </w:tabs>
    </w:pPr>
  </w:style>
  <w:style w:type="character" w:customStyle="1" w:styleId="13">
    <w:name w:val="Номер страницы1"/>
    <w:basedOn w:val="a0"/>
    <w:rsid w:val="00970730"/>
  </w:style>
  <w:style w:type="paragraph" w:customStyle="1" w:styleId="81">
    <w:name w:val="Оглавление 81"/>
    <w:basedOn w:val="Normal"/>
    <w:next w:val="Normal"/>
    <w:rsid w:val="00970730"/>
    <w:pPr>
      <w:tabs>
        <w:tab w:val="right" w:leader="dot" w:pos="9353"/>
      </w:tabs>
      <w:ind w:left="1680"/>
    </w:pPr>
  </w:style>
  <w:style w:type="paragraph" w:customStyle="1" w:styleId="310">
    <w:name w:val="Заголовок 31"/>
    <w:basedOn w:val="BodyText21"/>
    <w:next w:val="a"/>
    <w:rsid w:val="00970730"/>
    <w:pPr>
      <w:keepNext/>
      <w:spacing w:before="240" w:after="120"/>
      <w:ind w:left="1416" w:hanging="708"/>
      <w:jc w:val="left"/>
    </w:pPr>
    <w:rPr>
      <w:b/>
    </w:rPr>
  </w:style>
  <w:style w:type="paragraph" w:customStyle="1" w:styleId="410">
    <w:name w:val="Заголовок 41"/>
    <w:basedOn w:val="BodyText21"/>
    <w:next w:val="a"/>
    <w:rsid w:val="00970730"/>
    <w:pPr>
      <w:keepNext/>
      <w:spacing w:before="240" w:after="60"/>
      <w:ind w:left="2124" w:hanging="708"/>
      <w:jc w:val="left"/>
    </w:pPr>
    <w:rPr>
      <w:u w:val="single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111">
    <w:name w:val="Заголовок 11"/>
    <w:basedOn w:val="11"/>
    <w:rsid w:val="00970730"/>
    <w:pPr>
      <w:keepNext/>
      <w:tabs>
        <w:tab w:val="num" w:pos="636"/>
      </w:tabs>
      <w:spacing w:before="240" w:after="120"/>
      <w:ind w:left="636" w:firstLine="720"/>
      <w:jc w:val="both"/>
      <w:outlineLvl w:val="0"/>
    </w:pPr>
    <w:rPr>
      <w:rFonts w:ascii="Times New" w:hAnsi="Times New"/>
      <w:b/>
      <w:snapToGrid/>
      <w:kern w:val="28"/>
      <w:sz w:val="28"/>
    </w:rPr>
  </w:style>
  <w:style w:type="paragraph" w:customStyle="1" w:styleId="210">
    <w:name w:val="Заголовок 21"/>
    <w:basedOn w:val="11"/>
    <w:autoRedefine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napToGrid/>
      <w:sz w:val="24"/>
    </w:rPr>
  </w:style>
  <w:style w:type="paragraph" w:customStyle="1" w:styleId="21">
    <w:name w:val="Маркированный список 21"/>
    <w:basedOn w:val="11"/>
    <w:autoRedefine/>
    <w:rsid w:val="00970730"/>
    <w:pPr>
      <w:numPr>
        <w:numId w:val="23"/>
      </w:numPr>
      <w:jc w:val="both"/>
    </w:pPr>
    <w:rPr>
      <w:rFonts w:ascii="Times New" w:hAnsi="Times New"/>
      <w:snapToGrid/>
      <w:sz w:val="24"/>
    </w:rPr>
  </w:style>
  <w:style w:type="paragraph" w:customStyle="1" w:styleId="31">
    <w:name w:val="Маркированный список 31"/>
    <w:basedOn w:val="11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napToGrid/>
      <w:sz w:val="24"/>
    </w:rPr>
  </w:style>
  <w:style w:type="paragraph" w:customStyle="1" w:styleId="14">
    <w:name w:val="Основной текст1"/>
    <w:basedOn w:val="11"/>
    <w:rsid w:val="00970730"/>
    <w:pPr>
      <w:spacing w:after="120"/>
      <w:ind w:firstLine="567"/>
      <w:jc w:val="both"/>
    </w:pPr>
    <w:rPr>
      <w:rFonts w:ascii="Times New" w:hAnsi="Times New"/>
      <w:snapToGrid/>
      <w:sz w:val="24"/>
    </w:rPr>
  </w:style>
  <w:style w:type="paragraph" w:styleId="af7">
    <w:name w:val="Block Text"/>
    <w:basedOn w:val="a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5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8">
    <w:name w:val="Основной шрифт"/>
    <w:rsid w:val="00970730"/>
  </w:style>
  <w:style w:type="paragraph" w:styleId="34">
    <w:name w:val="List 3"/>
    <w:basedOn w:val="a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5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1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6">
    <w:name w:val="Знак Знак1"/>
    <w:rsid w:val="00970730"/>
    <w:rPr>
      <w:rFonts w:ascii="Courier New" w:hAnsi="Courier New"/>
      <w:sz w:val="24"/>
      <w:lang w:val="ru-RU" w:eastAsia="ru-RU" w:bidi="ar-SA"/>
    </w:rPr>
  </w:style>
  <w:style w:type="character" w:customStyle="1" w:styleId="a9">
    <w:name w:val="Основной текст с отступом Знак"/>
    <w:link w:val="a8"/>
    <w:rsid w:val="000D5370"/>
    <w:rPr>
      <w:sz w:val="26"/>
    </w:rPr>
  </w:style>
  <w:style w:type="paragraph" w:styleId="af9">
    <w:name w:val="Balloon Text"/>
    <w:basedOn w:val="a"/>
    <w:link w:val="afa"/>
    <w:rsid w:val="00161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rsid w:val="00161E2C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rsid w:val="000B44FA"/>
    <w:rPr>
      <w:sz w:val="24"/>
    </w:rPr>
  </w:style>
  <w:style w:type="table" w:customStyle="1" w:styleId="17">
    <w:name w:val="Сетка таблицы1"/>
    <w:basedOn w:val="a1"/>
    <w:next w:val="afb"/>
    <w:uiPriority w:val="59"/>
    <w:rsid w:val="00107EA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rsid w:val="00107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fb"/>
    <w:uiPriority w:val="59"/>
    <w:rsid w:val="0098645B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Сетка таблицы3"/>
    <w:basedOn w:val="a1"/>
    <w:next w:val="afb"/>
    <w:uiPriority w:val="59"/>
    <w:rsid w:val="00D13648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\Office97\&#1064;&#1072;&#1073;&#1083;&#1086;&#1085;&#1099;\text_blank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ABE8B-C1AF-4EAE-BB76-7A9D8BC5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text_blank.dot</Template>
  <TotalTime>9</TotalTime>
  <Pages>36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</vt:lpstr>
    </vt:vector>
  </TitlesOfParts>
  <Company>НИИСИ РАН</Company>
  <LinksUpToDate>false</LinksUpToDate>
  <CharactersWithSpaces>15337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Наталья Ивановна Морозова</dc:creator>
  <cp:keywords/>
  <cp:lastModifiedBy>Жестков Александр</cp:lastModifiedBy>
  <cp:revision>5</cp:revision>
  <cp:lastPrinted>2017-03-15T15:14:00Z</cp:lastPrinted>
  <dcterms:created xsi:type="dcterms:W3CDTF">2021-09-11T22:18:00Z</dcterms:created>
  <dcterms:modified xsi:type="dcterms:W3CDTF">2021-09-16T23:31:00Z</dcterms:modified>
</cp:coreProperties>
</file>